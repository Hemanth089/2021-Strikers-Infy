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W w:w="111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6"/>
        <w:gridCol w:w="280"/>
        <w:gridCol w:w="8184"/>
      </w:tblGrid>
      <w:tr w:rsidRPr="006268FF" w:rsidR="000F7FCC" w:rsidTr="7D816978" w14:paraId="1D4E4AB9" w14:textId="77777777">
        <w:trPr>
          <w:cantSplit/>
          <w:trHeight w:val="1080" w:hRule="exact"/>
          <w:tblHeader/>
        </w:trPr>
        <w:tc>
          <w:tcPr>
            <w:tcW w:w="11160" w:type="dxa"/>
            <w:gridSpan w:val="3"/>
            <w:shd w:val="clear" w:color="auto" w:fill="auto"/>
            <w:tcMar>
              <w:left w:w="0" w:type="dxa"/>
              <w:right w:w="1080" w:type="dxa"/>
            </w:tcMar>
          </w:tcPr>
          <w:p w:rsidRPr="006268FF" w:rsidR="000F7FCC" w:rsidP="000F7FCC" w:rsidRDefault="002A7D2C" w14:paraId="27F5D738" w14:textId="285A3E02">
            <w:r w:rsidR="002A7D2C">
              <w:rPr/>
              <w:t xml:space="preserve">                                                                                                    </w:t>
            </w:r>
            <w:r w:rsidR="00833029">
              <w:rPr/>
              <w:t xml:space="preserve">                                                                   </w:t>
            </w:r>
            <w:r w:rsidR="002A7D2C">
              <w:rPr/>
              <w:t xml:space="preserve">    </w:t>
            </w:r>
            <w:r w:rsidR="002A7D2C">
              <w:drawing>
                <wp:inline wp14:editId="64859933" wp14:anchorId="012F4E89">
                  <wp:extent cx="624163" cy="685800"/>
                  <wp:effectExtent l="0" t="0" r="5080" b="0"/>
                  <wp:docPr id="2" name="Picture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"/>
                          <pic:cNvPicPr/>
                        </pic:nvPicPr>
                        <pic:blipFill>
                          <a:blip r:embed="R2e375f3447714449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624163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6268FF" w:rsidR="000F7FCC" w:rsidTr="7D816978" w14:paraId="57963A62" w14:textId="77777777">
        <w:trPr>
          <w:cantSplit/>
          <w:trHeight w:val="3600" w:hRule="exact"/>
        </w:trPr>
        <w:tc>
          <w:tcPr>
            <w:tcW w:w="2976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Pr="006268FF" w:rsidR="000F7FCC" w:rsidP="000F7FCC" w:rsidRDefault="000F7FCC" w14:paraId="5F956AB4" w14:textId="77777777">
            <w:pPr>
              <w:spacing w:before="0" w:after="200"/>
              <w:jc w:val="center"/>
              <w:rPr>
                <w:rFonts w:cs="Arial"/>
                <w:color w:val="0078C1"/>
                <w:sz w:val="26"/>
                <w:szCs w:val="26"/>
              </w:rPr>
            </w:pPr>
          </w:p>
        </w:tc>
        <w:tc>
          <w:tcPr>
            <w:tcW w:w="8184" w:type="dxa"/>
            <w:shd w:val="clear" w:color="auto" w:fill="auto"/>
            <w:tcMar>
              <w:left w:w="0" w:type="dxa"/>
              <w:right w:w="1080" w:type="dxa"/>
            </w:tcMar>
            <w:vAlign w:val="bottom"/>
          </w:tcPr>
          <w:p w:rsidRPr="006268FF" w:rsidR="000F7FCC" w:rsidP="00AE216C" w:rsidRDefault="005C4B79" w14:paraId="022B70E2" w14:textId="4078B480">
            <w:pPr>
              <w:spacing w:before="0" w:after="0" w:line="240" w:lineRule="auto"/>
              <w:rPr>
                <w:rFonts w:cs="Arial"/>
                <w:color w:val="0078C1"/>
                <w:sz w:val="26"/>
                <w:szCs w:val="26"/>
              </w:rPr>
            </w:pPr>
            <w:sdt>
              <w:sdtPr>
                <w:rPr>
                  <w:rFonts w:cs="Arial"/>
                  <w:b/>
                  <w:color w:val="0070C0"/>
                  <w:sz w:val="48"/>
                </w:rPr>
                <w:alias w:val="Title"/>
                <w:id w:val="842405"/>
                <w:placeholder>
                  <w:docPart w:val="1AF035DC942E4CE6978EE1E47E76D2D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FC5085">
                  <w:rPr>
                    <w:rFonts w:cs="Arial"/>
                    <w:b/>
                    <w:color w:val="0070C0"/>
                    <w:sz w:val="48"/>
                  </w:rPr>
                  <w:t>Si</w:t>
                </w:r>
                <w:r w:rsidR="00FC3A3B">
                  <w:rPr>
                    <w:rFonts w:cs="Arial"/>
                    <w:b/>
                    <w:color w:val="0070C0"/>
                    <w:sz w:val="48"/>
                  </w:rPr>
                  <w:t>tecore Hackathon 2021 – Strikers_Infy</w:t>
                </w:r>
              </w:sdtContent>
            </w:sdt>
          </w:p>
        </w:tc>
      </w:tr>
      <w:tr w:rsidRPr="006268FF" w:rsidR="000F7FCC" w:rsidTr="7D816978" w14:paraId="35029D8A" w14:textId="77777777">
        <w:trPr>
          <w:cantSplit/>
          <w:trHeight w:val="80"/>
        </w:trPr>
        <w:tc>
          <w:tcPr>
            <w:tcW w:w="2696" w:type="dxa"/>
            <w:shd w:val="clear" w:color="auto" w:fill="auto"/>
            <w:tcMar>
              <w:left w:w="0" w:type="dxa"/>
              <w:bottom w:w="0" w:type="dxa"/>
              <w:right w:w="0" w:type="dxa"/>
            </w:tcMar>
            <w:vAlign w:val="bottom"/>
          </w:tcPr>
          <w:p w:rsidRPr="006268FF" w:rsidR="000F7FCC" w:rsidP="000F7FCC" w:rsidRDefault="00AE1931" w14:paraId="394AA8DB" w14:textId="2DDBE760">
            <w:pPr>
              <w:spacing w:before="0" w:after="0" w:line="240" w:lineRule="auto"/>
              <w:jc w:val="center"/>
              <w:rPr>
                <w:rFonts w:cs="Arial"/>
                <w:color w:val="0078C1"/>
                <w:sz w:val="26"/>
                <w:szCs w:val="26"/>
              </w:rPr>
            </w:pPr>
            <w:r>
              <w:rPr>
                <w:rFonts w:cs="Arial"/>
                <w:color w:val="0078C1"/>
                <w:sz w:val="26"/>
                <w:szCs w:val="26"/>
              </w:rPr>
              <w:t xml:space="preserve"> </w:t>
            </w:r>
          </w:p>
        </w:tc>
        <w:tc>
          <w:tcPr>
            <w:tcW w:w="280" w:type="dxa"/>
            <w:tcBorders>
              <w:bottom w:val="single" w:color="E36C0A" w:themeColor="accent6" w:themeShade="BF" w:sz="6" w:space="0"/>
            </w:tcBorders>
            <w:shd w:val="clear" w:color="auto" w:fill="auto"/>
            <w:tcMar/>
            <w:vAlign w:val="bottom"/>
          </w:tcPr>
          <w:p w:rsidRPr="006268FF" w:rsidR="000F7FCC" w:rsidP="000F7FCC" w:rsidRDefault="000F7FCC" w14:paraId="003CAF95" w14:textId="77777777">
            <w:pPr>
              <w:spacing w:before="0" w:after="0" w:line="240" w:lineRule="auto"/>
              <w:rPr>
                <w:rFonts w:cs="Arial"/>
                <w:color w:val="0078C1"/>
                <w:sz w:val="26"/>
                <w:szCs w:val="26"/>
              </w:rPr>
            </w:pPr>
          </w:p>
        </w:tc>
        <w:tc>
          <w:tcPr>
            <w:tcW w:w="8184" w:type="dxa"/>
            <w:tcBorders>
              <w:bottom w:val="single" w:color="E36C0A" w:themeColor="accent6" w:themeShade="BF" w:sz="6" w:space="0"/>
            </w:tcBorders>
            <w:shd w:val="clear" w:color="auto" w:fill="auto"/>
            <w:tcMar>
              <w:left w:w="0" w:type="dxa"/>
              <w:bottom w:w="120" w:type="dxa"/>
              <w:right w:w="1080" w:type="dxa"/>
            </w:tcMar>
            <w:vAlign w:val="bottom"/>
          </w:tcPr>
          <w:p w:rsidRPr="006268FF" w:rsidR="000F7FCC" w:rsidP="003B69FF" w:rsidRDefault="000F7FCC" w14:paraId="33288853" w14:textId="77777777">
            <w:pPr>
              <w:pStyle w:val="Title"/>
              <w:rPr>
                <w:rFonts w:cs="Arial"/>
              </w:rPr>
            </w:pPr>
          </w:p>
        </w:tc>
      </w:tr>
      <w:tr w:rsidRPr="006268FF" w:rsidR="000F7FCC" w:rsidTr="7D816978" w14:paraId="739B4C42" w14:textId="77777777">
        <w:trPr>
          <w:cantSplit/>
          <w:trHeight w:val="720"/>
        </w:trPr>
        <w:tc>
          <w:tcPr>
            <w:tcW w:w="2696" w:type="dxa"/>
            <w:vMerge w:val="restart"/>
            <w:shd w:val="clear" w:color="auto" w:fill="auto"/>
            <w:tcMar>
              <w:top w:w="120" w:type="dxa"/>
              <w:left w:w="0" w:type="dxa"/>
              <w:right w:w="0" w:type="dxa"/>
            </w:tcMar>
            <w:vAlign w:val="center"/>
          </w:tcPr>
          <w:p w:rsidRPr="006268FF" w:rsidR="000F7FCC" w:rsidP="000F7FCC" w:rsidRDefault="000F7FCC" w14:paraId="406280A3" w14:textId="77777777">
            <w:pPr>
              <w:spacing w:before="0" w:after="200"/>
              <w:jc w:val="center"/>
              <w:rPr>
                <w:rFonts w:cs="Arial"/>
                <w:color w:val="0078C1"/>
                <w:sz w:val="26"/>
                <w:szCs w:val="26"/>
              </w:rPr>
            </w:pPr>
          </w:p>
        </w:tc>
        <w:tc>
          <w:tcPr>
            <w:tcW w:w="280" w:type="dxa"/>
            <w:vMerge w:val="restart"/>
            <w:tcBorders>
              <w:top w:val="single" w:color="E36C0A" w:themeColor="accent6" w:themeShade="BF" w:sz="6" w:space="0"/>
            </w:tcBorders>
            <w:shd w:val="clear" w:color="auto" w:fill="auto"/>
            <w:tcMar/>
            <w:vAlign w:val="bottom"/>
          </w:tcPr>
          <w:p w:rsidRPr="006268FF" w:rsidR="000F7FCC" w:rsidP="000F7FCC" w:rsidRDefault="000F7FCC" w14:paraId="1DEDCE53" w14:textId="77777777">
            <w:pPr>
              <w:spacing w:before="0" w:after="200"/>
              <w:rPr>
                <w:rFonts w:cs="Arial"/>
                <w:color w:val="0078C1"/>
                <w:sz w:val="26"/>
                <w:szCs w:val="26"/>
              </w:rPr>
            </w:pPr>
          </w:p>
        </w:tc>
        <w:tc>
          <w:tcPr>
            <w:tcW w:w="8184" w:type="dxa"/>
            <w:tcBorders>
              <w:top w:val="single" w:color="E36C0A" w:themeColor="accent6" w:themeShade="BF" w:sz="6" w:space="0"/>
            </w:tcBorders>
            <w:shd w:val="clear" w:color="auto" w:fill="auto"/>
            <w:tcMar>
              <w:top w:w="120" w:type="dxa"/>
              <w:left w:w="0" w:type="dxa"/>
              <w:right w:w="1080" w:type="dxa"/>
            </w:tcMar>
          </w:tcPr>
          <w:p w:rsidR="00AE1931" w:rsidP="00AE1931" w:rsidRDefault="00AE1931" w14:paraId="10BE5C4C" w14:textId="77777777">
            <w:pPr>
              <w:pStyle w:val="TOCHeading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Team: Strikers_Infy</w:t>
            </w:r>
          </w:p>
          <w:p w:rsidR="006147EB" w:rsidP="006147EB" w:rsidRDefault="006147EB" w14:paraId="3F40AE61" w14:textId="77777777">
            <w:r>
              <w:t>Members:</w:t>
            </w:r>
          </w:p>
          <w:p w:rsidR="006147EB" w:rsidP="006147EB" w:rsidRDefault="006147EB" w14:paraId="1465FBFA" w14:textId="77777777">
            <w:pPr>
              <w:pStyle w:val="ListParagraph"/>
              <w:numPr>
                <w:ilvl w:val="0"/>
                <w:numId w:val="24"/>
              </w:numPr>
            </w:pPr>
            <w:r>
              <w:t>Hemachandhiran Harimoorthy</w:t>
            </w:r>
          </w:p>
          <w:p w:rsidR="00F203C5" w:rsidP="006147EB" w:rsidRDefault="00F203C5" w14:paraId="5058F359" w14:textId="77777777">
            <w:pPr>
              <w:pStyle w:val="ListParagraph"/>
              <w:numPr>
                <w:ilvl w:val="0"/>
                <w:numId w:val="24"/>
              </w:numPr>
            </w:pPr>
            <w:r>
              <w:t>Muttevi Yamini Punyavathi</w:t>
            </w:r>
          </w:p>
          <w:p w:rsidRPr="006147EB" w:rsidR="00F203C5" w:rsidP="006147EB" w:rsidRDefault="00F203C5" w14:paraId="47110937" w14:textId="32F21D8E">
            <w:pPr>
              <w:pStyle w:val="ListParagraph"/>
              <w:numPr>
                <w:ilvl w:val="0"/>
                <w:numId w:val="24"/>
              </w:numPr>
            </w:pPr>
            <w:r>
              <w:t>Pavani Gudavalli</w:t>
            </w:r>
          </w:p>
        </w:tc>
      </w:tr>
      <w:tr w:rsidRPr="006268FF" w:rsidR="000F7FCC" w:rsidTr="7D816978" w14:paraId="681BA95F" w14:textId="77777777">
        <w:trPr>
          <w:cantSplit/>
          <w:trHeight w:val="720"/>
        </w:trPr>
        <w:tc>
          <w:tcPr>
            <w:tcW w:w="2696" w:type="dxa"/>
            <w:vMerge/>
            <w:tcMar>
              <w:left w:w="0" w:type="dxa"/>
              <w:right w:w="360" w:type="dxa"/>
            </w:tcMar>
            <w:vAlign w:val="bottom"/>
          </w:tcPr>
          <w:p w:rsidRPr="006268FF" w:rsidR="000F7FCC" w:rsidP="000F7FCC" w:rsidRDefault="000F7FCC" w14:paraId="27C9728B" w14:textId="77777777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80" w:type="dxa"/>
            <w:vMerge/>
            <w:tcMar/>
            <w:vAlign w:val="bottom"/>
          </w:tcPr>
          <w:p w:rsidRPr="006268FF" w:rsidR="000F7FCC" w:rsidP="000F7FCC" w:rsidRDefault="000F7FCC" w14:paraId="763C0DFE" w14:textId="77777777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8184" w:type="dxa"/>
            <w:shd w:val="clear" w:color="auto" w:fill="auto"/>
            <w:tcMar>
              <w:left w:w="0" w:type="dxa"/>
              <w:right w:w="1080" w:type="dxa"/>
            </w:tcMar>
          </w:tcPr>
          <w:p w:rsidRPr="006268FF" w:rsidR="000F7FCC" w:rsidP="000F7FCC" w:rsidRDefault="000F7FCC" w14:paraId="78F1BEC2" w14:textId="64454E4C">
            <w:pPr>
              <w:rPr>
                <w:rFonts w:cs="Arial"/>
              </w:rPr>
            </w:pPr>
          </w:p>
          <w:p w:rsidRPr="006268FF" w:rsidR="000F7FCC" w:rsidP="000F7FCC" w:rsidRDefault="000F7FCC" w14:paraId="6D30117C" w14:textId="77777777">
            <w:pPr>
              <w:spacing w:after="0" w:line="240" w:lineRule="auto"/>
              <w:rPr>
                <w:rFonts w:cs="Arial"/>
              </w:rPr>
            </w:pPr>
          </w:p>
        </w:tc>
      </w:tr>
      <w:tr w:rsidRPr="006268FF" w:rsidR="000F7FCC" w:rsidTr="7D816978" w14:paraId="791A101E" w14:textId="77777777">
        <w:trPr>
          <w:cantSplit/>
          <w:trHeight w:val="5040"/>
        </w:trPr>
        <w:tc>
          <w:tcPr>
            <w:tcW w:w="2696" w:type="dxa"/>
            <w:shd w:val="clear" w:color="auto" w:fill="auto"/>
            <w:tcMar>
              <w:left w:w="0" w:type="dxa"/>
              <w:right w:w="360" w:type="dxa"/>
            </w:tcMar>
            <w:vAlign w:val="bottom"/>
          </w:tcPr>
          <w:p w:rsidRPr="006268FF" w:rsidR="000F7FCC" w:rsidP="000F7FCC" w:rsidRDefault="000F7FCC" w14:paraId="083D8DF0" w14:textId="77777777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280" w:type="dxa"/>
            <w:shd w:val="clear" w:color="auto" w:fill="auto"/>
            <w:tcMar/>
            <w:vAlign w:val="bottom"/>
          </w:tcPr>
          <w:p w:rsidRPr="006268FF" w:rsidR="000F7FCC" w:rsidP="000F7FCC" w:rsidRDefault="000F7FCC" w14:paraId="3C7ADD4B" w14:textId="77777777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8184" w:type="dxa"/>
            <w:tcMar>
              <w:left w:w="0" w:type="dxa"/>
              <w:right w:w="1080" w:type="dxa"/>
            </w:tcMar>
            <w:vAlign w:val="bottom"/>
          </w:tcPr>
          <w:p w:rsidRPr="006268FF" w:rsidR="000F7FCC" w:rsidP="000F7FCC" w:rsidRDefault="000F7FCC" w14:paraId="50886D6C" w14:textId="77777777">
            <w:pPr>
              <w:spacing w:after="0" w:line="240" w:lineRule="auto"/>
              <w:rPr>
                <w:rStyle w:val="Strong"/>
                <w:rFonts w:cs="Arial"/>
              </w:rPr>
            </w:pPr>
          </w:p>
          <w:p w:rsidRPr="006268FF" w:rsidR="000F7FCC" w:rsidP="000F7FCC" w:rsidRDefault="000F7FCC" w14:paraId="1CDAA6A6" w14:textId="77777777">
            <w:pPr>
              <w:spacing w:after="0" w:line="240" w:lineRule="auto"/>
              <w:rPr>
                <w:rStyle w:val="Strong"/>
                <w:rFonts w:cs="Arial"/>
              </w:rPr>
            </w:pPr>
          </w:p>
          <w:p w:rsidRPr="006268FF" w:rsidR="000F7FCC" w:rsidP="002F762A" w:rsidRDefault="000F7FCC" w14:paraId="0B37DCB0" w14:textId="77777777">
            <w:pPr>
              <w:spacing w:after="0" w:line="240" w:lineRule="auto"/>
              <w:rPr>
                <w:rFonts w:cs="Arial"/>
              </w:rPr>
            </w:pPr>
          </w:p>
        </w:tc>
      </w:tr>
    </w:tbl>
    <w:p w:rsidRPr="007F6AF1" w:rsidR="006A561A" w:rsidP="00631255" w:rsidRDefault="00580760" w14:paraId="388D782D" w14:textId="31F25E76">
      <w:pPr>
        <w:pStyle w:val="TOCHeading"/>
        <w:rPr>
          <w:rFonts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319270" wp14:editId="7EAD812E">
                <wp:simplePos x="0" y="0"/>
                <wp:positionH relativeFrom="column">
                  <wp:posOffset>2863215</wp:posOffset>
                </wp:positionH>
                <wp:positionV relativeFrom="paragraph">
                  <wp:posOffset>7860030</wp:posOffset>
                </wp:positionV>
                <wp:extent cx="4007485" cy="1041400"/>
                <wp:effectExtent l="0" t="0" r="0" b="0"/>
                <wp:wrapNone/>
                <wp:docPr id="21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85" cy="1041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5043A" w:rsidR="00080A93" w:rsidP="0066573D" w:rsidRDefault="00080A93" w14:paraId="18B2445F" w14:textId="77777777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5043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Response to Request for Proposal</w:t>
                            </w:r>
                          </w:p>
                          <w:p w:rsidRPr="00E5043A" w:rsidR="00080A93" w:rsidP="0066573D" w:rsidRDefault="00080A93" w14:paraId="09F5A39E" w14:textId="77777777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</w:pPr>
                            <w:r w:rsidRPr="00E5043A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</w:rPr>
                              <w:t>© 2014 Infosys Limited. Strictly private and confidential. No part of this document should be reproduced or distributed without the prior permission of Infosys Limited.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C319270">
                <v:stroke joinstyle="miter"/>
                <v:path gradientshapeok="t" o:connecttype="rect"/>
              </v:shapetype>
              <v:shape id="Text Box 2" style="position:absolute;margin-left:225.45pt;margin-top:618.9pt;width:315.55pt;height:8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">
                <v:textbox>
                  <w:txbxContent>
                    <w:p w:rsidRPr="00E5043A" w:rsidR="00080A93" w:rsidP="0066573D" w:rsidRDefault="00080A93" w14:paraId="18B2445F" w14:textId="77777777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5043A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Response to Request for Proposal</w:t>
                      </w:r>
                    </w:p>
                    <w:p w:rsidRPr="00E5043A" w:rsidR="00080A93" w:rsidP="0066573D" w:rsidRDefault="00080A93" w14:paraId="09F5A39E" w14:textId="77777777">
                      <w:pPr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</w:pPr>
                      <w:r w:rsidRPr="00E5043A">
                        <w:rPr>
                          <w:rFonts w:ascii="Arial" w:hAnsi="Arial" w:cs="Arial"/>
                          <w:color w:val="FFFFFF" w:themeColor="background1"/>
                          <w:sz w:val="20"/>
                        </w:rPr>
                        <w:t>© 2014 Infosys Limited. Strictly private and confidential. No part of this document should be reproduced or distributed without the prior permission of Infosys Limited.</w:t>
                      </w:r>
                    </w:p>
                  </w:txbxContent>
                </v:textbox>
              </v:shape>
            </w:pict>
          </mc:Fallback>
        </mc:AlternateContent>
      </w:r>
    </w:p>
    <w:p w:rsidRPr="00F6590C" w:rsidR="006A561A" w:rsidP="006A561A" w:rsidRDefault="006A561A" w14:paraId="39342135" w14:textId="75B7EF88">
      <w:pPr>
        <w:pStyle w:val="TOCHeading"/>
        <w:rPr>
          <w:rFonts w:cs="Arial" w:asciiTheme="minorHAnsi" w:hAnsiTheme="minorHAnsi"/>
          <w:color w:val="1F497D" w:themeColor="text2"/>
        </w:rPr>
      </w:pPr>
      <w:r w:rsidRPr="003940BB">
        <w:rPr>
          <w:rFonts w:ascii="Arial" w:hAnsi="Arial" w:cs="Arial"/>
        </w:rPr>
        <w:br w:type="page"/>
      </w:r>
      <w:r w:rsidRPr="00F6590C">
        <w:rPr>
          <w:rFonts w:cs="Arial" w:asciiTheme="minorHAnsi" w:hAnsiTheme="minorHAnsi"/>
          <w:color w:val="1F497D" w:themeColor="text2"/>
        </w:rPr>
        <w:lastRenderedPageBreak/>
        <w:t>Table of Contents</w:t>
      </w:r>
    </w:p>
    <w:p w:rsidR="000671A7" w:rsidRDefault="00A507F4" w14:paraId="534FD8C9" w14:textId="3CB9311E">
      <w:pPr>
        <w:pStyle w:val="TOC1"/>
        <w:rPr>
          <w:rFonts w:asciiTheme="minorHAnsi" w:hAnsiTheme="minorHAnsi" w:eastAsiaTheme="minorEastAsia" w:cstheme="minorBidi"/>
          <w:color w:val="auto"/>
          <w:sz w:val="22"/>
          <w:lang w:val="en-US"/>
        </w:rPr>
      </w:pPr>
      <w:r w:rsidRPr="003940BB">
        <w:rPr>
          <w:rFonts w:ascii="Arial" w:hAnsi="Arial" w:cs="Arial"/>
        </w:rPr>
        <w:fldChar w:fldCharType="begin"/>
      </w:r>
      <w:r w:rsidRPr="003940BB" w:rsidR="006A561A">
        <w:rPr>
          <w:rFonts w:ascii="Arial" w:hAnsi="Arial" w:cs="Arial"/>
        </w:rPr>
        <w:instrText xml:space="preserve"> TOC \o "1-3" \h \z \u </w:instrText>
      </w:r>
      <w:r w:rsidRPr="003940BB">
        <w:rPr>
          <w:rFonts w:ascii="Arial" w:hAnsi="Arial" w:cs="Arial"/>
        </w:rPr>
        <w:fldChar w:fldCharType="separate"/>
      </w:r>
      <w:hyperlink w:history="1" w:anchor="_Toc65945836">
        <w:r w:rsidRPr="00254680" w:rsidR="000671A7">
          <w:rPr>
            <w:rStyle w:val="Hyperlink"/>
          </w:rPr>
          <w:t>1.</w:t>
        </w:r>
        <w:r w:rsidR="000671A7">
          <w:rPr>
            <w:rFonts w:asciiTheme="minorHAnsi" w:hAnsiTheme="minorHAnsi" w:eastAsiaTheme="minorEastAsia" w:cstheme="minorBidi"/>
            <w:color w:val="auto"/>
            <w:sz w:val="22"/>
            <w:lang w:val="en-US"/>
          </w:rPr>
          <w:tab/>
        </w:r>
        <w:r w:rsidRPr="00254680" w:rsidR="000671A7">
          <w:rPr>
            <w:rStyle w:val="Hyperlink"/>
          </w:rPr>
          <w:t>Introduction</w:t>
        </w:r>
        <w:r w:rsidR="000671A7">
          <w:rPr>
            <w:webHidden/>
          </w:rPr>
          <w:tab/>
        </w:r>
        <w:r w:rsidR="000671A7">
          <w:rPr>
            <w:webHidden/>
          </w:rPr>
          <w:fldChar w:fldCharType="begin"/>
        </w:r>
        <w:r w:rsidR="000671A7">
          <w:rPr>
            <w:webHidden/>
          </w:rPr>
          <w:instrText xml:space="preserve"> PAGEREF _Toc65945836 \h </w:instrText>
        </w:r>
        <w:r w:rsidR="000671A7">
          <w:rPr>
            <w:webHidden/>
          </w:rPr>
        </w:r>
        <w:r w:rsidR="000671A7">
          <w:rPr>
            <w:webHidden/>
          </w:rPr>
          <w:fldChar w:fldCharType="separate"/>
        </w:r>
        <w:r w:rsidR="000671A7">
          <w:rPr>
            <w:webHidden/>
          </w:rPr>
          <w:t>3</w:t>
        </w:r>
        <w:r w:rsidR="000671A7">
          <w:rPr>
            <w:webHidden/>
          </w:rPr>
          <w:fldChar w:fldCharType="end"/>
        </w:r>
      </w:hyperlink>
    </w:p>
    <w:p w:rsidR="000671A7" w:rsidRDefault="005C4B79" w14:paraId="393C80E5" w14:textId="5D701520">
      <w:pPr>
        <w:pStyle w:val="TOC2"/>
        <w:rPr>
          <w:rFonts w:asciiTheme="minorHAnsi" w:hAnsiTheme="minorHAnsi" w:eastAsiaTheme="minorEastAsia" w:cstheme="minorBidi"/>
          <w:noProof/>
          <w:lang w:val="en-US"/>
        </w:rPr>
      </w:pPr>
      <w:hyperlink w:history="1" w:anchor="_Toc65945837">
        <w:r w:rsidRPr="00254680" w:rsidR="000671A7">
          <w:rPr>
            <w:rStyle w:val="Hyperlink"/>
            <w:bCs/>
            <w:noProof/>
          </w:rPr>
          <w:t>1.1</w:t>
        </w:r>
        <w:r w:rsidR="000671A7">
          <w:rPr>
            <w:rFonts w:asciiTheme="minorHAnsi" w:hAnsiTheme="minorHAnsi" w:eastAsiaTheme="minorEastAsia" w:cstheme="minorBidi"/>
            <w:noProof/>
            <w:lang w:val="en-US"/>
          </w:rPr>
          <w:tab/>
        </w:r>
        <w:r w:rsidRPr="00254680" w:rsidR="000671A7">
          <w:rPr>
            <w:rStyle w:val="Hyperlink"/>
            <w:noProof/>
          </w:rPr>
          <w:t>Purpose</w:t>
        </w:r>
        <w:r w:rsidR="000671A7">
          <w:rPr>
            <w:noProof/>
            <w:webHidden/>
          </w:rPr>
          <w:tab/>
        </w:r>
        <w:r w:rsidR="000671A7">
          <w:rPr>
            <w:noProof/>
            <w:webHidden/>
          </w:rPr>
          <w:fldChar w:fldCharType="begin"/>
        </w:r>
        <w:r w:rsidR="000671A7">
          <w:rPr>
            <w:noProof/>
            <w:webHidden/>
          </w:rPr>
          <w:instrText xml:space="preserve"> PAGEREF _Toc65945837 \h </w:instrText>
        </w:r>
        <w:r w:rsidR="000671A7">
          <w:rPr>
            <w:noProof/>
            <w:webHidden/>
          </w:rPr>
        </w:r>
        <w:r w:rsidR="000671A7">
          <w:rPr>
            <w:noProof/>
            <w:webHidden/>
          </w:rPr>
          <w:fldChar w:fldCharType="separate"/>
        </w:r>
        <w:r w:rsidR="000671A7">
          <w:rPr>
            <w:noProof/>
            <w:webHidden/>
          </w:rPr>
          <w:t>3</w:t>
        </w:r>
        <w:r w:rsidR="000671A7">
          <w:rPr>
            <w:noProof/>
            <w:webHidden/>
          </w:rPr>
          <w:fldChar w:fldCharType="end"/>
        </w:r>
      </w:hyperlink>
    </w:p>
    <w:p w:rsidR="000671A7" w:rsidRDefault="005C4B79" w14:paraId="61299DEB" w14:textId="05951E09">
      <w:pPr>
        <w:pStyle w:val="TOC3"/>
        <w:rPr>
          <w:rFonts w:asciiTheme="minorHAnsi" w:hAnsiTheme="minorHAnsi" w:eastAsiaTheme="minorEastAsia" w:cstheme="minorBidi"/>
          <w:noProof/>
          <w:lang w:val="en-US"/>
        </w:rPr>
      </w:pPr>
      <w:hyperlink w:history="1" w:anchor="_Toc65945838">
        <w:r w:rsidRPr="00254680" w:rsidR="000671A7">
          <w:rPr>
            <w:rStyle w:val="Hyperlink"/>
            <w:noProof/>
          </w:rPr>
          <w:t>1.1.1</w:t>
        </w:r>
        <w:r w:rsidR="000671A7">
          <w:rPr>
            <w:rFonts w:asciiTheme="minorHAnsi" w:hAnsiTheme="minorHAnsi" w:eastAsiaTheme="minorEastAsia" w:cstheme="minorBidi"/>
            <w:noProof/>
            <w:lang w:val="en-US"/>
          </w:rPr>
          <w:tab/>
        </w:r>
        <w:r w:rsidRPr="00254680" w:rsidR="000671A7">
          <w:rPr>
            <w:rStyle w:val="Hyperlink"/>
            <w:noProof/>
          </w:rPr>
          <w:t>In Scope</w:t>
        </w:r>
        <w:r w:rsidR="000671A7">
          <w:rPr>
            <w:noProof/>
            <w:webHidden/>
          </w:rPr>
          <w:tab/>
        </w:r>
        <w:r w:rsidR="000671A7">
          <w:rPr>
            <w:noProof/>
            <w:webHidden/>
          </w:rPr>
          <w:fldChar w:fldCharType="begin"/>
        </w:r>
        <w:r w:rsidR="000671A7">
          <w:rPr>
            <w:noProof/>
            <w:webHidden/>
          </w:rPr>
          <w:instrText xml:space="preserve"> PAGEREF _Toc65945838 \h </w:instrText>
        </w:r>
        <w:r w:rsidR="000671A7">
          <w:rPr>
            <w:noProof/>
            <w:webHidden/>
          </w:rPr>
        </w:r>
        <w:r w:rsidR="000671A7">
          <w:rPr>
            <w:noProof/>
            <w:webHidden/>
          </w:rPr>
          <w:fldChar w:fldCharType="separate"/>
        </w:r>
        <w:r w:rsidR="000671A7">
          <w:rPr>
            <w:noProof/>
            <w:webHidden/>
          </w:rPr>
          <w:t>3</w:t>
        </w:r>
        <w:r w:rsidR="000671A7">
          <w:rPr>
            <w:noProof/>
            <w:webHidden/>
          </w:rPr>
          <w:fldChar w:fldCharType="end"/>
        </w:r>
      </w:hyperlink>
    </w:p>
    <w:p w:rsidR="000671A7" w:rsidRDefault="005C4B79" w14:paraId="149C1A37" w14:textId="45B17A46">
      <w:pPr>
        <w:pStyle w:val="TOC3"/>
        <w:rPr>
          <w:rFonts w:asciiTheme="minorHAnsi" w:hAnsiTheme="minorHAnsi" w:eastAsiaTheme="minorEastAsia" w:cstheme="minorBidi"/>
          <w:noProof/>
          <w:lang w:val="en-US"/>
        </w:rPr>
      </w:pPr>
      <w:hyperlink w:history="1" w:anchor="_Toc65945839">
        <w:r w:rsidRPr="00254680" w:rsidR="000671A7">
          <w:rPr>
            <w:rStyle w:val="Hyperlink"/>
            <w:noProof/>
          </w:rPr>
          <w:t>1.1.2</w:t>
        </w:r>
        <w:r w:rsidR="000671A7">
          <w:rPr>
            <w:rFonts w:asciiTheme="minorHAnsi" w:hAnsiTheme="minorHAnsi" w:eastAsiaTheme="minorEastAsia" w:cstheme="minorBidi"/>
            <w:noProof/>
            <w:lang w:val="en-US"/>
          </w:rPr>
          <w:tab/>
        </w:r>
        <w:r w:rsidRPr="00254680" w:rsidR="000671A7">
          <w:rPr>
            <w:rStyle w:val="Hyperlink"/>
            <w:noProof/>
          </w:rPr>
          <w:t>Out of Scope</w:t>
        </w:r>
        <w:r w:rsidR="000671A7">
          <w:rPr>
            <w:noProof/>
            <w:webHidden/>
          </w:rPr>
          <w:tab/>
        </w:r>
        <w:r w:rsidR="000671A7">
          <w:rPr>
            <w:noProof/>
            <w:webHidden/>
          </w:rPr>
          <w:fldChar w:fldCharType="begin"/>
        </w:r>
        <w:r w:rsidR="000671A7">
          <w:rPr>
            <w:noProof/>
            <w:webHidden/>
          </w:rPr>
          <w:instrText xml:space="preserve"> PAGEREF _Toc65945839 \h </w:instrText>
        </w:r>
        <w:r w:rsidR="000671A7">
          <w:rPr>
            <w:noProof/>
            <w:webHidden/>
          </w:rPr>
        </w:r>
        <w:r w:rsidR="000671A7">
          <w:rPr>
            <w:noProof/>
            <w:webHidden/>
          </w:rPr>
          <w:fldChar w:fldCharType="separate"/>
        </w:r>
        <w:r w:rsidR="000671A7">
          <w:rPr>
            <w:noProof/>
            <w:webHidden/>
          </w:rPr>
          <w:t>3</w:t>
        </w:r>
        <w:r w:rsidR="000671A7">
          <w:rPr>
            <w:noProof/>
            <w:webHidden/>
          </w:rPr>
          <w:fldChar w:fldCharType="end"/>
        </w:r>
      </w:hyperlink>
    </w:p>
    <w:p w:rsidR="000671A7" w:rsidRDefault="005C4B79" w14:paraId="43A65B4A" w14:textId="67F6976E">
      <w:pPr>
        <w:pStyle w:val="TOC1"/>
      </w:pPr>
      <w:hyperlink w:history="1" w:anchor="_Toc65945840">
        <w:r w:rsidRPr="00254680" w:rsidR="000671A7">
          <w:rPr>
            <w:rStyle w:val="Hyperlink"/>
          </w:rPr>
          <w:t>2.</w:t>
        </w:r>
        <w:r w:rsidR="000671A7">
          <w:rPr>
            <w:rFonts w:asciiTheme="minorHAnsi" w:hAnsiTheme="minorHAnsi" w:eastAsiaTheme="minorEastAsia" w:cstheme="minorBidi"/>
            <w:color w:val="auto"/>
            <w:sz w:val="22"/>
            <w:lang w:val="en-US"/>
          </w:rPr>
          <w:tab/>
        </w:r>
        <w:r w:rsidRPr="00254680" w:rsidR="000671A7">
          <w:rPr>
            <w:rStyle w:val="Hyperlink"/>
          </w:rPr>
          <w:t>Pre-requisites needed</w:t>
        </w:r>
        <w:r w:rsidR="000671A7">
          <w:rPr>
            <w:webHidden/>
          </w:rPr>
          <w:tab/>
        </w:r>
        <w:r w:rsidR="000671A7">
          <w:rPr>
            <w:webHidden/>
          </w:rPr>
          <w:fldChar w:fldCharType="begin"/>
        </w:r>
        <w:r w:rsidR="000671A7">
          <w:rPr>
            <w:webHidden/>
          </w:rPr>
          <w:instrText xml:space="preserve"> PAGEREF _Toc65945840 \h </w:instrText>
        </w:r>
        <w:r w:rsidR="000671A7">
          <w:rPr>
            <w:webHidden/>
          </w:rPr>
        </w:r>
        <w:r w:rsidR="000671A7">
          <w:rPr>
            <w:webHidden/>
          </w:rPr>
          <w:fldChar w:fldCharType="separate"/>
        </w:r>
        <w:r w:rsidR="000671A7">
          <w:rPr>
            <w:webHidden/>
          </w:rPr>
          <w:t>4</w:t>
        </w:r>
        <w:r w:rsidR="000671A7">
          <w:rPr>
            <w:webHidden/>
          </w:rPr>
          <w:fldChar w:fldCharType="end"/>
        </w:r>
      </w:hyperlink>
    </w:p>
    <w:p w:rsidRPr="0003311F" w:rsidR="0003311F" w:rsidP="0003311F" w:rsidRDefault="0003311F" w14:paraId="7A1C586F" w14:textId="1A5749B1">
      <w:pPr>
        <w:pStyle w:val="TOC1"/>
      </w:pPr>
      <w:hyperlink w:history="1" w:anchor="_Toc65945840">
        <w:r>
          <w:rPr>
            <w:rStyle w:val="Hyperlink"/>
          </w:rPr>
          <w:t>3</w:t>
        </w:r>
        <w:r w:rsidRPr="00254680">
          <w:rPr>
            <w:rStyle w:val="Hyperlink"/>
          </w:rPr>
          <w:t>.</w:t>
        </w:r>
        <w:r>
          <w:rPr>
            <w:rFonts w:asciiTheme="minorHAnsi" w:hAnsiTheme="minorHAnsi" w:eastAsiaTheme="minorEastAsia" w:cstheme="minorBidi"/>
            <w:color w:val="auto"/>
            <w:sz w:val="22"/>
            <w:lang w:val="en-US"/>
          </w:rPr>
          <w:tab/>
        </w:r>
        <w:r>
          <w:rPr>
            <w:rStyle w:val="Hyperlink"/>
          </w:rPr>
          <w:t>Adding Azure Congnitive Service</w:t>
        </w:r>
        <w:r>
          <w:rPr>
            <w:webHidden/>
          </w:rPr>
          <w:tab/>
        </w:r>
        <w:r>
          <w:rPr>
            <w:webHidden/>
          </w:rPr>
          <w:t>5</w:t>
        </w:r>
      </w:hyperlink>
    </w:p>
    <w:p w:rsidR="000671A7" w:rsidRDefault="005C4B79" w14:paraId="6008FF45" w14:textId="62EE7736">
      <w:pPr>
        <w:pStyle w:val="TOC1"/>
        <w:rPr>
          <w:rFonts w:asciiTheme="minorHAnsi" w:hAnsiTheme="minorHAnsi" w:eastAsiaTheme="minorEastAsia" w:cstheme="minorBidi"/>
          <w:color w:val="auto"/>
          <w:sz w:val="22"/>
          <w:lang w:val="en-US"/>
        </w:rPr>
      </w:pPr>
      <w:hyperlink w:history="1" w:anchor="_Toc65945841">
        <w:r w:rsidR="0003311F">
          <w:rPr>
            <w:rStyle w:val="Hyperlink"/>
          </w:rPr>
          <w:t>4</w:t>
        </w:r>
        <w:r w:rsidRPr="00254680" w:rsidR="000671A7">
          <w:rPr>
            <w:rStyle w:val="Hyperlink"/>
          </w:rPr>
          <w:t>.</w:t>
        </w:r>
        <w:r w:rsidR="000671A7">
          <w:rPr>
            <w:rFonts w:asciiTheme="minorHAnsi" w:hAnsiTheme="minorHAnsi" w:eastAsiaTheme="minorEastAsia" w:cstheme="minorBidi"/>
            <w:color w:val="auto"/>
            <w:sz w:val="22"/>
            <w:lang w:val="en-US"/>
          </w:rPr>
          <w:tab/>
        </w:r>
        <w:r w:rsidRPr="00254680" w:rsidR="000671A7">
          <w:rPr>
            <w:rStyle w:val="Hyperlink"/>
          </w:rPr>
          <w:t>Module Description</w:t>
        </w:r>
        <w:r w:rsidR="000671A7">
          <w:rPr>
            <w:webHidden/>
          </w:rPr>
          <w:tab/>
        </w:r>
        <w:r w:rsidR="0003311F">
          <w:rPr>
            <w:webHidden/>
          </w:rPr>
          <w:t>7</w:t>
        </w:r>
      </w:hyperlink>
    </w:p>
    <w:p w:rsidR="000671A7" w:rsidRDefault="005C4B79" w14:paraId="5435EEA7" w14:textId="13F4DAE4">
      <w:pPr>
        <w:pStyle w:val="TOC1"/>
        <w:rPr>
          <w:rFonts w:asciiTheme="minorHAnsi" w:hAnsiTheme="minorHAnsi" w:eastAsiaTheme="minorEastAsia" w:cstheme="minorBidi"/>
          <w:color w:val="auto"/>
          <w:sz w:val="22"/>
          <w:lang w:val="en-US"/>
        </w:rPr>
      </w:pPr>
      <w:hyperlink w:history="1" w:anchor="_Toc65945842">
        <w:r w:rsidR="0003311F">
          <w:rPr>
            <w:rStyle w:val="Hyperlink"/>
          </w:rPr>
          <w:t>5</w:t>
        </w:r>
        <w:r w:rsidRPr="00254680" w:rsidR="000671A7">
          <w:rPr>
            <w:rStyle w:val="Hyperlink"/>
          </w:rPr>
          <w:t>.</w:t>
        </w:r>
        <w:r w:rsidR="000671A7">
          <w:rPr>
            <w:rFonts w:asciiTheme="minorHAnsi" w:hAnsiTheme="minorHAnsi" w:eastAsiaTheme="minorEastAsia" w:cstheme="minorBidi"/>
            <w:color w:val="auto"/>
            <w:sz w:val="22"/>
            <w:lang w:val="en-US"/>
          </w:rPr>
          <w:tab/>
        </w:r>
        <w:r w:rsidRPr="00254680" w:rsidR="000671A7">
          <w:rPr>
            <w:rStyle w:val="Hyperlink"/>
          </w:rPr>
          <w:t>Module Implementation</w:t>
        </w:r>
        <w:r w:rsidR="000671A7">
          <w:rPr>
            <w:webHidden/>
          </w:rPr>
          <w:tab/>
        </w:r>
        <w:r w:rsidR="0003311F">
          <w:rPr>
            <w:webHidden/>
          </w:rPr>
          <w:t>8</w:t>
        </w:r>
      </w:hyperlink>
    </w:p>
    <w:p w:rsidRPr="003940BB" w:rsidR="006A561A" w:rsidP="006A561A" w:rsidRDefault="00A507F4" w14:paraId="63F4BC75" w14:textId="34116EC9">
      <w:pPr>
        <w:rPr>
          <w:rFonts w:ascii="Arial" w:hAnsi="Arial" w:cs="Arial"/>
        </w:rPr>
      </w:pPr>
      <w:r w:rsidRPr="003940BB">
        <w:rPr>
          <w:rFonts w:ascii="Arial" w:hAnsi="Arial" w:cs="Arial"/>
        </w:rPr>
        <w:fldChar w:fldCharType="end"/>
      </w:r>
    </w:p>
    <w:p w:rsidRPr="003940BB" w:rsidR="006A561A" w:rsidP="006A561A" w:rsidRDefault="006A561A" w14:paraId="3EEED395" w14:textId="77777777">
      <w:pPr>
        <w:rPr>
          <w:rFonts w:ascii="Arial" w:hAnsi="Arial" w:cs="Arial"/>
        </w:rPr>
      </w:pPr>
      <w:r w:rsidRPr="003940BB">
        <w:rPr>
          <w:rFonts w:ascii="Arial" w:hAnsi="Arial" w:cs="Arial"/>
        </w:rPr>
        <w:br w:type="page"/>
      </w:r>
    </w:p>
    <w:p w:rsidR="00D14939" w:rsidP="007E1D91" w:rsidRDefault="0002470D" w14:paraId="6B37D75D" w14:textId="77777777">
      <w:pPr>
        <w:pStyle w:val="toyotastylhealine"/>
      </w:pPr>
      <w:bookmarkStart w:name="_Toc47961948" w:id="0"/>
      <w:bookmarkStart w:name="_Toc65945836" w:id="1"/>
      <w:r>
        <w:lastRenderedPageBreak/>
        <w:t>Introduction</w:t>
      </w:r>
      <w:bookmarkEnd w:id="0"/>
      <w:bookmarkEnd w:id="1"/>
    </w:p>
    <w:p w:rsidR="00C338FA" w:rsidP="00CB6121" w:rsidRDefault="00C338FA" w14:paraId="584DFBA0" w14:textId="24E2B09E">
      <w:pPr>
        <w:pStyle w:val="Heading2"/>
      </w:pPr>
      <w:bookmarkStart w:name="_Toc47961949" w:id="2"/>
      <w:bookmarkStart w:name="_Toc65945837" w:id="3"/>
      <w:r>
        <w:t>Purpose</w:t>
      </w:r>
      <w:bookmarkEnd w:id="2"/>
      <w:bookmarkEnd w:id="3"/>
    </w:p>
    <w:p w:rsidR="00C338FA" w:rsidP="0097344A" w:rsidRDefault="00A33FA7" w14:paraId="1E9DEAAD" w14:textId="3DAFEF98">
      <w:r>
        <w:t xml:space="preserve">                  </w:t>
      </w:r>
      <w:r w:rsidR="00907E71">
        <w:t xml:space="preserve">The </w:t>
      </w:r>
      <w:r w:rsidRPr="00DA24FF" w:rsidR="00DA24FF">
        <w:t>purpose of this document is to provid</w:t>
      </w:r>
      <w:r w:rsidR="0097344A">
        <w:t xml:space="preserve">e the usage of the </w:t>
      </w:r>
      <w:r w:rsidR="007E3D85">
        <w:t xml:space="preserve">Translator </w:t>
      </w:r>
      <w:r w:rsidR="0097344A">
        <w:t xml:space="preserve">Module developed </w:t>
      </w:r>
      <w:r w:rsidR="002314D2">
        <w:t>for the translation of languages enabled for a Site.</w:t>
      </w:r>
    </w:p>
    <w:p w:rsidR="009013E6" w:rsidP="0097344A" w:rsidRDefault="00D46093" w14:paraId="6CBEA704" w14:textId="08C9F799">
      <w:r>
        <w:t>This falls in the category of “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 best enhancement to the Sitecore Admin (XP) for Content Editors &amp; Marketers</w:t>
      </w:r>
      <w:r>
        <w:t>”.</w:t>
      </w:r>
    </w:p>
    <w:p w:rsidR="00C338FA" w:rsidP="00C338FA" w:rsidRDefault="00C338FA" w14:paraId="2B40B4C2" w14:textId="64756334">
      <w:pPr>
        <w:pStyle w:val="Heading3"/>
      </w:pPr>
      <w:bookmarkStart w:name="_Toc47961951" w:id="4"/>
      <w:bookmarkStart w:name="_Toc65945838" w:id="5"/>
      <w:r>
        <w:t>In Scope</w:t>
      </w:r>
      <w:bookmarkEnd w:id="4"/>
      <w:bookmarkEnd w:id="5"/>
    </w:p>
    <w:p w:rsidR="00E61BCA" w:rsidP="00A82A9B" w:rsidRDefault="00F7665D" w14:paraId="6C633C02" w14:textId="0C0B2581">
      <w:pPr>
        <w:ind w:left="630"/>
      </w:pPr>
      <w:r>
        <w:t>T</w:t>
      </w:r>
      <w:r w:rsidRPr="00E61BCA" w:rsidR="00E61BCA">
        <w:t>his docum</w:t>
      </w:r>
      <w:r w:rsidR="00BC5A49">
        <w:t>ent covers the following areas</w:t>
      </w:r>
    </w:p>
    <w:p w:rsidR="00906A3B" w:rsidP="00E63D13" w:rsidRDefault="00084D1B" w14:paraId="36020825" w14:textId="43940859">
      <w:pPr>
        <w:pStyle w:val="ListParagraph"/>
        <w:numPr>
          <w:ilvl w:val="0"/>
          <w:numId w:val="17"/>
        </w:numPr>
      </w:pPr>
      <w:r>
        <w:t>Pre-requisites needed</w:t>
      </w:r>
      <w:r w:rsidR="00BC77DD">
        <w:t>.</w:t>
      </w:r>
    </w:p>
    <w:p w:rsidR="00084D1B" w:rsidP="00E63D13" w:rsidRDefault="00F40AE5" w14:paraId="5E9C7081" w14:textId="28A7AC91">
      <w:pPr>
        <w:pStyle w:val="ListParagraph"/>
        <w:numPr>
          <w:ilvl w:val="0"/>
          <w:numId w:val="17"/>
        </w:numPr>
      </w:pPr>
      <w:r>
        <w:t>Module Description</w:t>
      </w:r>
      <w:r w:rsidR="00BC77DD">
        <w:t>.</w:t>
      </w:r>
    </w:p>
    <w:p w:rsidR="00F40AE5" w:rsidP="00E63D13" w:rsidRDefault="00D231D8" w14:paraId="4F8F7EAC" w14:textId="30903E02">
      <w:pPr>
        <w:pStyle w:val="ListParagraph"/>
        <w:numPr>
          <w:ilvl w:val="0"/>
          <w:numId w:val="17"/>
        </w:numPr>
      </w:pPr>
      <w:r>
        <w:t>Module Implementation</w:t>
      </w:r>
      <w:r w:rsidR="00BC77DD">
        <w:t>.</w:t>
      </w:r>
    </w:p>
    <w:p w:rsidR="00C338FA" w:rsidP="00C338FA" w:rsidRDefault="00C338FA" w14:paraId="582CF7CB" w14:textId="77777777">
      <w:pPr>
        <w:pStyle w:val="Heading3"/>
      </w:pPr>
      <w:bookmarkStart w:name="_Toc47961952" w:id="6"/>
      <w:bookmarkStart w:name="_Toc65945839" w:id="7"/>
      <w:r>
        <w:t>Out of Scope</w:t>
      </w:r>
      <w:bookmarkEnd w:id="6"/>
      <w:bookmarkEnd w:id="7"/>
    </w:p>
    <w:p w:rsidR="005B2689" w:rsidP="00230B47" w:rsidRDefault="00AA231A" w14:paraId="4CABD5BB" w14:textId="41178A74">
      <w:pPr>
        <w:ind w:left="1350"/>
      </w:pPr>
      <w:r>
        <w:t>This document does not cover</w:t>
      </w:r>
    </w:p>
    <w:p w:rsidR="00213451" w:rsidP="00230B47" w:rsidRDefault="00213451" w14:paraId="3F274DDF" w14:textId="4827CDE8">
      <w:pPr>
        <w:ind w:left="1350"/>
      </w:pPr>
      <w:r>
        <w:t xml:space="preserve"> </w:t>
      </w:r>
    </w:p>
    <w:p w:rsidR="003337C6" w:rsidP="00230B47" w:rsidRDefault="003337C6" w14:paraId="2412E32F" w14:textId="03A24A16">
      <w:pPr>
        <w:ind w:left="1350"/>
      </w:pPr>
    </w:p>
    <w:p w:rsidR="003337C6" w:rsidP="00230B47" w:rsidRDefault="003337C6" w14:paraId="0400D077" w14:textId="2E4A07A0">
      <w:pPr>
        <w:ind w:left="1350"/>
      </w:pPr>
    </w:p>
    <w:p w:rsidR="003337C6" w:rsidP="00230B47" w:rsidRDefault="003337C6" w14:paraId="691346E9" w14:textId="239444EB">
      <w:pPr>
        <w:ind w:left="1350"/>
      </w:pPr>
    </w:p>
    <w:p w:rsidR="003337C6" w:rsidP="00230B47" w:rsidRDefault="003337C6" w14:paraId="0A24B0E8" w14:textId="3CA37D56">
      <w:pPr>
        <w:ind w:left="1350"/>
      </w:pPr>
    </w:p>
    <w:p w:rsidR="003337C6" w:rsidP="00230B47" w:rsidRDefault="003337C6" w14:paraId="670C29E7" w14:textId="58B05EB4">
      <w:pPr>
        <w:ind w:left="1350"/>
      </w:pPr>
    </w:p>
    <w:p w:rsidR="003337C6" w:rsidP="00230B47" w:rsidRDefault="003337C6" w14:paraId="012E0CCA" w14:textId="5EAD5C5A">
      <w:pPr>
        <w:ind w:left="1350"/>
      </w:pPr>
    </w:p>
    <w:p w:rsidR="003337C6" w:rsidP="00230B47" w:rsidRDefault="003337C6" w14:paraId="3BBCC0AA" w14:textId="53380223">
      <w:pPr>
        <w:ind w:left="1350"/>
      </w:pPr>
    </w:p>
    <w:p w:rsidR="003337C6" w:rsidP="00230B47" w:rsidRDefault="003337C6" w14:paraId="26B6E463" w14:textId="5164847A">
      <w:pPr>
        <w:ind w:left="1350"/>
      </w:pPr>
    </w:p>
    <w:p w:rsidR="003337C6" w:rsidP="00230B47" w:rsidRDefault="003337C6" w14:paraId="183B2659" w14:textId="303AD8A2">
      <w:pPr>
        <w:ind w:left="1350"/>
      </w:pPr>
    </w:p>
    <w:p w:rsidR="009D1436" w:rsidP="3E60794F" w:rsidRDefault="009D1436" w14:paraId="31930931" w14:textId="5045C739">
      <w:pPr>
        <w:pStyle w:val="Heading1"/>
      </w:pPr>
      <w:bookmarkStart w:name="_Toc65945840" w:id="8"/>
      <w:r>
        <w:lastRenderedPageBreak/>
        <w:t>Pre-requisites needed</w:t>
      </w:r>
      <w:bookmarkEnd w:id="8"/>
    </w:p>
    <w:p w:rsidR="00430239" w:rsidP="004E6FB1" w:rsidRDefault="004F121D" w14:paraId="5E4C12EE" w14:textId="5AF7A241">
      <w:pPr>
        <w:pStyle w:val="ListParagraph"/>
        <w:numPr>
          <w:ilvl w:val="0"/>
          <w:numId w:val="26"/>
        </w:numPr>
      </w:pPr>
      <w:r>
        <w:t xml:space="preserve"> </w:t>
      </w:r>
      <w:r w:rsidR="00430239">
        <w:t>Sitecore 10.1 to be installed.</w:t>
      </w:r>
    </w:p>
    <w:p w:rsidR="001E2867" w:rsidP="00545449" w:rsidRDefault="00F0725E" w14:paraId="51305A5E" w14:textId="77777777">
      <w:r w:rsidR="00F0725E">
        <w:drawing>
          <wp:inline wp14:editId="789C093A" wp14:anchorId="4FE58388">
            <wp:extent cx="6075045" cy="3091180"/>
            <wp:effectExtent l="0" t="0" r="1905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db71d95bc2e406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504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BC" w:rsidP="004358BC" w:rsidRDefault="004358BC" w14:paraId="030A23A6" w14:textId="22F402D8"/>
    <w:p w:rsidR="00CE789B" w:rsidP="004358BC" w:rsidRDefault="00CE789B" w14:paraId="061DF037" w14:textId="77777777"/>
    <w:p w:rsidR="00FE1098" w:rsidP="00CE789B" w:rsidRDefault="00CE789B" w14:paraId="68AB8FE2" w14:textId="5566B01B">
      <w:pPr>
        <w:pStyle w:val="ListParagraph"/>
        <w:numPr>
          <w:ilvl w:val="0"/>
          <w:numId w:val="26"/>
        </w:numPr>
      </w:pPr>
      <w:r>
        <w:t>The Translator Package included with this project in the Git hub repo.</w:t>
      </w:r>
    </w:p>
    <w:p w:rsidR="00CE789B" w:rsidP="00CE789B" w:rsidRDefault="00CE789B" w14:paraId="5F7EE60E" w14:textId="77777777"/>
    <w:p w:rsidR="001E2867" w:rsidP="004358BC" w:rsidRDefault="004358BC" w14:paraId="5229C22B" w14:textId="75E50031">
      <w:r w:rsidRPr="004358BC">
        <w:object w:dxaOrig="3390" w:dyaOrig="810" w14:anchorId="3AC72231">
          <v:shape id="_x0000_i1026" style="width:169.5pt;height:40.5pt" o:ole="" type="#_x0000_t75">
            <v:imagedata o:title="" r:id="rId14"/>
          </v:shape>
          <o:OLEObject Type="Embed" ProgID="Package" ShapeID="_x0000_i1026" DrawAspect="Content" ObjectID="_1676560800" r:id="rId15"/>
        </w:object>
      </w:r>
    </w:p>
    <w:p w:rsidR="00CE789B" w:rsidP="00CE789B" w:rsidRDefault="00CE789B" w14:paraId="65B51B0C" w14:textId="305C5C84">
      <w:pPr>
        <w:pStyle w:val="ListParagraph"/>
        <w:numPr>
          <w:ilvl w:val="0"/>
          <w:numId w:val="26"/>
        </w:numPr>
      </w:pPr>
      <w:r>
        <w:t>The Languages package included with this project in the git hub repo.</w:t>
      </w:r>
    </w:p>
    <w:p w:rsidR="00CE789B" w:rsidP="00CE789B" w:rsidRDefault="007C4B42" w14:paraId="6255F3F1" w14:textId="26DAE1AD">
      <w:pPr>
        <w:pStyle w:val="ListParagraph"/>
        <w:ind w:left="900"/>
      </w:pPr>
      <w:r w:rsidRPr="007C4B42">
        <w:object w:dxaOrig="3496" w:dyaOrig="810" w14:anchorId="65CB5175">
          <v:shape id="_x0000_i1027" style="width:174.75pt;height:40.5pt" o:ole="" type="#_x0000_t75">
            <v:imagedata o:title="" r:id="rId16"/>
          </v:shape>
          <o:OLEObject Type="Embed" ProgID="Package" ShapeID="_x0000_i1027" DrawAspect="Content" ObjectID="_1676560801" r:id="rId17"/>
        </w:object>
      </w:r>
    </w:p>
    <w:p w:rsidR="00E63666" w:rsidP="00552C83" w:rsidRDefault="601648DE" w14:paraId="682CD43C" w14:textId="582860B7">
      <w:pPr>
        <w:pStyle w:val="ListParagraph"/>
        <w:numPr>
          <w:ilvl w:val="0"/>
          <w:numId w:val="26"/>
        </w:numPr>
      </w:pPr>
      <w:r>
        <w:t>Azure Cognitive Services module</w:t>
      </w:r>
      <w:r w:rsidR="185497AC">
        <w:t>, API keys for the modul</w:t>
      </w:r>
      <w:r w:rsidR="0A569B4F">
        <w:t>e</w:t>
      </w:r>
    </w:p>
    <w:p w:rsidR="00552C83" w:rsidP="00552C83" w:rsidRDefault="00552C83" w14:paraId="14C9DEDE" w14:textId="728E4F9B"/>
    <w:p w:rsidR="00552C83" w:rsidP="00552C83" w:rsidRDefault="00552C83" w14:paraId="5890E86A" w14:textId="3F8A5343"/>
    <w:p w:rsidR="00552C83" w:rsidP="00552C83" w:rsidRDefault="00552C83" w14:paraId="38A906C2" w14:textId="1E89E78A"/>
    <w:p w:rsidR="00552C83" w:rsidP="00552C83" w:rsidRDefault="00552C83" w14:paraId="2B844E8F" w14:textId="55F0BFEB"/>
    <w:p w:rsidR="00552C83" w:rsidP="00552C83" w:rsidRDefault="00552C83" w14:paraId="0FFF7DA8" w14:textId="29062A35"/>
    <w:p w:rsidR="00552C83" w:rsidP="00552C83" w:rsidRDefault="00552C83" w14:paraId="6C8DE946" w14:textId="31787C26"/>
    <w:p w:rsidR="00552C83" w:rsidP="00552C83" w:rsidRDefault="00552C83" w14:paraId="763F84E9" w14:textId="545CC735"/>
    <w:p w:rsidR="00552C83" w:rsidP="00552C83" w:rsidRDefault="00552C83" w14:paraId="06530D08" w14:textId="25C58189"/>
    <w:p w:rsidR="00552C83" w:rsidP="00552C83" w:rsidRDefault="00552C83" w14:paraId="250734B8" w14:textId="6F75F9E1"/>
    <w:p w:rsidR="00552C83" w:rsidP="00552C83" w:rsidRDefault="00552C83" w14:paraId="240BB43F" w14:textId="0FFBF514">
      <w:pPr>
        <w:pStyle w:val="Heading1"/>
      </w:pPr>
      <w:r>
        <w:lastRenderedPageBreak/>
        <w:t>Adding Azure Cognitive Services</w:t>
      </w:r>
    </w:p>
    <w:p w:rsidR="00552C83" w:rsidP="00552C83" w:rsidRDefault="00552C83" w14:paraId="4FF5C606" w14:textId="34533BDC">
      <w:pPr>
        <w:pStyle w:val="ListParagraph"/>
        <w:numPr>
          <w:ilvl w:val="0"/>
          <w:numId w:val="29"/>
        </w:numPr>
      </w:pPr>
      <w:r>
        <w:t xml:space="preserve">Login to </w:t>
      </w:r>
      <w:hyperlink w:history="1" r:id="rId18">
        <w:r w:rsidRPr="00AC76C2">
          <w:rPr>
            <w:rStyle w:val="Hyperlink"/>
          </w:rPr>
          <w:t>https://portal.azure.com/</w:t>
        </w:r>
      </w:hyperlink>
    </w:p>
    <w:p w:rsidR="00552C83" w:rsidP="00552C83" w:rsidRDefault="00552C83" w14:paraId="5CC42F48" w14:textId="3D042D39">
      <w:pPr>
        <w:pStyle w:val="ListParagraph"/>
        <w:numPr>
          <w:ilvl w:val="0"/>
          <w:numId w:val="29"/>
        </w:numPr>
      </w:pPr>
      <w:r>
        <w:t>Search for Translator in the search bar and select the “Translator” from marketplace</w:t>
      </w:r>
    </w:p>
    <w:p w:rsidR="00552C83" w:rsidP="00552C83" w:rsidRDefault="00552C83" w14:paraId="49B04B36" w14:textId="543295F4">
      <w:pPr>
        <w:pStyle w:val="ListParagraph"/>
      </w:pPr>
      <w:r w:rsidR="00552C83">
        <w:drawing>
          <wp:inline wp14:editId="5BFC547C" wp14:anchorId="33AF81D1">
            <wp:extent cx="6075045" cy="1938020"/>
            <wp:effectExtent l="0" t="0" r="1905" b="508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e7b2f65d3c0c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504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83" w:rsidP="00552C83" w:rsidRDefault="00552C83" w14:paraId="494557CA" w14:textId="196BFE87">
      <w:pPr>
        <w:pStyle w:val="ListParagraph"/>
      </w:pPr>
    </w:p>
    <w:p w:rsidR="00552C83" w:rsidP="00552C83" w:rsidRDefault="00552C83" w14:paraId="02AC275D" w14:textId="4A72A6BD">
      <w:pPr>
        <w:pStyle w:val="ListParagraph"/>
        <w:numPr>
          <w:ilvl w:val="0"/>
          <w:numId w:val="29"/>
        </w:numPr>
      </w:pPr>
      <w:r>
        <w:t>Fill out the details and click Review and Finish.</w:t>
      </w:r>
    </w:p>
    <w:p w:rsidR="00552C83" w:rsidP="00552C83" w:rsidRDefault="00552C83" w14:paraId="55187B2E" w14:textId="2B73704F">
      <w:pPr>
        <w:pStyle w:val="ListParagraph"/>
      </w:pPr>
      <w:r w:rsidR="00552C83">
        <w:drawing>
          <wp:inline wp14:editId="23B64890" wp14:anchorId="52E98177">
            <wp:extent cx="6075045" cy="4857114"/>
            <wp:effectExtent l="0" t="0" r="1905" b="635"/>
            <wp:docPr id="15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4d6088549cff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5045" cy="48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83" w:rsidP="00552C83" w:rsidRDefault="00552C83" w14:paraId="06A863C4" w14:textId="44E6A690">
      <w:pPr>
        <w:pStyle w:val="ListParagraph"/>
        <w:numPr>
          <w:ilvl w:val="0"/>
          <w:numId w:val="29"/>
        </w:numPr>
      </w:pPr>
      <w:r>
        <w:t>Once the service is ready go to the created service and select the “Keys and Endpoint” tab</w:t>
      </w:r>
    </w:p>
    <w:p w:rsidR="00552C83" w:rsidP="00552C83" w:rsidRDefault="00552C83" w14:paraId="5F90CA63" w14:textId="21B205B8">
      <w:pPr>
        <w:pStyle w:val="ListParagraph"/>
      </w:pPr>
      <w:r w:rsidR="00552C83">
        <w:drawing>
          <wp:inline wp14:editId="6D683AF3" wp14:anchorId="21DD8B00">
            <wp:extent cx="6075045" cy="3209290"/>
            <wp:effectExtent l="0" t="0" r="1905" b="0"/>
            <wp:docPr id="16" name="Picture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ac6344aee7be49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504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83" w:rsidP="00552C83" w:rsidRDefault="00552C83" w14:paraId="459226C1" w14:textId="5B9C366F">
      <w:pPr>
        <w:pStyle w:val="ListParagraph"/>
        <w:numPr>
          <w:ilvl w:val="0"/>
          <w:numId w:val="29"/>
        </w:numPr>
      </w:pPr>
      <w:r>
        <w:t>Copy the Keys and Location values from here and modify the values in Visual Studio Application</w:t>
      </w:r>
    </w:p>
    <w:p w:rsidR="00B3765B" w:rsidP="00552C83" w:rsidRDefault="00B3765B" w14:paraId="12E11778" w14:textId="316B1785">
      <w:pPr>
        <w:pStyle w:val="ListParagraph"/>
        <w:numPr>
          <w:ilvl w:val="0"/>
          <w:numId w:val="29"/>
        </w:numPr>
      </w:pPr>
      <w:r>
        <w:t>Open Visual Studio and open Feature/</w:t>
      </w:r>
      <w:r w:rsidRPr="00A24E82" w:rsidR="00A24E82">
        <w:t>Translator</w:t>
      </w:r>
      <w:r>
        <w:t>/</w:t>
      </w:r>
      <w:r w:rsidRPr="00A24E82" w:rsidR="00A24E82">
        <w:t xml:space="preserve"> StrikersInfy.Feature.Translator</w:t>
      </w:r>
      <w:r w:rsidR="00A24E82">
        <w:t>/</w:t>
      </w:r>
      <w:r>
        <w:t>Biz/</w:t>
      </w:r>
      <w:r w:rsidRPr="00B3765B">
        <w:t xml:space="preserve"> TranslateMgmt.cs</w:t>
      </w:r>
      <w:r>
        <w:t xml:space="preserve"> file and modify the values</w:t>
      </w:r>
    </w:p>
    <w:p w:rsidR="00B3765B" w:rsidP="00B3765B" w:rsidRDefault="00B3765B" w14:paraId="14A88A4B" w14:textId="77777777">
      <w:pPr>
        <w:pStyle w:val="ListParagraph"/>
      </w:pPr>
    </w:p>
    <w:p w:rsidR="00B3765B" w:rsidP="00B3765B" w:rsidRDefault="00B3765B" w14:paraId="60BBABF0" w14:textId="20CE2010">
      <w:pPr>
        <w:pStyle w:val="ListParagraph"/>
      </w:pPr>
      <w:r w:rsidR="00B3765B">
        <w:drawing>
          <wp:inline wp14:editId="41D18565" wp14:anchorId="4149ED5B">
            <wp:extent cx="6075045" cy="2639695"/>
            <wp:effectExtent l="0" t="0" r="1905" b="8255"/>
            <wp:docPr id="17" name="Picture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/>
                  </pic:nvPicPr>
                  <pic:blipFill>
                    <a:blip r:embed="R662bf3b3029144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504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66" w:rsidP="00E63666" w:rsidRDefault="00552C83" w14:paraId="43AB803C" w14:textId="6D953415">
      <w:pPr>
        <w:pStyle w:val="Heading1"/>
      </w:pPr>
      <w:bookmarkStart w:name="_Toc65945841" w:id="9"/>
      <w:r>
        <w:lastRenderedPageBreak/>
        <w:t>M</w:t>
      </w:r>
      <w:r w:rsidR="00995E01">
        <w:t>odule Description</w:t>
      </w:r>
      <w:bookmarkEnd w:id="9"/>
    </w:p>
    <w:p w:rsidR="00B425B1" w:rsidP="00B425B1" w:rsidRDefault="2A72A545" w14:paraId="6AEB04E5" w14:textId="3C90B34D">
      <w:pPr>
        <w:ind w:left="180"/>
      </w:pPr>
      <w:r w:rsidR="2A72A545">
        <w:rPr/>
        <w:t xml:space="preserve">Considering multi-lingual site </w:t>
      </w:r>
      <w:r w:rsidR="2A72A545">
        <w:rPr/>
        <w:t>sitecore</w:t>
      </w:r>
      <w:r w:rsidR="2A72A545">
        <w:rPr/>
        <w:t xml:space="preserve"> Admin or Editors want to create c</w:t>
      </w:r>
      <w:r w:rsidR="0BA3DD18">
        <w:rPr/>
        <w:t xml:space="preserve">ontent in different language or marketers are trying to create an email. Provided </w:t>
      </w:r>
      <w:r w:rsidR="4630C936">
        <w:rPr/>
        <w:t>without inhouse translator the possible way is go to</w:t>
      </w:r>
      <w:r w:rsidR="6DB3B5AB">
        <w:rPr/>
        <w:t xml:space="preserve"> </w:t>
      </w:r>
      <w:r w:rsidR="4630C936">
        <w:rPr/>
        <w:t xml:space="preserve">external sites to get the translated data. </w:t>
      </w:r>
    </w:p>
    <w:p w:rsidR="00B425B1" w:rsidP="3E60794F" w:rsidRDefault="2966A6C1" w14:paraId="1FAFD989" w14:textId="3AA26F13">
      <w:pPr>
        <w:ind w:left="180"/>
      </w:pPr>
      <w:r>
        <w:t xml:space="preserve">With this module Sitecore Admin or Editor need not go to external sites. Within </w:t>
      </w:r>
      <w:r w:rsidR="5CEA1A39">
        <w:t>S</w:t>
      </w:r>
      <w:r>
        <w:t>itecore they can simply open the trans</w:t>
      </w:r>
      <w:r w:rsidR="42AF457D">
        <w:t>l</w:t>
      </w:r>
      <w:r>
        <w:t>ator and translate the data to any languages.</w:t>
      </w:r>
    </w:p>
    <w:p w:rsidR="00B425B1" w:rsidP="3E60794F" w:rsidRDefault="2966A6C1" w14:paraId="1E52288C" w14:textId="204723EC">
      <w:pPr>
        <w:ind w:left="180"/>
      </w:pPr>
      <w:r>
        <w:t>This module used Azure Cognitive Services to transl</w:t>
      </w:r>
      <w:r w:rsidR="1C5351BE">
        <w:t>a</w:t>
      </w:r>
      <w:r>
        <w:t>te</w:t>
      </w:r>
      <w:r w:rsidR="641ED66C">
        <w:t xml:space="preserve"> the</w:t>
      </w:r>
      <w:r>
        <w:t xml:space="preserve"> data. We are using Free version of the service which </w:t>
      </w:r>
      <w:r w:rsidR="7917530B">
        <w:t xml:space="preserve">provides translation for 2 million words per month. If user requirement is exceeded the </w:t>
      </w:r>
      <w:r w:rsidR="3CAB557C">
        <w:t>limit,</w:t>
      </w:r>
      <w:r w:rsidR="7917530B">
        <w:t xml:space="preserve"> we can always change the Pricing tier in Azure.</w:t>
      </w:r>
    </w:p>
    <w:p w:rsidR="00B425B1" w:rsidP="3E60794F" w:rsidRDefault="00B425B1" w14:paraId="7BDDC2A6" w14:textId="6B7E6C2A">
      <w:pPr>
        <w:ind w:left="180"/>
      </w:pPr>
      <w:r>
        <w:t>In the Sitecore Ribbon in versions tab the Translator</w:t>
      </w:r>
      <w:r w:rsidR="00FA282B">
        <w:t xml:space="preserve"> custom button </w:t>
      </w:r>
      <w:r>
        <w:t>has been added.</w:t>
      </w:r>
    </w:p>
    <w:p w:rsidR="00FA282B" w:rsidP="00B425B1" w:rsidRDefault="00FA282B" w14:paraId="111459F7" w14:textId="2F04ED56">
      <w:pPr>
        <w:ind w:left="180"/>
      </w:pPr>
      <w:r>
        <w:t xml:space="preserve">This would enable to </w:t>
      </w:r>
      <w:r w:rsidR="00D85551">
        <w:t>output the text in desired language.</w:t>
      </w:r>
    </w:p>
    <w:p w:rsidR="00D85551" w:rsidP="00B425B1" w:rsidRDefault="00D85551" w14:paraId="6B11CF69" w14:textId="7D2C565B">
      <w:pPr>
        <w:ind w:left="180"/>
        <w:rPr>
          <w:b/>
          <w:bCs/>
        </w:rPr>
      </w:pPr>
      <w:r w:rsidRPr="00D85551">
        <w:rPr>
          <w:b/>
          <w:bCs/>
        </w:rPr>
        <w:t>Benefits:</w:t>
      </w:r>
    </w:p>
    <w:p w:rsidR="00D85551" w:rsidP="00D85551" w:rsidRDefault="006A22E7" w14:paraId="28F9D965" w14:textId="7188245E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Quick translation of text in the desired language with in the Sitecore Ribbon.</w:t>
      </w:r>
    </w:p>
    <w:p w:rsidR="006A22E7" w:rsidP="00D85551" w:rsidRDefault="00432C88" w14:paraId="0EE80DE2" w14:textId="495A7EAB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Translate text in any number of languages.</w:t>
      </w:r>
    </w:p>
    <w:p w:rsidR="00432C88" w:rsidP="00D85551" w:rsidRDefault="00432C88" w14:paraId="2FBA46DB" w14:textId="087A00E9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In case of Multilingual, the content editor can simply put the text and translate and update it in the field in the site.</w:t>
      </w:r>
    </w:p>
    <w:p w:rsidR="00432C88" w:rsidP="00432C88" w:rsidRDefault="00432C88" w14:paraId="4B819E1F" w14:textId="3C2E03FA">
      <w:pPr>
        <w:rPr>
          <w:b/>
          <w:bCs/>
        </w:rPr>
      </w:pPr>
    </w:p>
    <w:p w:rsidR="00432C88" w:rsidP="00432C88" w:rsidRDefault="00432C88" w14:paraId="4C5B71B3" w14:textId="5CC3425C">
      <w:pPr>
        <w:rPr>
          <w:b/>
          <w:bCs/>
        </w:rPr>
      </w:pPr>
      <w:r>
        <w:rPr>
          <w:b/>
          <w:bCs/>
        </w:rPr>
        <w:t>Sample screenshot:</w:t>
      </w:r>
    </w:p>
    <w:p w:rsidR="00432C88" w:rsidP="00432C88" w:rsidRDefault="003208AE" w14:paraId="49D5A487" w14:textId="1A309DC6">
      <w:pPr>
        <w:rPr>
          <w:b/>
          <w:bCs/>
        </w:rPr>
      </w:pPr>
      <w:r>
        <w:rPr>
          <w:b/>
          <w:bCs/>
        </w:rPr>
        <w:t>Input given:</w:t>
      </w:r>
    </w:p>
    <w:p w:rsidR="00E00515" w:rsidP="00432C88" w:rsidRDefault="003208AE" w14:paraId="56EBCF2F" w14:textId="3AC4C31C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Ideas for the hackathon: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- The best enhancement to the Sitecore Admin (XP) for Content Editors &amp; Marketers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- The best enhancement to SXA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- Best use of SPE to help Content authors and Marketers</w:t>
      </w:r>
      <w:r>
        <w:rPr>
          <w:rFonts w:ascii="Arial" w:hAnsi="Arial" w:cs="Arial"/>
          <w:color w:val="555555"/>
          <w:sz w:val="20"/>
          <w:szCs w:val="20"/>
        </w:rPr>
        <w:br/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- Best use of Headless using JSS or .NET</w:t>
      </w:r>
    </w:p>
    <w:p w:rsidR="00523DDE" w:rsidP="00A24E82" w:rsidRDefault="001F744E" w14:paraId="6EBC580A" w14:textId="2A0F338C">
      <w:r w:rsidR="001F744E">
        <w:drawing>
          <wp:inline wp14:editId="27B4B976" wp14:anchorId="1DE9AECE">
            <wp:extent cx="6075045" cy="2921635"/>
            <wp:effectExtent l="0" t="0" r="1905" b="0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b460e95bf9144ad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504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10869" w:rsidR="00510869" w:rsidP="00510869" w:rsidRDefault="00510869" w14:paraId="2C588CAB" w14:textId="40940CCB">
      <w:r>
        <w:t xml:space="preserve">                             </w:t>
      </w:r>
    </w:p>
    <w:p w:rsidR="005F059B" w:rsidP="00E63666" w:rsidRDefault="007C174D" w14:paraId="404FAF57" w14:textId="2C6B9E62">
      <w:pPr>
        <w:pStyle w:val="Heading1"/>
      </w:pPr>
      <w:bookmarkStart w:name="_Toc65945842" w:id="10"/>
      <w:r>
        <w:lastRenderedPageBreak/>
        <w:t>Module Implementation</w:t>
      </w:r>
      <w:bookmarkEnd w:id="10"/>
    </w:p>
    <w:p w:rsidR="001C69A6" w:rsidP="005D16C8" w:rsidRDefault="001C69A6" w14:paraId="4915FBF6" w14:textId="2AD3CAB3">
      <w:pPr>
        <w:pStyle w:val="ListParagraph"/>
        <w:numPr>
          <w:ilvl w:val="0"/>
          <w:numId w:val="27"/>
        </w:numPr>
      </w:pPr>
      <w:r>
        <w:t xml:space="preserve">After the installation of the packages provided in the pre-requisites, </w:t>
      </w:r>
      <w:r w:rsidR="00935B55">
        <w:t>navigate</w:t>
      </w:r>
      <w:r>
        <w:t xml:space="preserve"> to the Sitecore Ribbon -&gt; Versions-&gt; Translator as shown below</w:t>
      </w:r>
      <w:r w:rsidR="002213A3">
        <w:t xml:space="preserve"> in which the highlighted is the new feature that appears</w:t>
      </w:r>
      <w:r w:rsidR="000F5577">
        <w:t xml:space="preserve"> with the </w:t>
      </w:r>
      <w:r w:rsidRPr="000F5577" w:rsidR="000F5577">
        <w:t>Translator_Pkg_2021_03_06_001</w:t>
      </w:r>
      <w:r w:rsidR="000F5577">
        <w:t xml:space="preserve"> installation.</w:t>
      </w:r>
    </w:p>
    <w:p w:rsidR="002213A3" w:rsidP="002213A3" w:rsidRDefault="002213A3" w14:paraId="3DF2D58D" w14:textId="0A032E17">
      <w:pPr>
        <w:pStyle w:val="ListParagraph"/>
        <w:ind w:left="705"/>
      </w:pPr>
    </w:p>
    <w:p w:rsidR="00F800A9" w:rsidP="002213A3" w:rsidRDefault="00F800A9" w14:paraId="370BD40A" w14:textId="77777777">
      <w:pPr>
        <w:pStyle w:val="ListParagraph"/>
        <w:ind w:left="705"/>
      </w:pPr>
    </w:p>
    <w:p w:rsidR="00935B55" w:rsidP="00935B55" w:rsidRDefault="00935B55" w14:paraId="00809C29" w14:textId="77777777"/>
    <w:p w:rsidR="001C69A6" w:rsidP="001C69A6" w:rsidRDefault="00935B55" w14:paraId="680E441A" w14:textId="3BD1D253">
      <w:r w:rsidR="00935B55">
        <w:drawing>
          <wp:inline wp14:editId="27B86D4A" wp14:anchorId="5A9DC4D6">
            <wp:extent cx="6075045" cy="617855"/>
            <wp:effectExtent l="0" t="0" r="1905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9c91a03481614eb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504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E5" w:rsidP="001C69A6" w:rsidRDefault="004C71E5" w14:paraId="7B7E8E98" w14:textId="5BD26500"/>
    <w:p w:rsidR="00F800A9" w:rsidP="001C69A6" w:rsidRDefault="00F800A9" w14:paraId="31799F98" w14:textId="21EC67F5"/>
    <w:p w:rsidR="00F800A9" w:rsidP="001C69A6" w:rsidRDefault="00F800A9" w14:paraId="055CDE66" w14:textId="77777777"/>
    <w:p w:rsidR="004C71E5" w:rsidP="000F5577" w:rsidRDefault="000F5577" w14:paraId="447AB7AD" w14:textId="66721554">
      <w:pPr>
        <w:pStyle w:val="ListParagraph"/>
        <w:numPr>
          <w:ilvl w:val="0"/>
          <w:numId w:val="27"/>
        </w:numPr>
      </w:pPr>
      <w:r>
        <w:t xml:space="preserve">With the installation of </w:t>
      </w:r>
      <w:r w:rsidRPr="00823885" w:rsidR="00823885">
        <w:t>Languages_Pkg_2021_03_06_001</w:t>
      </w:r>
      <w:r w:rsidR="00823885">
        <w:t>, the default languages</w:t>
      </w:r>
      <w:r w:rsidR="00E617D1">
        <w:t xml:space="preserve"> Spanish and French </w:t>
      </w:r>
      <w:r w:rsidR="00823885">
        <w:t>would be created as below:</w:t>
      </w:r>
    </w:p>
    <w:p w:rsidR="00823885" w:rsidP="0047360E" w:rsidRDefault="003407FD" w14:paraId="30F4517C" w14:textId="15ABE148">
      <w:pPr>
        <w:pStyle w:val="ListParagraph"/>
        <w:ind w:left="705"/>
      </w:pPr>
      <w:r w:rsidR="003407FD">
        <w:drawing>
          <wp:inline wp14:editId="7B5B942B" wp14:anchorId="7DEE4A37">
            <wp:extent cx="6075045" cy="1894840"/>
            <wp:effectExtent l="0" t="0" r="1905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e1c3a1ef087d424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504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BC" w:rsidP="001C69A6" w:rsidRDefault="004358BC" w14:paraId="695F73E0" w14:textId="7D887386">
      <w:pPr>
        <w:pStyle w:val="ListParagraph"/>
        <w:ind w:left="705"/>
      </w:pPr>
      <w:r>
        <w:t xml:space="preserve">  </w:t>
      </w:r>
    </w:p>
    <w:p w:rsidR="00B836A8" w:rsidP="001C69A6" w:rsidRDefault="00B836A8" w14:paraId="76C4CF24" w14:textId="774B94D5">
      <w:pPr>
        <w:pStyle w:val="ListParagraph"/>
        <w:ind w:left="705"/>
      </w:pPr>
    </w:p>
    <w:p w:rsidR="00B836A8" w:rsidP="001C69A6" w:rsidRDefault="00B836A8" w14:paraId="299999DB" w14:textId="04B01E62">
      <w:pPr>
        <w:pStyle w:val="ListParagraph"/>
        <w:ind w:left="705"/>
      </w:pPr>
    </w:p>
    <w:p w:rsidR="00B836A8" w:rsidP="001C69A6" w:rsidRDefault="00B836A8" w14:paraId="738A5570" w14:textId="1CFCA09A">
      <w:pPr>
        <w:pStyle w:val="ListParagraph"/>
        <w:ind w:left="705"/>
      </w:pPr>
    </w:p>
    <w:p w:rsidR="00B836A8" w:rsidP="001C69A6" w:rsidRDefault="00B836A8" w14:paraId="22A9F19D" w14:textId="6CA6DA51">
      <w:pPr>
        <w:pStyle w:val="ListParagraph"/>
        <w:ind w:left="705"/>
      </w:pPr>
    </w:p>
    <w:p w:rsidR="00B836A8" w:rsidP="001C69A6" w:rsidRDefault="00B836A8" w14:paraId="58123DCD" w14:textId="4ED9BC5C">
      <w:pPr>
        <w:pStyle w:val="ListParagraph"/>
        <w:ind w:left="705"/>
      </w:pPr>
    </w:p>
    <w:p w:rsidR="00B836A8" w:rsidP="001C69A6" w:rsidRDefault="00B836A8" w14:paraId="121BFBED" w14:textId="569C7928">
      <w:pPr>
        <w:pStyle w:val="ListParagraph"/>
        <w:ind w:left="705"/>
      </w:pPr>
    </w:p>
    <w:p w:rsidR="00B836A8" w:rsidP="001C69A6" w:rsidRDefault="00B836A8" w14:paraId="4BE0C700" w14:textId="093F322E">
      <w:pPr>
        <w:pStyle w:val="ListParagraph"/>
        <w:ind w:left="705"/>
      </w:pPr>
    </w:p>
    <w:p w:rsidR="00B836A8" w:rsidP="001C69A6" w:rsidRDefault="00B836A8" w14:paraId="5874C6C2" w14:textId="12F9D539">
      <w:pPr>
        <w:pStyle w:val="ListParagraph"/>
        <w:ind w:left="705"/>
      </w:pPr>
    </w:p>
    <w:p w:rsidR="00B836A8" w:rsidP="001C69A6" w:rsidRDefault="00B836A8" w14:paraId="1575AFE5" w14:textId="5EE9A2E8">
      <w:pPr>
        <w:pStyle w:val="ListParagraph"/>
        <w:ind w:left="705"/>
      </w:pPr>
    </w:p>
    <w:p w:rsidR="00B836A8" w:rsidP="001C69A6" w:rsidRDefault="00B836A8" w14:paraId="441B7965" w14:textId="6D0CECBC">
      <w:pPr>
        <w:pStyle w:val="ListParagraph"/>
        <w:ind w:left="705"/>
      </w:pPr>
    </w:p>
    <w:p w:rsidR="00B836A8" w:rsidP="001C69A6" w:rsidRDefault="00B836A8" w14:paraId="23E2C85B" w14:textId="4E2D1FCD">
      <w:pPr>
        <w:pStyle w:val="ListParagraph"/>
        <w:ind w:left="705"/>
      </w:pPr>
    </w:p>
    <w:p w:rsidR="00B836A8" w:rsidP="001C69A6" w:rsidRDefault="00B836A8" w14:paraId="3429E606" w14:textId="466A32E5">
      <w:pPr>
        <w:pStyle w:val="ListParagraph"/>
        <w:ind w:left="705"/>
      </w:pPr>
    </w:p>
    <w:p w:rsidR="00B836A8" w:rsidP="001C69A6" w:rsidRDefault="00B836A8" w14:paraId="732F564D" w14:textId="7A0EC360">
      <w:pPr>
        <w:pStyle w:val="ListParagraph"/>
        <w:ind w:left="705"/>
      </w:pPr>
    </w:p>
    <w:p w:rsidR="00B836A8" w:rsidP="001C69A6" w:rsidRDefault="00B836A8" w14:paraId="236A4060" w14:textId="3E345826">
      <w:pPr>
        <w:pStyle w:val="ListParagraph"/>
        <w:ind w:left="705"/>
      </w:pPr>
    </w:p>
    <w:p w:rsidR="00B836A8" w:rsidP="001C69A6" w:rsidRDefault="00B836A8" w14:paraId="79268943" w14:textId="566CB8EA">
      <w:pPr>
        <w:pStyle w:val="ListParagraph"/>
        <w:ind w:left="705"/>
      </w:pPr>
    </w:p>
    <w:p w:rsidR="001C69A6" w:rsidP="004358BC" w:rsidRDefault="001C69A6" w14:paraId="4029B2BD" w14:textId="2341A172"/>
    <w:p w:rsidR="00975B35" w:rsidP="00975B35" w:rsidRDefault="006629C7" w14:paraId="76FAE94E" w14:textId="36977BBD">
      <w:pPr>
        <w:pStyle w:val="ListParagraph"/>
        <w:numPr>
          <w:ilvl w:val="0"/>
          <w:numId w:val="27"/>
        </w:numPr>
      </w:pPr>
      <w:r>
        <w:t xml:space="preserve">Click on </w:t>
      </w:r>
      <w:r w:rsidR="00975B35">
        <w:t>Translator, a dialog appears as below:</w:t>
      </w:r>
    </w:p>
    <w:p w:rsidR="00975B35" w:rsidP="00975B35" w:rsidRDefault="00975B35" w14:paraId="6C72C5B1" w14:textId="6B3DC0C1">
      <w:pPr>
        <w:pStyle w:val="ListParagraph"/>
        <w:ind w:left="705"/>
      </w:pPr>
      <w:r w:rsidR="00975B35">
        <w:drawing>
          <wp:inline wp14:editId="7C9DE2E1" wp14:anchorId="3B188B59">
            <wp:extent cx="6075045" cy="3712845"/>
            <wp:effectExtent l="0" t="0" r="1905" b="1905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97f8348d914040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504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BC" w:rsidP="004358BC" w:rsidRDefault="004358BC" w14:paraId="0B3C6180" w14:textId="463F4D49"/>
    <w:p w:rsidR="003B01D5" w:rsidP="003B01D5" w:rsidRDefault="003B01D5" w14:paraId="51B7B42C" w14:textId="6439C351">
      <w:pPr>
        <w:pStyle w:val="ListParagraph"/>
        <w:numPr>
          <w:ilvl w:val="0"/>
          <w:numId w:val="27"/>
        </w:numPr>
      </w:pPr>
      <w:r>
        <w:t>Provide the text that is to be translated in “From text” and choose desired language as below:</w:t>
      </w:r>
    </w:p>
    <w:p w:rsidR="00483A40" w:rsidP="00483A40" w:rsidRDefault="00483A40" w14:paraId="1706F22A" w14:textId="552F0887">
      <w:pPr>
        <w:pStyle w:val="ListParagraph"/>
        <w:ind w:left="705"/>
      </w:pPr>
      <w:r>
        <w:t>Sample text: “How are you?”</w:t>
      </w:r>
    </w:p>
    <w:p w:rsidR="00873BAF" w:rsidP="00873BAF" w:rsidRDefault="00A238B7" w14:paraId="7AF52184" w14:textId="1B810DCC">
      <w:pPr>
        <w:pStyle w:val="ListParagraph"/>
        <w:ind w:left="705"/>
      </w:pPr>
      <w:r w:rsidR="00A238B7">
        <w:drawing>
          <wp:inline wp14:editId="20D64BC2" wp14:anchorId="4B705237">
            <wp:extent cx="6075045" cy="3281680"/>
            <wp:effectExtent l="0" t="0" r="1905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b24d5f808f03432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504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D0" w:rsidP="00873BAF" w:rsidRDefault="00CC4FD0" w14:paraId="40FB08DA" w14:textId="0866F89D">
      <w:pPr>
        <w:pStyle w:val="ListParagraph"/>
        <w:ind w:left="705"/>
      </w:pPr>
    </w:p>
    <w:p w:rsidR="00483A40" w:rsidP="00873BAF" w:rsidRDefault="00483A40" w14:paraId="715C6324" w14:textId="0054608E">
      <w:pPr>
        <w:pStyle w:val="ListParagraph"/>
        <w:ind w:left="705"/>
      </w:pPr>
    </w:p>
    <w:p w:rsidR="00483A40" w:rsidP="00873BAF" w:rsidRDefault="00483A40" w14:paraId="4008E075" w14:textId="77777777">
      <w:pPr>
        <w:pStyle w:val="ListParagraph"/>
        <w:ind w:left="705"/>
      </w:pPr>
    </w:p>
    <w:p w:rsidR="00CC4FD0" w:rsidP="00CC4FD0" w:rsidRDefault="00CC4FD0" w14:paraId="0C73D9AC" w14:textId="07EB5793">
      <w:pPr>
        <w:pStyle w:val="ListParagraph"/>
        <w:numPr>
          <w:ilvl w:val="0"/>
          <w:numId w:val="27"/>
        </w:numPr>
      </w:pPr>
      <w:r>
        <w:lastRenderedPageBreak/>
        <w:t>Click on the translate button to fetch the desired output</w:t>
      </w:r>
      <w:r w:rsidR="005C5175">
        <w:t xml:space="preserve"> as shown below:</w:t>
      </w:r>
    </w:p>
    <w:p w:rsidR="005C5175" w:rsidP="00644589" w:rsidRDefault="005C5175" w14:paraId="6A8B6277" w14:textId="119F5C7B">
      <w:pPr>
        <w:pStyle w:val="ListParagraph"/>
        <w:ind w:left="705"/>
      </w:pPr>
    </w:p>
    <w:p w:rsidR="00A805F1" w:rsidP="00644589" w:rsidRDefault="00A805F1" w14:paraId="29AB8565" w14:textId="5B59A312">
      <w:pPr>
        <w:pStyle w:val="ListParagraph"/>
        <w:ind w:left="705"/>
      </w:pPr>
      <w:r w:rsidR="00A805F1">
        <w:drawing>
          <wp:inline wp14:editId="670A612C" wp14:anchorId="18D1D6F0">
            <wp:extent cx="6075045" cy="3546475"/>
            <wp:effectExtent l="0" t="0" r="1905" b="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dc7a14732c543e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504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D0" w:rsidP="00CC4FD0" w:rsidRDefault="00CC4FD0" w14:paraId="7E0F7AA4" w14:textId="5D05C410">
      <w:pPr>
        <w:pStyle w:val="ListParagraph"/>
        <w:ind w:left="705"/>
      </w:pPr>
    </w:p>
    <w:p w:rsidR="00483A40" w:rsidP="00CC4FD0" w:rsidRDefault="00483A40" w14:paraId="413F9153" w14:textId="3C70311E">
      <w:pPr>
        <w:pStyle w:val="ListParagraph"/>
        <w:ind w:left="705"/>
      </w:pPr>
    </w:p>
    <w:p w:rsidR="003E4F2A" w:rsidP="003E4F2A" w:rsidRDefault="00FE5BEF" w14:paraId="5BD9C6B4" w14:textId="43AE40A1">
      <w:pPr>
        <w:pStyle w:val="ListParagraph"/>
        <w:numPr>
          <w:ilvl w:val="0"/>
          <w:numId w:val="27"/>
        </w:numPr>
      </w:pPr>
      <w:r>
        <w:t>For example, the</w:t>
      </w:r>
      <w:r w:rsidR="003E4F2A">
        <w:t xml:space="preserve"> desired </w:t>
      </w:r>
      <w:r>
        <w:t xml:space="preserve">language can be added in the path </w:t>
      </w:r>
      <w:r w:rsidR="003E4F2A">
        <w:t>“</w:t>
      </w:r>
      <w:r w:rsidRPr="003E4F2A" w:rsidR="003E4F2A">
        <w:t>/sitecore/system/Languages</w:t>
      </w:r>
      <w:r w:rsidR="003E4F2A">
        <w:t>”</w:t>
      </w:r>
    </w:p>
    <w:p w:rsidR="00AB7CF8" w:rsidP="00AB7CF8" w:rsidRDefault="00AB7CF8" w14:paraId="3F8F7A07" w14:textId="77777777">
      <w:r>
        <w:t xml:space="preserve"> </w:t>
      </w:r>
    </w:p>
    <w:p w:rsidR="003E4F2A" w:rsidP="00AB7CF8" w:rsidRDefault="00AB7CF8" w14:paraId="39266F74" w14:textId="0D80226A">
      <w:pPr>
        <w:rPr>
          <w:b/>
          <w:bCs/>
        </w:rPr>
      </w:pPr>
      <w:r>
        <w:t xml:space="preserve">Consider the language added as Hindi and Telugu from the list of languages, once they are added in the path </w:t>
      </w:r>
      <w:r>
        <w:rPr>
          <w:b/>
          <w:bCs/>
        </w:rPr>
        <w:t>“</w:t>
      </w:r>
      <w:r w:rsidRPr="00AB7CF8">
        <w:rPr>
          <w:b/>
          <w:bCs/>
        </w:rPr>
        <w:t>/sitecore/system/Languages</w:t>
      </w:r>
      <w:r>
        <w:t>”</w:t>
      </w:r>
      <w:r>
        <w:rPr>
          <w:b/>
          <w:bCs/>
        </w:rPr>
        <w:t>.</w:t>
      </w:r>
    </w:p>
    <w:p w:rsidR="00AB7CF8" w:rsidP="00AB7CF8" w:rsidRDefault="00AB7CF8" w14:paraId="07B50292" w14:textId="74AAD70B">
      <w:pPr>
        <w:rPr>
          <w:b/>
          <w:bCs/>
        </w:rPr>
      </w:pPr>
      <w:r w:rsidR="00AB7CF8">
        <w:drawing>
          <wp:inline wp14:editId="1CF61117" wp14:anchorId="05B738A1">
            <wp:extent cx="6075045" cy="3284220"/>
            <wp:effectExtent l="0" t="0" r="1905" b="0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fbcf407cf07447a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504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ED" w:rsidP="00AB7CF8" w:rsidRDefault="00AF4FED" w14:paraId="5908C4B8" w14:textId="406FAD45">
      <w:pPr>
        <w:rPr>
          <w:b/>
          <w:bCs/>
        </w:rPr>
      </w:pPr>
    </w:p>
    <w:p w:rsidR="00AB7CF8" w:rsidP="00AB7CF8" w:rsidRDefault="00AF4FED" w14:paraId="3582A15F" w14:textId="78D74580">
      <w:r w:rsidRPr="00AF4FED">
        <w:t>These languages w</w:t>
      </w:r>
      <w:r>
        <w:t>ould automatically appear in the drop down in the translator as below:</w:t>
      </w:r>
    </w:p>
    <w:p w:rsidR="008F3A62" w:rsidP="00AB7CF8" w:rsidRDefault="008F3A62" w14:paraId="75923CB4" w14:textId="0ADA5E3E">
      <w:r w:rsidR="008F3A62">
        <w:drawing>
          <wp:inline wp14:editId="18F96C79" wp14:anchorId="0D4CD023">
            <wp:extent cx="6075045" cy="2921635"/>
            <wp:effectExtent l="0" t="0" r="1905" b="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d0ae814dba1a45f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504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1AD" w:rsidP="002C114C" w:rsidRDefault="002C114C" w14:paraId="6E34D27D" w14:textId="00D22EF1">
      <w:r>
        <w:t xml:space="preserve">             </w:t>
      </w:r>
    </w:p>
    <w:p w:rsidR="002C114C" w:rsidP="002C114C" w:rsidRDefault="002C114C" w14:paraId="1A5F8561" w14:textId="38C0E5D0">
      <w:pPr>
        <w:pStyle w:val="ListParagraph"/>
        <w:numPr>
          <w:ilvl w:val="0"/>
          <w:numId w:val="27"/>
        </w:numPr>
      </w:pPr>
      <w:r>
        <w:t>Now consider the newly added language in drop down and provide the text to be translated.</w:t>
      </w:r>
    </w:p>
    <w:p w:rsidR="00460280" w:rsidP="00460280" w:rsidRDefault="00460280" w14:paraId="5B3D417D" w14:textId="3DC68467">
      <w:pPr>
        <w:pStyle w:val="ListParagraph"/>
        <w:ind w:left="705"/>
      </w:pPr>
      <w:r>
        <w:t xml:space="preserve">    Text Given: this is the translation test example.</w:t>
      </w:r>
    </w:p>
    <w:p w:rsidR="00460280" w:rsidP="001867D1" w:rsidRDefault="00460280" w14:paraId="01B5CAAF" w14:textId="2B2E1729">
      <w:pPr>
        <w:pStyle w:val="ListParagraph"/>
        <w:ind w:left="705"/>
      </w:pPr>
      <w:r>
        <w:t xml:space="preserve">    Output in the desired language.  </w:t>
      </w:r>
    </w:p>
    <w:p w:rsidR="00460280" w:rsidP="00460280" w:rsidRDefault="00460280" w14:paraId="132D436C" w14:textId="77777777">
      <w:pPr>
        <w:pStyle w:val="ListParagraph"/>
        <w:ind w:left="705"/>
      </w:pPr>
    </w:p>
    <w:p w:rsidR="002C114C" w:rsidP="002C114C" w:rsidRDefault="00460280" w14:paraId="15BA67D6" w14:textId="0E18C1DC">
      <w:pPr>
        <w:pStyle w:val="ListParagraph"/>
        <w:ind w:left="705"/>
      </w:pPr>
      <w:r w:rsidR="00460280">
        <w:drawing>
          <wp:inline wp14:editId="420451D2" wp14:anchorId="1C260905">
            <wp:extent cx="6075045" cy="2921635"/>
            <wp:effectExtent l="0" t="0" r="1905" b="0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7d80257b8b8f4b6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7504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14C" w:rsidSect="0005293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7" w:h="16839" w:orient="portrait" w:code="9"/>
      <w:pgMar w:top="1008" w:right="900" w:bottom="72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4B79" w:rsidRDefault="005C4B79" w14:paraId="0A084C18" w14:textId="77777777">
      <w:pPr>
        <w:spacing w:before="0" w:after="0" w:line="240" w:lineRule="auto"/>
      </w:pPr>
      <w:r>
        <w:separator/>
      </w:r>
    </w:p>
  </w:endnote>
  <w:endnote w:type="continuationSeparator" w:id="0">
    <w:p w:rsidR="005C4B79" w:rsidRDefault="005C4B79" w14:paraId="104393B3" w14:textId="77777777">
      <w:pPr>
        <w:spacing w:before="0" w:after="0" w:line="240" w:lineRule="auto"/>
      </w:pPr>
      <w:r>
        <w:continuationSeparator/>
      </w:r>
    </w:p>
  </w:endnote>
  <w:endnote w:type="continuationNotice" w:id="1">
    <w:p w:rsidR="005C4B79" w:rsidRDefault="005C4B79" w14:paraId="2F259ACF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ITC Berkeley Oldstyle St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TC Berkeley Oldstyle Std 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0239" w:rsidRDefault="00430239" w14:paraId="458C1AE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58096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80A93" w:rsidP="00A626DA" w:rsidRDefault="00080A93" w14:paraId="5F6FDF7D" w14:textId="2D3724D0">
        <w:pPr>
          <w:pStyle w:val="Footer"/>
          <w:pBdr>
            <w:top w:val="single" w:color="D9D9D9" w:themeColor="background1" w:themeShade="D9" w:sz="4" w:space="1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BC052E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0239" w:rsidRDefault="00430239" w14:paraId="2DA56D2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4B79" w:rsidRDefault="005C4B79" w14:paraId="1772B7CB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5C4B79" w:rsidRDefault="005C4B79" w14:paraId="03BA0C0E" w14:textId="77777777">
      <w:pPr>
        <w:spacing w:before="0" w:after="0" w:line="240" w:lineRule="auto"/>
      </w:pPr>
      <w:r>
        <w:continuationSeparator/>
      </w:r>
    </w:p>
  </w:footnote>
  <w:footnote w:type="continuationNotice" w:id="1">
    <w:p w:rsidR="005C4B79" w:rsidRDefault="005C4B79" w14:paraId="5E0A6A5D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0239" w:rsidRDefault="00430239" w14:paraId="5134A78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080A93" w:rsidP="000475CA" w:rsidRDefault="3E60794F" w14:paraId="6DA0D418" w14:textId="079B1099">
    <w:pPr>
      <w:pStyle w:val="Header"/>
      <w:jc w:val="right"/>
    </w:pPr>
    <w:r w:rsidR="7D816978">
      <w:drawing>
        <wp:inline wp14:editId="32CAAD2B" wp14:anchorId="58107E93">
          <wp:extent cx="557586" cy="612648"/>
          <wp:effectExtent l="0" t="0" r="0" b="0"/>
          <wp:docPr id="3" name="Picture 3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 3"/>
                  <pic:cNvPicPr/>
                </pic:nvPicPr>
                <pic:blipFill>
                  <a:blip r:embed="Rcafa5b742b404271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557586" cy="6126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0239" w:rsidRDefault="00430239" w14:paraId="1100E0B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47" style="width:11.25pt;height:11.25pt" o:bullet="t" type="#_x0000_t75">
        <v:imagedata o:title="msoC6BA" r:id="rId1"/>
      </v:shape>
    </w:pict>
  </w:numPicBullet>
  <w:abstractNum w:abstractNumId="0" w15:restartNumberingAfterBreak="0">
    <w:nsid w:val="FFFFFFFE"/>
    <w:multiLevelType w:val="singleLevel"/>
    <w:tmpl w:val="FEB61FD0"/>
    <w:lvl w:ilvl="0">
      <w:numFmt w:val="decimal"/>
      <w:pStyle w:val="subbulls"/>
      <w:lvlText w:val="*"/>
      <w:lvlJc w:val="left"/>
    </w:lvl>
  </w:abstractNum>
  <w:abstractNum w:abstractNumId="1" w15:restartNumberingAfterBreak="0">
    <w:nsid w:val="02CA356E"/>
    <w:multiLevelType w:val="multilevel"/>
    <w:tmpl w:val="EAEE6AA4"/>
    <w:lvl w:ilvl="0" w:tplc="3C001658">
      <w:start w:val="1"/>
      <w:numFmt w:val="bullet"/>
      <w:pStyle w:val="BulletStyle"/>
      <w:lvlText w:val=""/>
      <w:lvlJc w:val="left"/>
      <w:pPr>
        <w:ind w:left="720" w:hanging="360"/>
      </w:pPr>
      <w:rPr>
        <w:rFonts w:hint="default" w:ascii="Symbol" w:hAnsi="Symbol"/>
        <w:color w:val="E36C0A"/>
        <w:u w:color="FFFFFF"/>
      </w:rPr>
    </w:lvl>
    <w:lvl w:ilvl="1" w:tplc="828497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4841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924896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C250DA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86491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BACDA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30CAA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40F764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4060C7"/>
    <w:multiLevelType w:val="hybridMultilevel"/>
    <w:tmpl w:val="EAB82DEA"/>
    <w:lvl w:ilvl="0">
      <w:start w:val="1"/>
      <w:numFmt w:val="decimal"/>
      <w:pStyle w:val="Heading1"/>
      <w:lvlText w:val="%1."/>
      <w:lvlJc w:val="left"/>
      <w:pPr>
        <w:ind w:left="54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1F497D" w:themeColor="text2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color w:val="4F81BD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113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76A1E66"/>
    <w:multiLevelType w:val="hybridMultilevel"/>
    <w:tmpl w:val="E83CFC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37CB4"/>
    <w:multiLevelType w:val="hybridMultilevel"/>
    <w:tmpl w:val="6A04889A"/>
    <w:lvl w:ilvl="0" w:tplc="251C1BF8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0FDD467C"/>
    <w:multiLevelType w:val="hybridMultilevel"/>
    <w:tmpl w:val="04EC4E1C"/>
    <w:lvl w:ilvl="0" w:tplc="829619B2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15382C36"/>
    <w:multiLevelType w:val="hybridMultilevel"/>
    <w:tmpl w:val="938E3480"/>
    <w:lvl w:ilvl="0" w:tplc="91026492">
      <w:start w:val="1"/>
      <w:numFmt w:val="bullet"/>
      <w:pStyle w:val="TableBullet1"/>
      <w:lvlText w:val=""/>
      <w:lvlJc w:val="left"/>
      <w:pPr>
        <w:tabs>
          <w:tab w:val="num" w:pos="216"/>
        </w:tabs>
        <w:ind w:left="216" w:hanging="216"/>
      </w:pPr>
      <w:rPr>
        <w:rFonts w:hint="default" w:ascii="Symbol" w:hAnsi="Symbol"/>
        <w:color w:val="007CC3"/>
        <w:sz w:val="16"/>
        <w:szCs w:val="16"/>
        <w:lang w:val="nl-BE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15CB4BC5"/>
    <w:multiLevelType w:val="multilevel"/>
    <w:tmpl w:val="EE34F2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7E13B03"/>
    <w:multiLevelType w:val="hybridMultilevel"/>
    <w:tmpl w:val="DE10A876"/>
    <w:lvl w:ilvl="0" w:tplc="80F2549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1A0B5804"/>
    <w:multiLevelType w:val="hybridMultilevel"/>
    <w:tmpl w:val="A412E48C"/>
    <w:lvl w:ilvl="0" w:tplc="102A6C6E">
      <w:start w:val="1"/>
      <w:numFmt w:val="bullet"/>
      <w:pStyle w:val="List"/>
      <w:lvlText w:val=""/>
      <w:lvlJc w:val="left"/>
      <w:pPr>
        <w:ind w:left="720" w:hanging="360"/>
      </w:pPr>
      <w:rPr>
        <w:rFonts w:hint="default" w:ascii="Wingdings 3" w:hAnsi="Wingdings 3" w:cs="Wingdings 3"/>
        <w:b w:val="0"/>
        <w:bCs w:val="0"/>
        <w:i w:val="0"/>
        <w:iCs w:val="0"/>
        <w:color w:val="007CC3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B967541"/>
    <w:multiLevelType w:val="hybridMultilevel"/>
    <w:tmpl w:val="33EEBE32"/>
    <w:lvl w:ilvl="0" w:tplc="002A97D4">
      <w:start w:val="1"/>
      <w:numFmt w:val="decimal"/>
      <w:pStyle w:val="FigureCaption"/>
      <w:lvlText w:val="Figure %1."/>
      <w:lvlJc w:val="left"/>
      <w:pPr>
        <w:tabs>
          <w:tab w:val="num" w:pos="1224"/>
        </w:tabs>
        <w:ind w:left="1224" w:hanging="1224"/>
      </w:pPr>
      <w:rPr>
        <w:rFonts w:hint="default" w:ascii="Arial Bold" w:hAnsi="Arial Bold"/>
        <w:b/>
        <w:i/>
        <w:color w:val="3366FF"/>
        <w:sz w:val="18"/>
        <w:szCs w:val="18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b/>
        <w:i/>
        <w:color w:val="auto"/>
        <w:sz w:val="20"/>
        <w:szCs w:val="18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hint="default" w:ascii="Wingdings" w:hAnsi="Wingdings"/>
        <w:b/>
        <w:i/>
        <w:color w:val="3366FF"/>
        <w:sz w:val="18"/>
        <w:szCs w:val="18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1F019C"/>
    <w:multiLevelType w:val="hybridMultilevel"/>
    <w:tmpl w:val="4E384ED2"/>
    <w:styleLink w:val="Bullet25"/>
    <w:lvl w:ilvl="0" w:tplc="7FBA5F7A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E36C0A"/>
        <w:u w:color="FFFFFF"/>
      </w:rPr>
    </w:lvl>
    <w:lvl w:ilvl="1" w:tplc="60BEB1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E36C0A"/>
      </w:rPr>
    </w:lvl>
    <w:lvl w:ilvl="2" w:tplc="F76A4FC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E36C0A"/>
      </w:rPr>
    </w:lvl>
    <w:lvl w:ilvl="3" w:tplc="AB56B3C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E36C0A"/>
      </w:rPr>
    </w:lvl>
    <w:lvl w:ilvl="4" w:tplc="1F1E465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5" w:tplc="B06249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plc="77DEF5C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plc="198EDD28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8" w:tplc="07E0910C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2" w15:restartNumberingAfterBreak="0">
    <w:nsid w:val="2DA714DA"/>
    <w:multiLevelType w:val="hybridMultilevel"/>
    <w:tmpl w:val="67220D76"/>
    <w:lvl w:ilvl="0" w:tplc="04090007">
      <w:start w:val="1"/>
      <w:numFmt w:val="bullet"/>
      <w:lvlText w:val=""/>
      <w:lvlPicBulletId w:val="0"/>
      <w:lvlJc w:val="left"/>
      <w:pPr>
        <w:ind w:left="20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hint="default" w:ascii="Wingdings" w:hAnsi="Wingdings"/>
      </w:rPr>
    </w:lvl>
  </w:abstractNum>
  <w:abstractNum w:abstractNumId="13" w15:restartNumberingAfterBreak="0">
    <w:nsid w:val="3540038D"/>
    <w:multiLevelType w:val="hybridMultilevel"/>
    <w:tmpl w:val="BEB81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27C41"/>
    <w:multiLevelType w:val="hybridMultilevel"/>
    <w:tmpl w:val="1EC48EF4"/>
    <w:lvl w:ilvl="0" w:tplc="21004F02">
      <w:start w:val="1"/>
      <w:numFmt w:val="bullet"/>
      <w:pStyle w:val="ListBullet2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E6E3658"/>
    <w:multiLevelType w:val="hybridMultilevel"/>
    <w:tmpl w:val="3DF0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40E94"/>
    <w:multiLevelType w:val="hybridMultilevel"/>
    <w:tmpl w:val="C12A180A"/>
    <w:lvl w:ilvl="0">
      <w:start w:val="1"/>
      <w:numFmt w:val="decimal"/>
      <w:pStyle w:val="Appendix1"/>
      <w:lvlText w:val="Appendix %1."/>
      <w:lvlJc w:val="left"/>
      <w:pPr>
        <w:ind w:left="1800" w:hanging="1800"/>
      </w:pPr>
      <w:rPr>
        <w:rFonts w:hint="default"/>
      </w:rPr>
    </w:lvl>
    <w:lvl w:ilvl="1">
      <w:start w:val="1"/>
      <w:numFmt w:val="decimal"/>
      <w:pStyle w:val="Appendix2"/>
      <w:lvlText w:val="A 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Appendix3"/>
      <w:lvlText w:val="A %1.%2.%3"/>
      <w:lvlJc w:val="left"/>
      <w:pPr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0BF6EC2"/>
    <w:multiLevelType w:val="hybridMultilevel"/>
    <w:tmpl w:val="A5F42FCE"/>
    <w:lvl w:ilvl="0" w:tplc="99CCB1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3FDC6028"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6366C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plc="5748FB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plc="CB364C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plc="F12CAF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plc="FCB40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plc="B29A57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plc="B36223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3F47AB6"/>
    <w:multiLevelType w:val="hybridMultilevel"/>
    <w:tmpl w:val="DDA21D2A"/>
    <w:lvl w:ilvl="0" w:tplc="DC44A3CE">
      <w:start w:val="1"/>
      <w:numFmt w:val="decimal"/>
      <w:pStyle w:val="FigureNumber"/>
      <w:lvlText w:val="Figure %1."/>
      <w:lvlJc w:val="left"/>
      <w:pPr>
        <w:ind w:left="5220" w:hanging="360"/>
      </w:pPr>
      <w:rPr>
        <w:rFonts w:hint="default" w:ascii="Calibri" w:hAnsi="Calibri" w:cs="Times New Roman"/>
        <w:b w:val="0"/>
        <w:i w:val="0"/>
        <w:color w:val="1F497D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D6223"/>
    <w:multiLevelType w:val="hybridMultilevel"/>
    <w:tmpl w:val="2F149420"/>
    <w:lvl w:ilvl="0" w:tplc="A7D8981A">
      <w:start w:val="1"/>
      <w:numFmt w:val="bullet"/>
      <w:pStyle w:val="ListBullet3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4EF7916"/>
    <w:multiLevelType w:val="hybridMultilevel"/>
    <w:tmpl w:val="EF6EF112"/>
    <w:lvl w:ilvl="0" w:tplc="D390ED4E">
      <w:start w:val="1"/>
      <w:numFmt w:val="bullet"/>
      <w:pStyle w:val="normalbullets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8CB08BC"/>
    <w:multiLevelType w:val="multilevel"/>
    <w:tmpl w:val="68645456"/>
    <w:lvl w:ilvl="0" w:tplc="37285416">
      <w:start w:val="1"/>
      <w:numFmt w:val="decimal"/>
      <w:pStyle w:val="TableNumbers"/>
      <w:lvlText w:val="Table %1."/>
      <w:lvlJc w:val="left"/>
      <w:pPr>
        <w:ind w:left="720" w:hanging="360"/>
      </w:pPr>
      <w:rPr>
        <w:rFonts w:hint="default" w:ascii="Calibri" w:hAnsi="Calibri" w:cs="Times New Roman"/>
        <w:b w:val="0"/>
        <w:i w:val="0"/>
        <w:color w:val="1F497D"/>
        <w:sz w:val="24"/>
        <w:szCs w:val="22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76D6D"/>
    <w:multiLevelType w:val="hybridMultilevel"/>
    <w:tmpl w:val="D8C0DD1A"/>
    <w:lvl w:ilvl="0" w:tplc="F8849B4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9B35139"/>
    <w:multiLevelType w:val="hybridMultilevel"/>
    <w:tmpl w:val="3DD8D2BA"/>
    <w:lvl w:ilvl="0" w:tplc="ECF87BCA">
      <w:start w:val="1"/>
      <w:numFmt w:val="decimal"/>
      <w:pStyle w:val="TableNumber"/>
      <w:lvlText w:val="Table %1."/>
      <w:lvlJc w:val="left"/>
      <w:pPr>
        <w:ind w:left="720" w:hanging="360"/>
      </w:pPr>
      <w:rPr>
        <w:rFonts w:hint="default" w:ascii="Calibri" w:hAnsi="Calibri" w:cs="Times New Roman"/>
        <w:b w:val="0"/>
        <w:i w:val="0"/>
        <w:color w:val="1F497D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935971"/>
    <w:multiLevelType w:val="hybridMultilevel"/>
    <w:tmpl w:val="B9AA5B58"/>
    <w:styleLink w:val="Bullet251"/>
    <w:lvl w:ilvl="0" w:tplc="D494DAAA">
      <w:start w:val="1"/>
      <w:numFmt w:val="decimal"/>
      <w:pStyle w:val="NumberingStyle"/>
      <w:lvlText w:val="%1."/>
      <w:lvlJc w:val="left"/>
      <w:pPr>
        <w:ind w:left="360" w:hanging="360"/>
      </w:pPr>
      <w:rPr>
        <w:rFonts w:hint="default"/>
      </w:rPr>
    </w:lvl>
    <w:lvl w:ilvl="1" w:tplc="35322BF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DDD6FF9E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E61202B2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A55890C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 w:tplc="2C0AFBD6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 w:tplc="CFC66554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C4C2DB22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 w:tplc="3950144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25" w15:restartNumberingAfterBreak="0">
    <w:nsid w:val="746C195F"/>
    <w:multiLevelType w:val="hybridMultilevel"/>
    <w:tmpl w:val="FBCEBF08"/>
    <w:lvl w:ilvl="0" w:tplc="106A0D92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5662DB3"/>
    <w:multiLevelType w:val="hybridMultilevel"/>
    <w:tmpl w:val="7EC26322"/>
    <w:lvl w:ilvl="0" w:tplc="599AEA48">
      <w:start w:val="2"/>
      <w:numFmt w:val="bullet"/>
      <w:lvlText w:val="-"/>
      <w:lvlJc w:val="left"/>
      <w:pPr>
        <w:ind w:left="1260" w:hanging="360"/>
      </w:pPr>
      <w:rPr>
        <w:rFonts w:hint="default" w:ascii="Calibri" w:hAnsi="Calibri" w:eastAsia="MS Mincho" w:cs="Calibri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27" w15:restartNumberingAfterBreak="0">
    <w:nsid w:val="76FC0370"/>
    <w:multiLevelType w:val="hybridMultilevel"/>
    <w:tmpl w:val="FC0E3E28"/>
    <w:lvl w:ilvl="0" w:tplc="04090007">
      <w:start w:val="1"/>
      <w:numFmt w:val="bullet"/>
      <w:lvlText w:val=""/>
      <w:lvlPicBulletId w:val="0"/>
      <w:lvlJc w:val="left"/>
      <w:pPr>
        <w:ind w:left="207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24"/>
  </w:num>
  <w:num w:numId="3">
    <w:abstractNumId w:val="23"/>
  </w:num>
  <w:num w:numId="4">
    <w:abstractNumId w:val="25"/>
  </w:num>
  <w:num w:numId="5">
    <w:abstractNumId w:val="14"/>
  </w:num>
  <w:num w:numId="6">
    <w:abstractNumId w:val="19"/>
  </w:num>
  <w:num w:numId="7">
    <w:abstractNumId w:val="16"/>
  </w:num>
  <w:num w:numId="8">
    <w:abstractNumId w:val="1"/>
  </w:num>
  <w:num w:numId="9">
    <w:abstractNumId w:val="21"/>
  </w:num>
  <w:num w:numId="10">
    <w:abstractNumId w:val="10"/>
  </w:num>
  <w:num w:numId="11">
    <w:abstractNumId w:val="6"/>
  </w:num>
  <w:num w:numId="12">
    <w:abstractNumId w:val="11"/>
  </w:num>
  <w:num w:numId="13">
    <w:abstractNumId w:val="0"/>
    <w:lvlOverride w:ilvl="0">
      <w:lvl w:ilvl="0">
        <w:start w:val="1"/>
        <w:numFmt w:val="bullet"/>
        <w:pStyle w:val="subbulls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 w:cs="Swis721 BT"/>
        </w:rPr>
      </w:lvl>
    </w:lvlOverride>
  </w:num>
  <w:num w:numId="14">
    <w:abstractNumId w:val="9"/>
  </w:num>
  <w:num w:numId="15">
    <w:abstractNumId w:val="20"/>
  </w:num>
  <w:num w:numId="16">
    <w:abstractNumId w:val="18"/>
  </w:num>
  <w:num w:numId="17">
    <w:abstractNumId w:val="27"/>
  </w:num>
  <w:num w:numId="18">
    <w:abstractNumId w:val="12"/>
  </w:num>
  <w:num w:numId="19">
    <w:abstractNumId w:val="3"/>
  </w:num>
  <w:num w:numId="20">
    <w:abstractNumId w:val="26"/>
  </w:num>
  <w:num w:numId="21">
    <w:abstractNumId w:val="2"/>
    <w:lvlOverride w:ilvl="0">
      <w:startOverride w:val="2"/>
    </w:lvlOverride>
  </w:num>
  <w:num w:numId="22">
    <w:abstractNumId w:val="17"/>
  </w:num>
  <w:num w:numId="23">
    <w:abstractNumId w:val="7"/>
  </w:num>
  <w:num w:numId="24">
    <w:abstractNumId w:val="13"/>
  </w:num>
  <w:num w:numId="25">
    <w:abstractNumId w:val="4"/>
  </w:num>
  <w:num w:numId="26">
    <w:abstractNumId w:val="22"/>
  </w:num>
  <w:num w:numId="27">
    <w:abstractNumId w:val="5"/>
  </w:num>
  <w:num w:numId="28">
    <w:abstractNumId w:val="8"/>
  </w:num>
  <w:num w:numId="29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8AA"/>
    <w:rsid w:val="00000A92"/>
    <w:rsid w:val="000016F2"/>
    <w:rsid w:val="000030E3"/>
    <w:rsid w:val="0000356B"/>
    <w:rsid w:val="00003611"/>
    <w:rsid w:val="00003ABE"/>
    <w:rsid w:val="00004A86"/>
    <w:rsid w:val="0000539B"/>
    <w:rsid w:val="000056B9"/>
    <w:rsid w:val="00005D73"/>
    <w:rsid w:val="00005DCA"/>
    <w:rsid w:val="00006378"/>
    <w:rsid w:val="0001013E"/>
    <w:rsid w:val="000104B4"/>
    <w:rsid w:val="000107ED"/>
    <w:rsid w:val="00010A21"/>
    <w:rsid w:val="00010D4A"/>
    <w:rsid w:val="00011600"/>
    <w:rsid w:val="0001179B"/>
    <w:rsid w:val="0001224F"/>
    <w:rsid w:val="00012381"/>
    <w:rsid w:val="000125F7"/>
    <w:rsid w:val="00014854"/>
    <w:rsid w:val="00016495"/>
    <w:rsid w:val="00017091"/>
    <w:rsid w:val="000209B1"/>
    <w:rsid w:val="000215DF"/>
    <w:rsid w:val="00021801"/>
    <w:rsid w:val="000221E8"/>
    <w:rsid w:val="00022D23"/>
    <w:rsid w:val="000233AA"/>
    <w:rsid w:val="00023521"/>
    <w:rsid w:val="00023D51"/>
    <w:rsid w:val="0002470D"/>
    <w:rsid w:val="00025528"/>
    <w:rsid w:val="00025837"/>
    <w:rsid w:val="00025C6D"/>
    <w:rsid w:val="00025E0C"/>
    <w:rsid w:val="00026105"/>
    <w:rsid w:val="000265E1"/>
    <w:rsid w:val="00027291"/>
    <w:rsid w:val="00027A7F"/>
    <w:rsid w:val="00027EF1"/>
    <w:rsid w:val="000304D1"/>
    <w:rsid w:val="00030B1E"/>
    <w:rsid w:val="00030C72"/>
    <w:rsid w:val="0003116E"/>
    <w:rsid w:val="000313D7"/>
    <w:rsid w:val="000317BB"/>
    <w:rsid w:val="000318B3"/>
    <w:rsid w:val="00031934"/>
    <w:rsid w:val="0003213B"/>
    <w:rsid w:val="0003311F"/>
    <w:rsid w:val="00033585"/>
    <w:rsid w:val="000335C8"/>
    <w:rsid w:val="000338F7"/>
    <w:rsid w:val="00033E8D"/>
    <w:rsid w:val="000355AD"/>
    <w:rsid w:val="00036AE4"/>
    <w:rsid w:val="00036F06"/>
    <w:rsid w:val="000377E1"/>
    <w:rsid w:val="00040706"/>
    <w:rsid w:val="000407DE"/>
    <w:rsid w:val="000415CE"/>
    <w:rsid w:val="00041673"/>
    <w:rsid w:val="00041ACF"/>
    <w:rsid w:val="00042B18"/>
    <w:rsid w:val="000433ED"/>
    <w:rsid w:val="0004425E"/>
    <w:rsid w:val="0004465E"/>
    <w:rsid w:val="00045908"/>
    <w:rsid w:val="00045A7B"/>
    <w:rsid w:val="00045FA0"/>
    <w:rsid w:val="00046A34"/>
    <w:rsid w:val="00046C98"/>
    <w:rsid w:val="00046E83"/>
    <w:rsid w:val="000475CA"/>
    <w:rsid w:val="000477AC"/>
    <w:rsid w:val="000506F3"/>
    <w:rsid w:val="00050884"/>
    <w:rsid w:val="00050D96"/>
    <w:rsid w:val="00050EC8"/>
    <w:rsid w:val="000515F5"/>
    <w:rsid w:val="00052118"/>
    <w:rsid w:val="00052242"/>
    <w:rsid w:val="0005293B"/>
    <w:rsid w:val="000539E9"/>
    <w:rsid w:val="000539EA"/>
    <w:rsid w:val="00054DD7"/>
    <w:rsid w:val="00054EAD"/>
    <w:rsid w:val="00055D9E"/>
    <w:rsid w:val="00056000"/>
    <w:rsid w:val="000560FD"/>
    <w:rsid w:val="00056980"/>
    <w:rsid w:val="0005719C"/>
    <w:rsid w:val="0005720E"/>
    <w:rsid w:val="00057F2F"/>
    <w:rsid w:val="00060578"/>
    <w:rsid w:val="00060BA9"/>
    <w:rsid w:val="00060CEC"/>
    <w:rsid w:val="00061F2E"/>
    <w:rsid w:val="00062011"/>
    <w:rsid w:val="00062B97"/>
    <w:rsid w:val="00062C0B"/>
    <w:rsid w:val="0006320B"/>
    <w:rsid w:val="000635C5"/>
    <w:rsid w:val="000639AF"/>
    <w:rsid w:val="00063FB4"/>
    <w:rsid w:val="0006594D"/>
    <w:rsid w:val="00065E9B"/>
    <w:rsid w:val="00066F6D"/>
    <w:rsid w:val="000671A7"/>
    <w:rsid w:val="00067DAF"/>
    <w:rsid w:val="000706A2"/>
    <w:rsid w:val="00070A0E"/>
    <w:rsid w:val="00070E7C"/>
    <w:rsid w:val="0007156D"/>
    <w:rsid w:val="0007168D"/>
    <w:rsid w:val="0007258C"/>
    <w:rsid w:val="0007282E"/>
    <w:rsid w:val="00073268"/>
    <w:rsid w:val="00073F44"/>
    <w:rsid w:val="00073F7A"/>
    <w:rsid w:val="000747AE"/>
    <w:rsid w:val="00074C92"/>
    <w:rsid w:val="00074ED0"/>
    <w:rsid w:val="00075383"/>
    <w:rsid w:val="0007700C"/>
    <w:rsid w:val="000779EE"/>
    <w:rsid w:val="00077FC4"/>
    <w:rsid w:val="00080A93"/>
    <w:rsid w:val="00082DEA"/>
    <w:rsid w:val="0008337C"/>
    <w:rsid w:val="00083971"/>
    <w:rsid w:val="00083995"/>
    <w:rsid w:val="00083E29"/>
    <w:rsid w:val="00083F26"/>
    <w:rsid w:val="00084D1B"/>
    <w:rsid w:val="000859C6"/>
    <w:rsid w:val="00085BC1"/>
    <w:rsid w:val="00085C6E"/>
    <w:rsid w:val="00085E71"/>
    <w:rsid w:val="00086153"/>
    <w:rsid w:val="00087123"/>
    <w:rsid w:val="00087808"/>
    <w:rsid w:val="00087AA4"/>
    <w:rsid w:val="00087CEC"/>
    <w:rsid w:val="00087D3F"/>
    <w:rsid w:val="0009233B"/>
    <w:rsid w:val="000936C9"/>
    <w:rsid w:val="00093CB6"/>
    <w:rsid w:val="000942E8"/>
    <w:rsid w:val="00095497"/>
    <w:rsid w:val="000965BC"/>
    <w:rsid w:val="000966CE"/>
    <w:rsid w:val="00096B0F"/>
    <w:rsid w:val="00096F2B"/>
    <w:rsid w:val="000970A9"/>
    <w:rsid w:val="00097C27"/>
    <w:rsid w:val="000A1240"/>
    <w:rsid w:val="000A24EB"/>
    <w:rsid w:val="000A2C0C"/>
    <w:rsid w:val="000A3766"/>
    <w:rsid w:val="000A3C23"/>
    <w:rsid w:val="000A4689"/>
    <w:rsid w:val="000A50CE"/>
    <w:rsid w:val="000A54E0"/>
    <w:rsid w:val="000A5521"/>
    <w:rsid w:val="000A5543"/>
    <w:rsid w:val="000A567C"/>
    <w:rsid w:val="000A5B4C"/>
    <w:rsid w:val="000A675C"/>
    <w:rsid w:val="000B012A"/>
    <w:rsid w:val="000B236B"/>
    <w:rsid w:val="000B27A0"/>
    <w:rsid w:val="000B27D6"/>
    <w:rsid w:val="000B3FFA"/>
    <w:rsid w:val="000B42F5"/>
    <w:rsid w:val="000B4A2A"/>
    <w:rsid w:val="000B4CF3"/>
    <w:rsid w:val="000B4EE5"/>
    <w:rsid w:val="000B531F"/>
    <w:rsid w:val="000B5470"/>
    <w:rsid w:val="000B54E6"/>
    <w:rsid w:val="000B64E4"/>
    <w:rsid w:val="000B6E6F"/>
    <w:rsid w:val="000B736B"/>
    <w:rsid w:val="000B773C"/>
    <w:rsid w:val="000B78C8"/>
    <w:rsid w:val="000C03CC"/>
    <w:rsid w:val="000C03D1"/>
    <w:rsid w:val="000C0659"/>
    <w:rsid w:val="000C134F"/>
    <w:rsid w:val="000C1AA5"/>
    <w:rsid w:val="000C2942"/>
    <w:rsid w:val="000C2A6E"/>
    <w:rsid w:val="000C3C9F"/>
    <w:rsid w:val="000C3FA1"/>
    <w:rsid w:val="000C494E"/>
    <w:rsid w:val="000C4FFE"/>
    <w:rsid w:val="000C613D"/>
    <w:rsid w:val="000C6785"/>
    <w:rsid w:val="000C70D4"/>
    <w:rsid w:val="000D0260"/>
    <w:rsid w:val="000D1F06"/>
    <w:rsid w:val="000D1F31"/>
    <w:rsid w:val="000D2344"/>
    <w:rsid w:val="000D25C0"/>
    <w:rsid w:val="000D3B1C"/>
    <w:rsid w:val="000D3F1A"/>
    <w:rsid w:val="000D4264"/>
    <w:rsid w:val="000D6BE8"/>
    <w:rsid w:val="000D6F95"/>
    <w:rsid w:val="000D7460"/>
    <w:rsid w:val="000D77B8"/>
    <w:rsid w:val="000D7C00"/>
    <w:rsid w:val="000E0C20"/>
    <w:rsid w:val="000E11DF"/>
    <w:rsid w:val="000E1996"/>
    <w:rsid w:val="000E2D20"/>
    <w:rsid w:val="000E496D"/>
    <w:rsid w:val="000E5C78"/>
    <w:rsid w:val="000E5FDA"/>
    <w:rsid w:val="000E6E2F"/>
    <w:rsid w:val="000E7C40"/>
    <w:rsid w:val="000F16C1"/>
    <w:rsid w:val="000F188A"/>
    <w:rsid w:val="000F1C9C"/>
    <w:rsid w:val="000F2029"/>
    <w:rsid w:val="000F206C"/>
    <w:rsid w:val="000F2274"/>
    <w:rsid w:val="000F2956"/>
    <w:rsid w:val="000F376E"/>
    <w:rsid w:val="000F43FA"/>
    <w:rsid w:val="000F4DD2"/>
    <w:rsid w:val="000F5018"/>
    <w:rsid w:val="000F51D7"/>
    <w:rsid w:val="000F5275"/>
    <w:rsid w:val="000F5577"/>
    <w:rsid w:val="000F5739"/>
    <w:rsid w:val="000F5F8F"/>
    <w:rsid w:val="000F65B9"/>
    <w:rsid w:val="000F67B3"/>
    <w:rsid w:val="000F6CCC"/>
    <w:rsid w:val="000F6D85"/>
    <w:rsid w:val="000F715C"/>
    <w:rsid w:val="000F7F65"/>
    <w:rsid w:val="000F7FCC"/>
    <w:rsid w:val="0010025F"/>
    <w:rsid w:val="00100325"/>
    <w:rsid w:val="00100462"/>
    <w:rsid w:val="00100A27"/>
    <w:rsid w:val="0010139D"/>
    <w:rsid w:val="0010174F"/>
    <w:rsid w:val="00101785"/>
    <w:rsid w:val="00101B3B"/>
    <w:rsid w:val="00102685"/>
    <w:rsid w:val="00102B86"/>
    <w:rsid w:val="00102CC1"/>
    <w:rsid w:val="0010665C"/>
    <w:rsid w:val="00106A53"/>
    <w:rsid w:val="001078BA"/>
    <w:rsid w:val="00107A35"/>
    <w:rsid w:val="00107FD9"/>
    <w:rsid w:val="001106F2"/>
    <w:rsid w:val="00111CD4"/>
    <w:rsid w:val="0011348D"/>
    <w:rsid w:val="00113709"/>
    <w:rsid w:val="0011456E"/>
    <w:rsid w:val="00114ABE"/>
    <w:rsid w:val="001150DE"/>
    <w:rsid w:val="00115381"/>
    <w:rsid w:val="001154D7"/>
    <w:rsid w:val="0011569E"/>
    <w:rsid w:val="00115EE0"/>
    <w:rsid w:val="00116297"/>
    <w:rsid w:val="00116F6B"/>
    <w:rsid w:val="0011734B"/>
    <w:rsid w:val="00120328"/>
    <w:rsid w:val="0012074D"/>
    <w:rsid w:val="001207FA"/>
    <w:rsid w:val="00120BE0"/>
    <w:rsid w:val="001211C0"/>
    <w:rsid w:val="001213E7"/>
    <w:rsid w:val="00121C2F"/>
    <w:rsid w:val="00122250"/>
    <w:rsid w:val="0012374A"/>
    <w:rsid w:val="00124194"/>
    <w:rsid w:val="001245E7"/>
    <w:rsid w:val="0012585B"/>
    <w:rsid w:val="0012589A"/>
    <w:rsid w:val="00126757"/>
    <w:rsid w:val="00126A90"/>
    <w:rsid w:val="00126A98"/>
    <w:rsid w:val="00131AB1"/>
    <w:rsid w:val="00131E64"/>
    <w:rsid w:val="00133352"/>
    <w:rsid w:val="00133379"/>
    <w:rsid w:val="00133704"/>
    <w:rsid w:val="00133AC3"/>
    <w:rsid w:val="00133EFD"/>
    <w:rsid w:val="001351B0"/>
    <w:rsid w:val="00135208"/>
    <w:rsid w:val="001355A0"/>
    <w:rsid w:val="001357E2"/>
    <w:rsid w:val="00135D1C"/>
    <w:rsid w:val="00135E06"/>
    <w:rsid w:val="00135EFB"/>
    <w:rsid w:val="00136247"/>
    <w:rsid w:val="0013660C"/>
    <w:rsid w:val="00136887"/>
    <w:rsid w:val="001368E3"/>
    <w:rsid w:val="001369D6"/>
    <w:rsid w:val="00137A7B"/>
    <w:rsid w:val="001401D9"/>
    <w:rsid w:val="00140209"/>
    <w:rsid w:val="00140BF4"/>
    <w:rsid w:val="0014284B"/>
    <w:rsid w:val="0014287F"/>
    <w:rsid w:val="00144288"/>
    <w:rsid w:val="00145712"/>
    <w:rsid w:val="001462F4"/>
    <w:rsid w:val="0014728F"/>
    <w:rsid w:val="001474DD"/>
    <w:rsid w:val="001505E1"/>
    <w:rsid w:val="00150ACE"/>
    <w:rsid w:val="00151171"/>
    <w:rsid w:val="00151E03"/>
    <w:rsid w:val="00151EB6"/>
    <w:rsid w:val="00151F68"/>
    <w:rsid w:val="001522FA"/>
    <w:rsid w:val="00152A4F"/>
    <w:rsid w:val="001530EC"/>
    <w:rsid w:val="0015485D"/>
    <w:rsid w:val="00154A95"/>
    <w:rsid w:val="001561F6"/>
    <w:rsid w:val="0015631F"/>
    <w:rsid w:val="00156366"/>
    <w:rsid w:val="001571F7"/>
    <w:rsid w:val="001572E8"/>
    <w:rsid w:val="001576AC"/>
    <w:rsid w:val="00157D81"/>
    <w:rsid w:val="00157E7B"/>
    <w:rsid w:val="001604C9"/>
    <w:rsid w:val="00161D8F"/>
    <w:rsid w:val="001627CF"/>
    <w:rsid w:val="00162DD1"/>
    <w:rsid w:val="001633A3"/>
    <w:rsid w:val="00163D90"/>
    <w:rsid w:val="00164928"/>
    <w:rsid w:val="00165275"/>
    <w:rsid w:val="00165407"/>
    <w:rsid w:val="001655A3"/>
    <w:rsid w:val="00165A12"/>
    <w:rsid w:val="001660BA"/>
    <w:rsid w:val="00166127"/>
    <w:rsid w:val="00166A7D"/>
    <w:rsid w:val="00166CFD"/>
    <w:rsid w:val="0016759E"/>
    <w:rsid w:val="0017049B"/>
    <w:rsid w:val="001710A4"/>
    <w:rsid w:val="0017178B"/>
    <w:rsid w:val="00171A5F"/>
    <w:rsid w:val="0017249E"/>
    <w:rsid w:val="00173E13"/>
    <w:rsid w:val="00176E0F"/>
    <w:rsid w:val="00180460"/>
    <w:rsid w:val="001804A3"/>
    <w:rsid w:val="0018069F"/>
    <w:rsid w:val="00182500"/>
    <w:rsid w:val="00182B96"/>
    <w:rsid w:val="001836D5"/>
    <w:rsid w:val="00183DE0"/>
    <w:rsid w:val="00184C74"/>
    <w:rsid w:val="0018527F"/>
    <w:rsid w:val="001853A1"/>
    <w:rsid w:val="001867D1"/>
    <w:rsid w:val="001869A1"/>
    <w:rsid w:val="00186D8F"/>
    <w:rsid w:val="001907B3"/>
    <w:rsid w:val="001907E7"/>
    <w:rsid w:val="001940A4"/>
    <w:rsid w:val="0019423E"/>
    <w:rsid w:val="00194764"/>
    <w:rsid w:val="00194B5E"/>
    <w:rsid w:val="00194C51"/>
    <w:rsid w:val="0019557E"/>
    <w:rsid w:val="001958F2"/>
    <w:rsid w:val="00195A5C"/>
    <w:rsid w:val="00197A33"/>
    <w:rsid w:val="00197B39"/>
    <w:rsid w:val="00197F42"/>
    <w:rsid w:val="001A0455"/>
    <w:rsid w:val="001A0501"/>
    <w:rsid w:val="001A05AF"/>
    <w:rsid w:val="001A0D25"/>
    <w:rsid w:val="001A13EC"/>
    <w:rsid w:val="001A1D42"/>
    <w:rsid w:val="001A2590"/>
    <w:rsid w:val="001A3926"/>
    <w:rsid w:val="001A3A9E"/>
    <w:rsid w:val="001A3F14"/>
    <w:rsid w:val="001A3FA7"/>
    <w:rsid w:val="001A4CB8"/>
    <w:rsid w:val="001A4FAD"/>
    <w:rsid w:val="001A5A81"/>
    <w:rsid w:val="001A5CE2"/>
    <w:rsid w:val="001A5EF3"/>
    <w:rsid w:val="001A61D2"/>
    <w:rsid w:val="001A64D0"/>
    <w:rsid w:val="001A6FCB"/>
    <w:rsid w:val="001A7026"/>
    <w:rsid w:val="001A7093"/>
    <w:rsid w:val="001A7F78"/>
    <w:rsid w:val="001B0F17"/>
    <w:rsid w:val="001B173E"/>
    <w:rsid w:val="001B3B1F"/>
    <w:rsid w:val="001B3F73"/>
    <w:rsid w:val="001B411F"/>
    <w:rsid w:val="001B4CC3"/>
    <w:rsid w:val="001B520C"/>
    <w:rsid w:val="001B6743"/>
    <w:rsid w:val="001B726B"/>
    <w:rsid w:val="001B72FC"/>
    <w:rsid w:val="001B73B6"/>
    <w:rsid w:val="001B7A12"/>
    <w:rsid w:val="001B7A78"/>
    <w:rsid w:val="001C04EA"/>
    <w:rsid w:val="001C0914"/>
    <w:rsid w:val="001C0A6E"/>
    <w:rsid w:val="001C1E58"/>
    <w:rsid w:val="001C23A3"/>
    <w:rsid w:val="001C36F0"/>
    <w:rsid w:val="001C3EDF"/>
    <w:rsid w:val="001C4296"/>
    <w:rsid w:val="001C4F6C"/>
    <w:rsid w:val="001C69A6"/>
    <w:rsid w:val="001C6DA0"/>
    <w:rsid w:val="001C6ED8"/>
    <w:rsid w:val="001C6EED"/>
    <w:rsid w:val="001C7572"/>
    <w:rsid w:val="001C7C24"/>
    <w:rsid w:val="001D02F1"/>
    <w:rsid w:val="001D05E7"/>
    <w:rsid w:val="001D11F7"/>
    <w:rsid w:val="001D19FB"/>
    <w:rsid w:val="001D1B16"/>
    <w:rsid w:val="001D2AD0"/>
    <w:rsid w:val="001D2D88"/>
    <w:rsid w:val="001D3706"/>
    <w:rsid w:val="001D57CB"/>
    <w:rsid w:val="001D6A41"/>
    <w:rsid w:val="001D6ED2"/>
    <w:rsid w:val="001D73B3"/>
    <w:rsid w:val="001D76A9"/>
    <w:rsid w:val="001E1D0C"/>
    <w:rsid w:val="001E1FEA"/>
    <w:rsid w:val="001E2045"/>
    <w:rsid w:val="001E27A9"/>
    <w:rsid w:val="001E2867"/>
    <w:rsid w:val="001E2920"/>
    <w:rsid w:val="001E2F97"/>
    <w:rsid w:val="001E311A"/>
    <w:rsid w:val="001E45C9"/>
    <w:rsid w:val="001E4786"/>
    <w:rsid w:val="001E519C"/>
    <w:rsid w:val="001E5737"/>
    <w:rsid w:val="001E63D4"/>
    <w:rsid w:val="001E6465"/>
    <w:rsid w:val="001E67B4"/>
    <w:rsid w:val="001E699A"/>
    <w:rsid w:val="001E7477"/>
    <w:rsid w:val="001F0200"/>
    <w:rsid w:val="001F0323"/>
    <w:rsid w:val="001F0553"/>
    <w:rsid w:val="001F0FEE"/>
    <w:rsid w:val="001F1C09"/>
    <w:rsid w:val="001F1FAB"/>
    <w:rsid w:val="001F2255"/>
    <w:rsid w:val="001F2486"/>
    <w:rsid w:val="001F3ADC"/>
    <w:rsid w:val="001F44F1"/>
    <w:rsid w:val="001F46FC"/>
    <w:rsid w:val="001F5684"/>
    <w:rsid w:val="001F56B9"/>
    <w:rsid w:val="001F642C"/>
    <w:rsid w:val="001F68E0"/>
    <w:rsid w:val="001F744E"/>
    <w:rsid w:val="001F74BE"/>
    <w:rsid w:val="0020083F"/>
    <w:rsid w:val="002008C1"/>
    <w:rsid w:val="002014FB"/>
    <w:rsid w:val="002019EB"/>
    <w:rsid w:val="00202135"/>
    <w:rsid w:val="0020222A"/>
    <w:rsid w:val="002025CE"/>
    <w:rsid w:val="00202615"/>
    <w:rsid w:val="0020268B"/>
    <w:rsid w:val="00202BD5"/>
    <w:rsid w:val="00202D7E"/>
    <w:rsid w:val="00202E7B"/>
    <w:rsid w:val="0020329F"/>
    <w:rsid w:val="00203765"/>
    <w:rsid w:val="00203C26"/>
    <w:rsid w:val="00203D3B"/>
    <w:rsid w:val="00203D42"/>
    <w:rsid w:val="00204A0B"/>
    <w:rsid w:val="00204AA0"/>
    <w:rsid w:val="002050D4"/>
    <w:rsid w:val="00205236"/>
    <w:rsid w:val="00205244"/>
    <w:rsid w:val="002065E6"/>
    <w:rsid w:val="0020677F"/>
    <w:rsid w:val="00207329"/>
    <w:rsid w:val="002075C0"/>
    <w:rsid w:val="00207664"/>
    <w:rsid w:val="002104FE"/>
    <w:rsid w:val="002107D0"/>
    <w:rsid w:val="00212AE6"/>
    <w:rsid w:val="0021333C"/>
    <w:rsid w:val="00213451"/>
    <w:rsid w:val="0021461B"/>
    <w:rsid w:val="00214B22"/>
    <w:rsid w:val="00216D29"/>
    <w:rsid w:val="00220B17"/>
    <w:rsid w:val="0022118B"/>
    <w:rsid w:val="0022134B"/>
    <w:rsid w:val="00221390"/>
    <w:rsid w:val="002213A3"/>
    <w:rsid w:val="002220AC"/>
    <w:rsid w:val="0022299A"/>
    <w:rsid w:val="00222C7C"/>
    <w:rsid w:val="002230B8"/>
    <w:rsid w:val="00223549"/>
    <w:rsid w:val="0022386C"/>
    <w:rsid w:val="00223AC5"/>
    <w:rsid w:val="00223CBB"/>
    <w:rsid w:val="00224E76"/>
    <w:rsid w:val="0022525B"/>
    <w:rsid w:val="00225787"/>
    <w:rsid w:val="00226A5E"/>
    <w:rsid w:val="0022739C"/>
    <w:rsid w:val="0023084E"/>
    <w:rsid w:val="00230B47"/>
    <w:rsid w:val="00230C64"/>
    <w:rsid w:val="002314D2"/>
    <w:rsid w:val="00231756"/>
    <w:rsid w:val="00231A34"/>
    <w:rsid w:val="002326C7"/>
    <w:rsid w:val="002327E8"/>
    <w:rsid w:val="00232BF7"/>
    <w:rsid w:val="00232F98"/>
    <w:rsid w:val="00233BAE"/>
    <w:rsid w:val="00233E3D"/>
    <w:rsid w:val="002344C5"/>
    <w:rsid w:val="002352DE"/>
    <w:rsid w:val="00235497"/>
    <w:rsid w:val="002355EA"/>
    <w:rsid w:val="0023591D"/>
    <w:rsid w:val="00236840"/>
    <w:rsid w:val="002378D0"/>
    <w:rsid w:val="00240795"/>
    <w:rsid w:val="00240CCF"/>
    <w:rsid w:val="0024126D"/>
    <w:rsid w:val="00241F31"/>
    <w:rsid w:val="002420AA"/>
    <w:rsid w:val="0024219A"/>
    <w:rsid w:val="00243062"/>
    <w:rsid w:val="00243AB9"/>
    <w:rsid w:val="00243F0A"/>
    <w:rsid w:val="00245C00"/>
    <w:rsid w:val="00246111"/>
    <w:rsid w:val="00246679"/>
    <w:rsid w:val="00247232"/>
    <w:rsid w:val="0024745A"/>
    <w:rsid w:val="00247919"/>
    <w:rsid w:val="00247E33"/>
    <w:rsid w:val="0025003B"/>
    <w:rsid w:val="00251AF7"/>
    <w:rsid w:val="002522F4"/>
    <w:rsid w:val="00252EFA"/>
    <w:rsid w:val="00254340"/>
    <w:rsid w:val="00256CF6"/>
    <w:rsid w:val="00257011"/>
    <w:rsid w:val="00257864"/>
    <w:rsid w:val="00257D7D"/>
    <w:rsid w:val="00257DF7"/>
    <w:rsid w:val="00260215"/>
    <w:rsid w:val="00260F68"/>
    <w:rsid w:val="002617A6"/>
    <w:rsid w:val="00261C81"/>
    <w:rsid w:val="00261E91"/>
    <w:rsid w:val="00261ECD"/>
    <w:rsid w:val="00262465"/>
    <w:rsid w:val="0026247D"/>
    <w:rsid w:val="00263054"/>
    <w:rsid w:val="00263668"/>
    <w:rsid w:val="00263C51"/>
    <w:rsid w:val="00263E7C"/>
    <w:rsid w:val="002647C7"/>
    <w:rsid w:val="00265A1F"/>
    <w:rsid w:val="002672FD"/>
    <w:rsid w:val="00267E58"/>
    <w:rsid w:val="00270056"/>
    <w:rsid w:val="00270D65"/>
    <w:rsid w:val="0027103D"/>
    <w:rsid w:val="0027150F"/>
    <w:rsid w:val="002716D9"/>
    <w:rsid w:val="0027184D"/>
    <w:rsid w:val="00271B6B"/>
    <w:rsid w:val="00272570"/>
    <w:rsid w:val="00272745"/>
    <w:rsid w:val="00273554"/>
    <w:rsid w:val="00273CCD"/>
    <w:rsid w:val="00275291"/>
    <w:rsid w:val="00276153"/>
    <w:rsid w:val="00276FCA"/>
    <w:rsid w:val="00277E87"/>
    <w:rsid w:val="002811BD"/>
    <w:rsid w:val="002817BC"/>
    <w:rsid w:val="0028188C"/>
    <w:rsid w:val="00282238"/>
    <w:rsid w:val="002822F8"/>
    <w:rsid w:val="0028293C"/>
    <w:rsid w:val="0028408D"/>
    <w:rsid w:val="002848B3"/>
    <w:rsid w:val="00284D1D"/>
    <w:rsid w:val="00284EC4"/>
    <w:rsid w:val="002853CB"/>
    <w:rsid w:val="00285AAC"/>
    <w:rsid w:val="00286188"/>
    <w:rsid w:val="002865A3"/>
    <w:rsid w:val="00287660"/>
    <w:rsid w:val="00287A09"/>
    <w:rsid w:val="00291112"/>
    <w:rsid w:val="002911E9"/>
    <w:rsid w:val="0029170B"/>
    <w:rsid w:val="002918D8"/>
    <w:rsid w:val="00291BC8"/>
    <w:rsid w:val="00291D70"/>
    <w:rsid w:val="0029306B"/>
    <w:rsid w:val="0029389D"/>
    <w:rsid w:val="0029460A"/>
    <w:rsid w:val="00294D2D"/>
    <w:rsid w:val="00295059"/>
    <w:rsid w:val="0029570A"/>
    <w:rsid w:val="002967B6"/>
    <w:rsid w:val="0029787F"/>
    <w:rsid w:val="00297DA3"/>
    <w:rsid w:val="002A0225"/>
    <w:rsid w:val="002A0684"/>
    <w:rsid w:val="002A1625"/>
    <w:rsid w:val="002A1847"/>
    <w:rsid w:val="002A1A10"/>
    <w:rsid w:val="002A542C"/>
    <w:rsid w:val="002A5686"/>
    <w:rsid w:val="002A6725"/>
    <w:rsid w:val="002A6DFE"/>
    <w:rsid w:val="002A6E06"/>
    <w:rsid w:val="002A6EBE"/>
    <w:rsid w:val="002A7D2C"/>
    <w:rsid w:val="002B0984"/>
    <w:rsid w:val="002B1564"/>
    <w:rsid w:val="002B2F68"/>
    <w:rsid w:val="002B3646"/>
    <w:rsid w:val="002B3B6F"/>
    <w:rsid w:val="002B3B93"/>
    <w:rsid w:val="002B6522"/>
    <w:rsid w:val="002B708C"/>
    <w:rsid w:val="002B7743"/>
    <w:rsid w:val="002C04BD"/>
    <w:rsid w:val="002C0A0E"/>
    <w:rsid w:val="002C0C55"/>
    <w:rsid w:val="002C114C"/>
    <w:rsid w:val="002C1D24"/>
    <w:rsid w:val="002C207B"/>
    <w:rsid w:val="002C25A0"/>
    <w:rsid w:val="002C299E"/>
    <w:rsid w:val="002C3133"/>
    <w:rsid w:val="002C32A9"/>
    <w:rsid w:val="002C3360"/>
    <w:rsid w:val="002C37EC"/>
    <w:rsid w:val="002C3879"/>
    <w:rsid w:val="002C4B43"/>
    <w:rsid w:val="002C5068"/>
    <w:rsid w:val="002C5301"/>
    <w:rsid w:val="002C5A5F"/>
    <w:rsid w:val="002C6695"/>
    <w:rsid w:val="002C6CD0"/>
    <w:rsid w:val="002C7A9A"/>
    <w:rsid w:val="002D0566"/>
    <w:rsid w:val="002D0BF5"/>
    <w:rsid w:val="002D1E06"/>
    <w:rsid w:val="002D267B"/>
    <w:rsid w:val="002D312C"/>
    <w:rsid w:val="002D31F1"/>
    <w:rsid w:val="002D46EC"/>
    <w:rsid w:val="002D525A"/>
    <w:rsid w:val="002D6FC0"/>
    <w:rsid w:val="002D711F"/>
    <w:rsid w:val="002D717C"/>
    <w:rsid w:val="002E00BC"/>
    <w:rsid w:val="002E159B"/>
    <w:rsid w:val="002E274E"/>
    <w:rsid w:val="002E2A83"/>
    <w:rsid w:val="002E320F"/>
    <w:rsid w:val="002E407C"/>
    <w:rsid w:val="002E49CE"/>
    <w:rsid w:val="002E50B5"/>
    <w:rsid w:val="002E5312"/>
    <w:rsid w:val="002E5624"/>
    <w:rsid w:val="002E6DF0"/>
    <w:rsid w:val="002E765F"/>
    <w:rsid w:val="002E7DAD"/>
    <w:rsid w:val="002E7F60"/>
    <w:rsid w:val="002E7FFC"/>
    <w:rsid w:val="002F0287"/>
    <w:rsid w:val="002F06E3"/>
    <w:rsid w:val="002F18D8"/>
    <w:rsid w:val="002F1ADA"/>
    <w:rsid w:val="002F1E61"/>
    <w:rsid w:val="002F347E"/>
    <w:rsid w:val="002F3B96"/>
    <w:rsid w:val="002F3D12"/>
    <w:rsid w:val="002F4055"/>
    <w:rsid w:val="002F5D30"/>
    <w:rsid w:val="002F5EF0"/>
    <w:rsid w:val="002F6DB0"/>
    <w:rsid w:val="002F762A"/>
    <w:rsid w:val="003000D5"/>
    <w:rsid w:val="00300449"/>
    <w:rsid w:val="00301D2B"/>
    <w:rsid w:val="0030205E"/>
    <w:rsid w:val="003048D2"/>
    <w:rsid w:val="00304D44"/>
    <w:rsid w:val="0030535D"/>
    <w:rsid w:val="003061F0"/>
    <w:rsid w:val="00306F49"/>
    <w:rsid w:val="003075D1"/>
    <w:rsid w:val="00307C84"/>
    <w:rsid w:val="00310244"/>
    <w:rsid w:val="00310493"/>
    <w:rsid w:val="00310769"/>
    <w:rsid w:val="00310DD1"/>
    <w:rsid w:val="00310F28"/>
    <w:rsid w:val="00311623"/>
    <w:rsid w:val="003116D0"/>
    <w:rsid w:val="0031177D"/>
    <w:rsid w:val="00311D3A"/>
    <w:rsid w:val="00311FC6"/>
    <w:rsid w:val="00312E26"/>
    <w:rsid w:val="00313BB0"/>
    <w:rsid w:val="00314171"/>
    <w:rsid w:val="00314E19"/>
    <w:rsid w:val="00315B66"/>
    <w:rsid w:val="00315BD2"/>
    <w:rsid w:val="003178B9"/>
    <w:rsid w:val="003208AE"/>
    <w:rsid w:val="00320EE2"/>
    <w:rsid w:val="0032196F"/>
    <w:rsid w:val="00322498"/>
    <w:rsid w:val="00322F83"/>
    <w:rsid w:val="00323222"/>
    <w:rsid w:val="00323484"/>
    <w:rsid w:val="00323869"/>
    <w:rsid w:val="00324CC9"/>
    <w:rsid w:val="003253A2"/>
    <w:rsid w:val="00325F68"/>
    <w:rsid w:val="0032653F"/>
    <w:rsid w:val="00326E7F"/>
    <w:rsid w:val="0032709D"/>
    <w:rsid w:val="003301F4"/>
    <w:rsid w:val="00330892"/>
    <w:rsid w:val="00330EED"/>
    <w:rsid w:val="003312CF"/>
    <w:rsid w:val="0033132F"/>
    <w:rsid w:val="00331AE8"/>
    <w:rsid w:val="00332D60"/>
    <w:rsid w:val="003337C6"/>
    <w:rsid w:val="00333E55"/>
    <w:rsid w:val="00334A5F"/>
    <w:rsid w:val="00334E7E"/>
    <w:rsid w:val="0033524C"/>
    <w:rsid w:val="003352B6"/>
    <w:rsid w:val="00335616"/>
    <w:rsid w:val="003358F2"/>
    <w:rsid w:val="003367B3"/>
    <w:rsid w:val="00336D21"/>
    <w:rsid w:val="003374B8"/>
    <w:rsid w:val="0033790E"/>
    <w:rsid w:val="00337B31"/>
    <w:rsid w:val="00337CB1"/>
    <w:rsid w:val="003407FD"/>
    <w:rsid w:val="00340843"/>
    <w:rsid w:val="00340EE1"/>
    <w:rsid w:val="003411F9"/>
    <w:rsid w:val="00341299"/>
    <w:rsid w:val="00341BE4"/>
    <w:rsid w:val="00341DA8"/>
    <w:rsid w:val="003427C8"/>
    <w:rsid w:val="00344B8B"/>
    <w:rsid w:val="003456BB"/>
    <w:rsid w:val="00345DF3"/>
    <w:rsid w:val="00345E80"/>
    <w:rsid w:val="00346A32"/>
    <w:rsid w:val="00346DE1"/>
    <w:rsid w:val="00346EC1"/>
    <w:rsid w:val="003471CB"/>
    <w:rsid w:val="0034729E"/>
    <w:rsid w:val="003479C1"/>
    <w:rsid w:val="00350349"/>
    <w:rsid w:val="00350392"/>
    <w:rsid w:val="003505B2"/>
    <w:rsid w:val="00351362"/>
    <w:rsid w:val="003530F2"/>
    <w:rsid w:val="003535DF"/>
    <w:rsid w:val="003537B7"/>
    <w:rsid w:val="00353C29"/>
    <w:rsid w:val="00354102"/>
    <w:rsid w:val="003542B6"/>
    <w:rsid w:val="00354747"/>
    <w:rsid w:val="003554B1"/>
    <w:rsid w:val="003555C7"/>
    <w:rsid w:val="00355D08"/>
    <w:rsid w:val="00355E76"/>
    <w:rsid w:val="0035623B"/>
    <w:rsid w:val="0035788C"/>
    <w:rsid w:val="00360054"/>
    <w:rsid w:val="003602C0"/>
    <w:rsid w:val="00361923"/>
    <w:rsid w:val="00361C46"/>
    <w:rsid w:val="0036240B"/>
    <w:rsid w:val="0036322F"/>
    <w:rsid w:val="00363528"/>
    <w:rsid w:val="00364158"/>
    <w:rsid w:val="00365077"/>
    <w:rsid w:val="00365248"/>
    <w:rsid w:val="00365E21"/>
    <w:rsid w:val="00365FD4"/>
    <w:rsid w:val="00366603"/>
    <w:rsid w:val="00366EFA"/>
    <w:rsid w:val="003670A5"/>
    <w:rsid w:val="00367342"/>
    <w:rsid w:val="00367888"/>
    <w:rsid w:val="00367BE0"/>
    <w:rsid w:val="00367F78"/>
    <w:rsid w:val="00370C15"/>
    <w:rsid w:val="00370CA3"/>
    <w:rsid w:val="00371F30"/>
    <w:rsid w:val="00372294"/>
    <w:rsid w:val="00373082"/>
    <w:rsid w:val="003735EC"/>
    <w:rsid w:val="00374BBE"/>
    <w:rsid w:val="0037531F"/>
    <w:rsid w:val="00376E24"/>
    <w:rsid w:val="00376FC4"/>
    <w:rsid w:val="00377CC2"/>
    <w:rsid w:val="0038043B"/>
    <w:rsid w:val="003810A9"/>
    <w:rsid w:val="0038125A"/>
    <w:rsid w:val="00381511"/>
    <w:rsid w:val="00381945"/>
    <w:rsid w:val="00381E72"/>
    <w:rsid w:val="00382165"/>
    <w:rsid w:val="00382347"/>
    <w:rsid w:val="00382DA2"/>
    <w:rsid w:val="00383909"/>
    <w:rsid w:val="00384906"/>
    <w:rsid w:val="003849CB"/>
    <w:rsid w:val="00384A0E"/>
    <w:rsid w:val="00384C8F"/>
    <w:rsid w:val="00384D31"/>
    <w:rsid w:val="00384D70"/>
    <w:rsid w:val="00384E17"/>
    <w:rsid w:val="00385A04"/>
    <w:rsid w:val="003870BA"/>
    <w:rsid w:val="0038747A"/>
    <w:rsid w:val="00387838"/>
    <w:rsid w:val="00390893"/>
    <w:rsid w:val="00390B17"/>
    <w:rsid w:val="00391641"/>
    <w:rsid w:val="00391654"/>
    <w:rsid w:val="0039177B"/>
    <w:rsid w:val="003918AF"/>
    <w:rsid w:val="00391D9D"/>
    <w:rsid w:val="00392216"/>
    <w:rsid w:val="0039249D"/>
    <w:rsid w:val="00392FB5"/>
    <w:rsid w:val="00393207"/>
    <w:rsid w:val="003939DC"/>
    <w:rsid w:val="00393D01"/>
    <w:rsid w:val="003940BB"/>
    <w:rsid w:val="00396ABF"/>
    <w:rsid w:val="00397312"/>
    <w:rsid w:val="00397917"/>
    <w:rsid w:val="003A02CC"/>
    <w:rsid w:val="003A1F96"/>
    <w:rsid w:val="003A2B71"/>
    <w:rsid w:val="003A3BFD"/>
    <w:rsid w:val="003A65B2"/>
    <w:rsid w:val="003A6C79"/>
    <w:rsid w:val="003A7F12"/>
    <w:rsid w:val="003B01D5"/>
    <w:rsid w:val="003B05F1"/>
    <w:rsid w:val="003B0A20"/>
    <w:rsid w:val="003B0DBB"/>
    <w:rsid w:val="003B0F30"/>
    <w:rsid w:val="003B100C"/>
    <w:rsid w:val="003B1650"/>
    <w:rsid w:val="003B182B"/>
    <w:rsid w:val="003B1C88"/>
    <w:rsid w:val="003B1D12"/>
    <w:rsid w:val="003B21C0"/>
    <w:rsid w:val="003B43B0"/>
    <w:rsid w:val="003B4FF1"/>
    <w:rsid w:val="003B683E"/>
    <w:rsid w:val="003B69FF"/>
    <w:rsid w:val="003B6E3F"/>
    <w:rsid w:val="003B70CF"/>
    <w:rsid w:val="003B760E"/>
    <w:rsid w:val="003B7AC3"/>
    <w:rsid w:val="003B7DA0"/>
    <w:rsid w:val="003C0D39"/>
    <w:rsid w:val="003C119A"/>
    <w:rsid w:val="003C1611"/>
    <w:rsid w:val="003C1838"/>
    <w:rsid w:val="003C1923"/>
    <w:rsid w:val="003C1ECF"/>
    <w:rsid w:val="003C227A"/>
    <w:rsid w:val="003C23A8"/>
    <w:rsid w:val="003C281C"/>
    <w:rsid w:val="003C29C1"/>
    <w:rsid w:val="003C29CB"/>
    <w:rsid w:val="003C2EC4"/>
    <w:rsid w:val="003C5C0F"/>
    <w:rsid w:val="003C64A7"/>
    <w:rsid w:val="003C7A0E"/>
    <w:rsid w:val="003C7F9B"/>
    <w:rsid w:val="003D0E4A"/>
    <w:rsid w:val="003D10CA"/>
    <w:rsid w:val="003D36B1"/>
    <w:rsid w:val="003D3DDB"/>
    <w:rsid w:val="003D47FF"/>
    <w:rsid w:val="003D4E50"/>
    <w:rsid w:val="003D550C"/>
    <w:rsid w:val="003D61E2"/>
    <w:rsid w:val="003D67A0"/>
    <w:rsid w:val="003D72D1"/>
    <w:rsid w:val="003D7CF4"/>
    <w:rsid w:val="003E04CD"/>
    <w:rsid w:val="003E0C58"/>
    <w:rsid w:val="003E137F"/>
    <w:rsid w:val="003E1F78"/>
    <w:rsid w:val="003E238D"/>
    <w:rsid w:val="003E2C9D"/>
    <w:rsid w:val="003E3DAE"/>
    <w:rsid w:val="003E4316"/>
    <w:rsid w:val="003E45DB"/>
    <w:rsid w:val="003E4F2A"/>
    <w:rsid w:val="003E4F37"/>
    <w:rsid w:val="003E6292"/>
    <w:rsid w:val="003E67BD"/>
    <w:rsid w:val="003E73A9"/>
    <w:rsid w:val="003E7FA2"/>
    <w:rsid w:val="003F0CAA"/>
    <w:rsid w:val="003F111E"/>
    <w:rsid w:val="003F11C0"/>
    <w:rsid w:val="003F2BD6"/>
    <w:rsid w:val="003F3183"/>
    <w:rsid w:val="003F3A97"/>
    <w:rsid w:val="003F3D64"/>
    <w:rsid w:val="003F4B7F"/>
    <w:rsid w:val="003F4E65"/>
    <w:rsid w:val="003F4E99"/>
    <w:rsid w:val="003F5010"/>
    <w:rsid w:val="003F5908"/>
    <w:rsid w:val="003F5A4A"/>
    <w:rsid w:val="003F6430"/>
    <w:rsid w:val="003F74E3"/>
    <w:rsid w:val="00401227"/>
    <w:rsid w:val="004017BF"/>
    <w:rsid w:val="00401808"/>
    <w:rsid w:val="0040189B"/>
    <w:rsid w:val="00402534"/>
    <w:rsid w:val="00402923"/>
    <w:rsid w:val="00402A3F"/>
    <w:rsid w:val="00403173"/>
    <w:rsid w:val="0040353B"/>
    <w:rsid w:val="00404739"/>
    <w:rsid w:val="00404D20"/>
    <w:rsid w:val="00405769"/>
    <w:rsid w:val="00405A04"/>
    <w:rsid w:val="004061D9"/>
    <w:rsid w:val="004062F7"/>
    <w:rsid w:val="00407027"/>
    <w:rsid w:val="004076A0"/>
    <w:rsid w:val="00407951"/>
    <w:rsid w:val="00410F42"/>
    <w:rsid w:val="00411C37"/>
    <w:rsid w:val="00411FD1"/>
    <w:rsid w:val="00412736"/>
    <w:rsid w:val="00412EA7"/>
    <w:rsid w:val="00413348"/>
    <w:rsid w:val="00413F5F"/>
    <w:rsid w:val="0041488C"/>
    <w:rsid w:val="00414B52"/>
    <w:rsid w:val="00414F65"/>
    <w:rsid w:val="004159ED"/>
    <w:rsid w:val="00415BD9"/>
    <w:rsid w:val="00415EC7"/>
    <w:rsid w:val="004175B2"/>
    <w:rsid w:val="00417A67"/>
    <w:rsid w:val="00420467"/>
    <w:rsid w:val="00420998"/>
    <w:rsid w:val="00420A19"/>
    <w:rsid w:val="00421038"/>
    <w:rsid w:val="00421440"/>
    <w:rsid w:val="00421B82"/>
    <w:rsid w:val="00421BA4"/>
    <w:rsid w:val="00421D6A"/>
    <w:rsid w:val="00421EDE"/>
    <w:rsid w:val="0042328C"/>
    <w:rsid w:val="00423F68"/>
    <w:rsid w:val="004247B4"/>
    <w:rsid w:val="00425225"/>
    <w:rsid w:val="00426678"/>
    <w:rsid w:val="0042673C"/>
    <w:rsid w:val="0042750E"/>
    <w:rsid w:val="00430239"/>
    <w:rsid w:val="004302A4"/>
    <w:rsid w:val="00430461"/>
    <w:rsid w:val="00430F11"/>
    <w:rsid w:val="0043169E"/>
    <w:rsid w:val="00431839"/>
    <w:rsid w:val="004320D0"/>
    <w:rsid w:val="0043217C"/>
    <w:rsid w:val="00432C88"/>
    <w:rsid w:val="00432E19"/>
    <w:rsid w:val="004330DE"/>
    <w:rsid w:val="0043313D"/>
    <w:rsid w:val="00434B03"/>
    <w:rsid w:val="00434B22"/>
    <w:rsid w:val="004350B1"/>
    <w:rsid w:val="004357A4"/>
    <w:rsid w:val="0043582D"/>
    <w:rsid w:val="004358BC"/>
    <w:rsid w:val="00435BE3"/>
    <w:rsid w:val="00436053"/>
    <w:rsid w:val="0043609D"/>
    <w:rsid w:val="004360C9"/>
    <w:rsid w:val="00436337"/>
    <w:rsid w:val="0043676D"/>
    <w:rsid w:val="0043735E"/>
    <w:rsid w:val="00437751"/>
    <w:rsid w:val="00437A54"/>
    <w:rsid w:val="00437C26"/>
    <w:rsid w:val="004400ED"/>
    <w:rsid w:val="00441396"/>
    <w:rsid w:val="0044147D"/>
    <w:rsid w:val="00441CC6"/>
    <w:rsid w:val="00441F09"/>
    <w:rsid w:val="0044239D"/>
    <w:rsid w:val="0044288E"/>
    <w:rsid w:val="004428BF"/>
    <w:rsid w:val="0044295B"/>
    <w:rsid w:val="00442EF6"/>
    <w:rsid w:val="004430E4"/>
    <w:rsid w:val="00443120"/>
    <w:rsid w:val="00443772"/>
    <w:rsid w:val="0044468F"/>
    <w:rsid w:val="004453DE"/>
    <w:rsid w:val="00445672"/>
    <w:rsid w:val="00445A31"/>
    <w:rsid w:val="004464E9"/>
    <w:rsid w:val="00450614"/>
    <w:rsid w:val="0045263D"/>
    <w:rsid w:val="00452698"/>
    <w:rsid w:val="00452DEA"/>
    <w:rsid w:val="00456E90"/>
    <w:rsid w:val="00456F6E"/>
    <w:rsid w:val="004575A2"/>
    <w:rsid w:val="004575F5"/>
    <w:rsid w:val="004577F4"/>
    <w:rsid w:val="00460280"/>
    <w:rsid w:val="004604A3"/>
    <w:rsid w:val="00460E1B"/>
    <w:rsid w:val="004615AD"/>
    <w:rsid w:val="00461867"/>
    <w:rsid w:val="00462346"/>
    <w:rsid w:val="0046285A"/>
    <w:rsid w:val="0046285B"/>
    <w:rsid w:val="00462AC6"/>
    <w:rsid w:val="004630EF"/>
    <w:rsid w:val="00463125"/>
    <w:rsid w:val="00463368"/>
    <w:rsid w:val="0046348A"/>
    <w:rsid w:val="004634B2"/>
    <w:rsid w:val="00463752"/>
    <w:rsid w:val="004642A1"/>
    <w:rsid w:val="00464A6D"/>
    <w:rsid w:val="00465198"/>
    <w:rsid w:val="004656D3"/>
    <w:rsid w:val="00465ADE"/>
    <w:rsid w:val="00465F17"/>
    <w:rsid w:val="0046652A"/>
    <w:rsid w:val="0046732A"/>
    <w:rsid w:val="004675BF"/>
    <w:rsid w:val="00470228"/>
    <w:rsid w:val="00472020"/>
    <w:rsid w:val="00472710"/>
    <w:rsid w:val="00472789"/>
    <w:rsid w:val="004727C2"/>
    <w:rsid w:val="00472980"/>
    <w:rsid w:val="00472FD2"/>
    <w:rsid w:val="00472FF8"/>
    <w:rsid w:val="0047360E"/>
    <w:rsid w:val="0047369D"/>
    <w:rsid w:val="00474096"/>
    <w:rsid w:val="00474D31"/>
    <w:rsid w:val="004752A7"/>
    <w:rsid w:val="0047626F"/>
    <w:rsid w:val="00476A5B"/>
    <w:rsid w:val="00477410"/>
    <w:rsid w:val="004777DA"/>
    <w:rsid w:val="00480EDB"/>
    <w:rsid w:val="00481126"/>
    <w:rsid w:val="004811DF"/>
    <w:rsid w:val="00481D93"/>
    <w:rsid w:val="00481E3A"/>
    <w:rsid w:val="00482FCA"/>
    <w:rsid w:val="00483689"/>
    <w:rsid w:val="00483789"/>
    <w:rsid w:val="00483A40"/>
    <w:rsid w:val="00484063"/>
    <w:rsid w:val="0048471F"/>
    <w:rsid w:val="00485A11"/>
    <w:rsid w:val="004872ED"/>
    <w:rsid w:val="00487886"/>
    <w:rsid w:val="004912A5"/>
    <w:rsid w:val="00491666"/>
    <w:rsid w:val="00491F7A"/>
    <w:rsid w:val="00492057"/>
    <w:rsid w:val="00492703"/>
    <w:rsid w:val="004929B8"/>
    <w:rsid w:val="00492DEF"/>
    <w:rsid w:val="00493407"/>
    <w:rsid w:val="00493CCF"/>
    <w:rsid w:val="00494E16"/>
    <w:rsid w:val="00495169"/>
    <w:rsid w:val="004954C4"/>
    <w:rsid w:val="00495C2A"/>
    <w:rsid w:val="00496F69"/>
    <w:rsid w:val="00497E78"/>
    <w:rsid w:val="00497EEC"/>
    <w:rsid w:val="00497F3D"/>
    <w:rsid w:val="004A0742"/>
    <w:rsid w:val="004A08B4"/>
    <w:rsid w:val="004A0B52"/>
    <w:rsid w:val="004A0CE4"/>
    <w:rsid w:val="004A1FD0"/>
    <w:rsid w:val="004A26E9"/>
    <w:rsid w:val="004A30B0"/>
    <w:rsid w:val="004A3246"/>
    <w:rsid w:val="004A3537"/>
    <w:rsid w:val="004A4247"/>
    <w:rsid w:val="004A46A5"/>
    <w:rsid w:val="004A4AE2"/>
    <w:rsid w:val="004A503C"/>
    <w:rsid w:val="004A60BF"/>
    <w:rsid w:val="004A699E"/>
    <w:rsid w:val="004A75CC"/>
    <w:rsid w:val="004A7C3F"/>
    <w:rsid w:val="004B0127"/>
    <w:rsid w:val="004B0912"/>
    <w:rsid w:val="004B0CFE"/>
    <w:rsid w:val="004B1DC3"/>
    <w:rsid w:val="004B21FA"/>
    <w:rsid w:val="004B28C6"/>
    <w:rsid w:val="004B2EAD"/>
    <w:rsid w:val="004B352A"/>
    <w:rsid w:val="004B5F93"/>
    <w:rsid w:val="004B5FF2"/>
    <w:rsid w:val="004B62CE"/>
    <w:rsid w:val="004B6BA1"/>
    <w:rsid w:val="004B6DC8"/>
    <w:rsid w:val="004B6FD9"/>
    <w:rsid w:val="004B7A39"/>
    <w:rsid w:val="004B7B66"/>
    <w:rsid w:val="004B7E4C"/>
    <w:rsid w:val="004B7E6C"/>
    <w:rsid w:val="004B7EFE"/>
    <w:rsid w:val="004C09D5"/>
    <w:rsid w:val="004C110C"/>
    <w:rsid w:val="004C1614"/>
    <w:rsid w:val="004C21FF"/>
    <w:rsid w:val="004C244B"/>
    <w:rsid w:val="004C26F2"/>
    <w:rsid w:val="004C2C66"/>
    <w:rsid w:val="004C375D"/>
    <w:rsid w:val="004C4B5C"/>
    <w:rsid w:val="004C4B97"/>
    <w:rsid w:val="004C71E5"/>
    <w:rsid w:val="004C73AC"/>
    <w:rsid w:val="004C75B1"/>
    <w:rsid w:val="004D03E0"/>
    <w:rsid w:val="004D0A62"/>
    <w:rsid w:val="004D0C4A"/>
    <w:rsid w:val="004D141F"/>
    <w:rsid w:val="004D15FF"/>
    <w:rsid w:val="004D173A"/>
    <w:rsid w:val="004D1BB4"/>
    <w:rsid w:val="004D1D5F"/>
    <w:rsid w:val="004D2C8E"/>
    <w:rsid w:val="004D3483"/>
    <w:rsid w:val="004D36FF"/>
    <w:rsid w:val="004D377B"/>
    <w:rsid w:val="004D4CB0"/>
    <w:rsid w:val="004D4D5B"/>
    <w:rsid w:val="004D4DAE"/>
    <w:rsid w:val="004D54F4"/>
    <w:rsid w:val="004D5764"/>
    <w:rsid w:val="004D6213"/>
    <w:rsid w:val="004D634D"/>
    <w:rsid w:val="004D674D"/>
    <w:rsid w:val="004D6B5C"/>
    <w:rsid w:val="004D6D2C"/>
    <w:rsid w:val="004E023F"/>
    <w:rsid w:val="004E030F"/>
    <w:rsid w:val="004E0547"/>
    <w:rsid w:val="004E06B5"/>
    <w:rsid w:val="004E083D"/>
    <w:rsid w:val="004E11B2"/>
    <w:rsid w:val="004E18BD"/>
    <w:rsid w:val="004E1DA4"/>
    <w:rsid w:val="004E22A8"/>
    <w:rsid w:val="004E249B"/>
    <w:rsid w:val="004E2690"/>
    <w:rsid w:val="004E406E"/>
    <w:rsid w:val="004E4565"/>
    <w:rsid w:val="004E4609"/>
    <w:rsid w:val="004E5094"/>
    <w:rsid w:val="004E555C"/>
    <w:rsid w:val="004E5757"/>
    <w:rsid w:val="004E58A7"/>
    <w:rsid w:val="004E5ED6"/>
    <w:rsid w:val="004E5F43"/>
    <w:rsid w:val="004E6360"/>
    <w:rsid w:val="004E6BA9"/>
    <w:rsid w:val="004E6FB1"/>
    <w:rsid w:val="004E70A9"/>
    <w:rsid w:val="004E7BC4"/>
    <w:rsid w:val="004E7C38"/>
    <w:rsid w:val="004F04FB"/>
    <w:rsid w:val="004F09FB"/>
    <w:rsid w:val="004F118E"/>
    <w:rsid w:val="004F121D"/>
    <w:rsid w:val="004F15F9"/>
    <w:rsid w:val="004F1AB9"/>
    <w:rsid w:val="004F1B57"/>
    <w:rsid w:val="004F2055"/>
    <w:rsid w:val="004F2DFB"/>
    <w:rsid w:val="004F32BC"/>
    <w:rsid w:val="004F3A3E"/>
    <w:rsid w:val="004F3AA5"/>
    <w:rsid w:val="004F43F3"/>
    <w:rsid w:val="004F44F9"/>
    <w:rsid w:val="004F490A"/>
    <w:rsid w:val="004F5321"/>
    <w:rsid w:val="004F5757"/>
    <w:rsid w:val="004F5AA5"/>
    <w:rsid w:val="004F5DA0"/>
    <w:rsid w:val="004F6626"/>
    <w:rsid w:val="004F6DA6"/>
    <w:rsid w:val="004F7E43"/>
    <w:rsid w:val="00500121"/>
    <w:rsid w:val="00500383"/>
    <w:rsid w:val="005007D7"/>
    <w:rsid w:val="0050084A"/>
    <w:rsid w:val="00500A91"/>
    <w:rsid w:val="00500E79"/>
    <w:rsid w:val="005014AE"/>
    <w:rsid w:val="00501787"/>
    <w:rsid w:val="00501795"/>
    <w:rsid w:val="00501C46"/>
    <w:rsid w:val="00501D7A"/>
    <w:rsid w:val="00501E02"/>
    <w:rsid w:val="00502CC3"/>
    <w:rsid w:val="00503454"/>
    <w:rsid w:val="0050386D"/>
    <w:rsid w:val="00503D26"/>
    <w:rsid w:val="005042A3"/>
    <w:rsid w:val="005042DD"/>
    <w:rsid w:val="00504842"/>
    <w:rsid w:val="00504A61"/>
    <w:rsid w:val="00504FCA"/>
    <w:rsid w:val="0050505C"/>
    <w:rsid w:val="005057A3"/>
    <w:rsid w:val="00506420"/>
    <w:rsid w:val="005067EE"/>
    <w:rsid w:val="005072E1"/>
    <w:rsid w:val="005100F9"/>
    <w:rsid w:val="0051017C"/>
    <w:rsid w:val="00510869"/>
    <w:rsid w:val="00510EBE"/>
    <w:rsid w:val="005114DA"/>
    <w:rsid w:val="0051168C"/>
    <w:rsid w:val="005116BC"/>
    <w:rsid w:val="005128C2"/>
    <w:rsid w:val="00513E35"/>
    <w:rsid w:val="00514C85"/>
    <w:rsid w:val="0051507E"/>
    <w:rsid w:val="00516916"/>
    <w:rsid w:val="00516CB2"/>
    <w:rsid w:val="00516FB2"/>
    <w:rsid w:val="00520F88"/>
    <w:rsid w:val="00520F8A"/>
    <w:rsid w:val="005211BC"/>
    <w:rsid w:val="005212AB"/>
    <w:rsid w:val="00521820"/>
    <w:rsid w:val="00522D03"/>
    <w:rsid w:val="0052395C"/>
    <w:rsid w:val="00523D8C"/>
    <w:rsid w:val="00523DDE"/>
    <w:rsid w:val="00524189"/>
    <w:rsid w:val="00525BF5"/>
    <w:rsid w:val="005264D3"/>
    <w:rsid w:val="0052670B"/>
    <w:rsid w:val="00527399"/>
    <w:rsid w:val="005273EE"/>
    <w:rsid w:val="0052745B"/>
    <w:rsid w:val="005274A1"/>
    <w:rsid w:val="00527CD3"/>
    <w:rsid w:val="00530069"/>
    <w:rsid w:val="00530AC4"/>
    <w:rsid w:val="00530E5D"/>
    <w:rsid w:val="00530F57"/>
    <w:rsid w:val="005310AC"/>
    <w:rsid w:val="00531245"/>
    <w:rsid w:val="0053221B"/>
    <w:rsid w:val="0053261F"/>
    <w:rsid w:val="00532683"/>
    <w:rsid w:val="0053378C"/>
    <w:rsid w:val="0053435F"/>
    <w:rsid w:val="00534B41"/>
    <w:rsid w:val="00535164"/>
    <w:rsid w:val="00540318"/>
    <w:rsid w:val="00540B1D"/>
    <w:rsid w:val="00540EC9"/>
    <w:rsid w:val="00540F0E"/>
    <w:rsid w:val="00541820"/>
    <w:rsid w:val="00541AD5"/>
    <w:rsid w:val="0054202E"/>
    <w:rsid w:val="00543556"/>
    <w:rsid w:val="00544015"/>
    <w:rsid w:val="00544692"/>
    <w:rsid w:val="00544ABF"/>
    <w:rsid w:val="005450C9"/>
    <w:rsid w:val="00545449"/>
    <w:rsid w:val="00545A39"/>
    <w:rsid w:val="00545DEF"/>
    <w:rsid w:val="00545E5E"/>
    <w:rsid w:val="005509A7"/>
    <w:rsid w:val="005511D4"/>
    <w:rsid w:val="00551348"/>
    <w:rsid w:val="005515CD"/>
    <w:rsid w:val="005519AC"/>
    <w:rsid w:val="005519C4"/>
    <w:rsid w:val="0055230D"/>
    <w:rsid w:val="0055287B"/>
    <w:rsid w:val="00552BA8"/>
    <w:rsid w:val="00552C83"/>
    <w:rsid w:val="00553166"/>
    <w:rsid w:val="005531C1"/>
    <w:rsid w:val="00553C2B"/>
    <w:rsid w:val="00553CA2"/>
    <w:rsid w:val="005541B2"/>
    <w:rsid w:val="00555346"/>
    <w:rsid w:val="0055538C"/>
    <w:rsid w:val="005559B7"/>
    <w:rsid w:val="005560EF"/>
    <w:rsid w:val="005562C5"/>
    <w:rsid w:val="00556D29"/>
    <w:rsid w:val="00557AE6"/>
    <w:rsid w:val="0056066C"/>
    <w:rsid w:val="005608B5"/>
    <w:rsid w:val="00560F61"/>
    <w:rsid w:val="00561EFF"/>
    <w:rsid w:val="005624EC"/>
    <w:rsid w:val="0056383B"/>
    <w:rsid w:val="0056457F"/>
    <w:rsid w:val="00564A47"/>
    <w:rsid w:val="00564BFD"/>
    <w:rsid w:val="00565AFF"/>
    <w:rsid w:val="00566349"/>
    <w:rsid w:val="005665E8"/>
    <w:rsid w:val="00566BDE"/>
    <w:rsid w:val="00566E66"/>
    <w:rsid w:val="00567496"/>
    <w:rsid w:val="00567D9B"/>
    <w:rsid w:val="005703E9"/>
    <w:rsid w:val="00571341"/>
    <w:rsid w:val="00571F49"/>
    <w:rsid w:val="00572029"/>
    <w:rsid w:val="0057224A"/>
    <w:rsid w:val="005725A7"/>
    <w:rsid w:val="00572678"/>
    <w:rsid w:val="00573CDE"/>
    <w:rsid w:val="005749E8"/>
    <w:rsid w:val="00574F22"/>
    <w:rsid w:val="005767AA"/>
    <w:rsid w:val="00576BAE"/>
    <w:rsid w:val="00577FEE"/>
    <w:rsid w:val="005806E4"/>
    <w:rsid w:val="00580760"/>
    <w:rsid w:val="005807CB"/>
    <w:rsid w:val="0058102A"/>
    <w:rsid w:val="0058190D"/>
    <w:rsid w:val="00583648"/>
    <w:rsid w:val="005837E7"/>
    <w:rsid w:val="00583BC7"/>
    <w:rsid w:val="005846A0"/>
    <w:rsid w:val="00584DF2"/>
    <w:rsid w:val="005850AC"/>
    <w:rsid w:val="005854AC"/>
    <w:rsid w:val="00585C7E"/>
    <w:rsid w:val="00586368"/>
    <w:rsid w:val="0058690E"/>
    <w:rsid w:val="00587C6B"/>
    <w:rsid w:val="00587D22"/>
    <w:rsid w:val="00590414"/>
    <w:rsid w:val="00590846"/>
    <w:rsid w:val="005913B6"/>
    <w:rsid w:val="00592103"/>
    <w:rsid w:val="00592B58"/>
    <w:rsid w:val="00592E89"/>
    <w:rsid w:val="00593030"/>
    <w:rsid w:val="00593822"/>
    <w:rsid w:val="0059405E"/>
    <w:rsid w:val="00594560"/>
    <w:rsid w:val="005946E5"/>
    <w:rsid w:val="00594C80"/>
    <w:rsid w:val="00595023"/>
    <w:rsid w:val="005953C4"/>
    <w:rsid w:val="0059542D"/>
    <w:rsid w:val="00595780"/>
    <w:rsid w:val="00595B71"/>
    <w:rsid w:val="005965DC"/>
    <w:rsid w:val="005978C6"/>
    <w:rsid w:val="005A26D4"/>
    <w:rsid w:val="005A283E"/>
    <w:rsid w:val="005A2DF1"/>
    <w:rsid w:val="005A2E78"/>
    <w:rsid w:val="005A2F20"/>
    <w:rsid w:val="005A3ED9"/>
    <w:rsid w:val="005A42FE"/>
    <w:rsid w:val="005A6212"/>
    <w:rsid w:val="005A7C4A"/>
    <w:rsid w:val="005B066B"/>
    <w:rsid w:val="005B0EF7"/>
    <w:rsid w:val="005B1C1B"/>
    <w:rsid w:val="005B1CD5"/>
    <w:rsid w:val="005B1EA4"/>
    <w:rsid w:val="005B1FB5"/>
    <w:rsid w:val="005B24C4"/>
    <w:rsid w:val="005B2689"/>
    <w:rsid w:val="005B2B01"/>
    <w:rsid w:val="005B2BC0"/>
    <w:rsid w:val="005B30D1"/>
    <w:rsid w:val="005B32C7"/>
    <w:rsid w:val="005B3B15"/>
    <w:rsid w:val="005B4B77"/>
    <w:rsid w:val="005B4CB1"/>
    <w:rsid w:val="005B52EC"/>
    <w:rsid w:val="005B531F"/>
    <w:rsid w:val="005B552A"/>
    <w:rsid w:val="005B5A1C"/>
    <w:rsid w:val="005B5DF5"/>
    <w:rsid w:val="005B6D64"/>
    <w:rsid w:val="005B7E35"/>
    <w:rsid w:val="005C02A8"/>
    <w:rsid w:val="005C06F3"/>
    <w:rsid w:val="005C16A7"/>
    <w:rsid w:val="005C2446"/>
    <w:rsid w:val="005C27A9"/>
    <w:rsid w:val="005C2C45"/>
    <w:rsid w:val="005C3192"/>
    <w:rsid w:val="005C389A"/>
    <w:rsid w:val="005C3AB0"/>
    <w:rsid w:val="005C4B79"/>
    <w:rsid w:val="005C50F2"/>
    <w:rsid w:val="005C5175"/>
    <w:rsid w:val="005C5232"/>
    <w:rsid w:val="005C5A18"/>
    <w:rsid w:val="005C5D17"/>
    <w:rsid w:val="005C5DCC"/>
    <w:rsid w:val="005C6472"/>
    <w:rsid w:val="005C6697"/>
    <w:rsid w:val="005C66E8"/>
    <w:rsid w:val="005C6862"/>
    <w:rsid w:val="005C6C05"/>
    <w:rsid w:val="005C7323"/>
    <w:rsid w:val="005C73AC"/>
    <w:rsid w:val="005C73BC"/>
    <w:rsid w:val="005C73CF"/>
    <w:rsid w:val="005C742B"/>
    <w:rsid w:val="005C7AC3"/>
    <w:rsid w:val="005D00EC"/>
    <w:rsid w:val="005D0289"/>
    <w:rsid w:val="005D2668"/>
    <w:rsid w:val="005D2969"/>
    <w:rsid w:val="005D2FEB"/>
    <w:rsid w:val="005D34C2"/>
    <w:rsid w:val="005D3F8F"/>
    <w:rsid w:val="005D40F2"/>
    <w:rsid w:val="005D4B6E"/>
    <w:rsid w:val="005D4F89"/>
    <w:rsid w:val="005D58B3"/>
    <w:rsid w:val="005D607C"/>
    <w:rsid w:val="005D6796"/>
    <w:rsid w:val="005D6FDA"/>
    <w:rsid w:val="005D7107"/>
    <w:rsid w:val="005D771A"/>
    <w:rsid w:val="005D7C23"/>
    <w:rsid w:val="005E00DD"/>
    <w:rsid w:val="005E032D"/>
    <w:rsid w:val="005E0EC8"/>
    <w:rsid w:val="005E17C7"/>
    <w:rsid w:val="005E1A3D"/>
    <w:rsid w:val="005E1FA9"/>
    <w:rsid w:val="005E3B21"/>
    <w:rsid w:val="005E43CF"/>
    <w:rsid w:val="005E4C83"/>
    <w:rsid w:val="005E4EEB"/>
    <w:rsid w:val="005E789E"/>
    <w:rsid w:val="005E79F6"/>
    <w:rsid w:val="005E7BF5"/>
    <w:rsid w:val="005F059B"/>
    <w:rsid w:val="005F085A"/>
    <w:rsid w:val="005F0A7E"/>
    <w:rsid w:val="005F0C19"/>
    <w:rsid w:val="005F10FB"/>
    <w:rsid w:val="005F1806"/>
    <w:rsid w:val="005F1843"/>
    <w:rsid w:val="005F2238"/>
    <w:rsid w:val="005F2A12"/>
    <w:rsid w:val="005F3AD8"/>
    <w:rsid w:val="005F4764"/>
    <w:rsid w:val="005F4EF9"/>
    <w:rsid w:val="005F59BF"/>
    <w:rsid w:val="005F5C4E"/>
    <w:rsid w:val="005F6CE3"/>
    <w:rsid w:val="005F7540"/>
    <w:rsid w:val="005F7A54"/>
    <w:rsid w:val="005F7C7B"/>
    <w:rsid w:val="00600FC5"/>
    <w:rsid w:val="00601544"/>
    <w:rsid w:val="00601A32"/>
    <w:rsid w:val="00601BAD"/>
    <w:rsid w:val="0060236D"/>
    <w:rsid w:val="006029CB"/>
    <w:rsid w:val="00603310"/>
    <w:rsid w:val="00603F89"/>
    <w:rsid w:val="006046EA"/>
    <w:rsid w:val="006054A5"/>
    <w:rsid w:val="00605AC2"/>
    <w:rsid w:val="006067B9"/>
    <w:rsid w:val="0060745C"/>
    <w:rsid w:val="00607ADA"/>
    <w:rsid w:val="00607D1C"/>
    <w:rsid w:val="00610091"/>
    <w:rsid w:val="0061056D"/>
    <w:rsid w:val="0061204B"/>
    <w:rsid w:val="0061279D"/>
    <w:rsid w:val="00612A0A"/>
    <w:rsid w:val="0061362F"/>
    <w:rsid w:val="006147EB"/>
    <w:rsid w:val="00615A6C"/>
    <w:rsid w:val="00616320"/>
    <w:rsid w:val="00616335"/>
    <w:rsid w:val="00616AC9"/>
    <w:rsid w:val="006177E9"/>
    <w:rsid w:val="00620BCE"/>
    <w:rsid w:val="0062186A"/>
    <w:rsid w:val="00621C0F"/>
    <w:rsid w:val="006221FE"/>
    <w:rsid w:val="00622866"/>
    <w:rsid w:val="00622F17"/>
    <w:rsid w:val="0062323F"/>
    <w:rsid w:val="00623628"/>
    <w:rsid w:val="0062411F"/>
    <w:rsid w:val="006248BB"/>
    <w:rsid w:val="006250AC"/>
    <w:rsid w:val="00625B87"/>
    <w:rsid w:val="006268FF"/>
    <w:rsid w:val="00626AD3"/>
    <w:rsid w:val="00627280"/>
    <w:rsid w:val="00630220"/>
    <w:rsid w:val="0063064E"/>
    <w:rsid w:val="00630F2B"/>
    <w:rsid w:val="00631255"/>
    <w:rsid w:val="00632674"/>
    <w:rsid w:val="006342A5"/>
    <w:rsid w:val="006343CC"/>
    <w:rsid w:val="00634468"/>
    <w:rsid w:val="00634800"/>
    <w:rsid w:val="00634EA6"/>
    <w:rsid w:val="0063544D"/>
    <w:rsid w:val="006354A9"/>
    <w:rsid w:val="00636405"/>
    <w:rsid w:val="00636814"/>
    <w:rsid w:val="006401A7"/>
    <w:rsid w:val="00640799"/>
    <w:rsid w:val="00640F25"/>
    <w:rsid w:val="00641519"/>
    <w:rsid w:val="006416AA"/>
    <w:rsid w:val="006418F9"/>
    <w:rsid w:val="006419BE"/>
    <w:rsid w:val="00642AE9"/>
    <w:rsid w:val="00643168"/>
    <w:rsid w:val="00643C23"/>
    <w:rsid w:val="00644589"/>
    <w:rsid w:val="00644ED3"/>
    <w:rsid w:val="00645153"/>
    <w:rsid w:val="00645638"/>
    <w:rsid w:val="00645655"/>
    <w:rsid w:val="00645EE8"/>
    <w:rsid w:val="00646FC8"/>
    <w:rsid w:val="006508B2"/>
    <w:rsid w:val="00650E0C"/>
    <w:rsid w:val="00650EEB"/>
    <w:rsid w:val="00651B5F"/>
    <w:rsid w:val="00651FDA"/>
    <w:rsid w:val="0065201F"/>
    <w:rsid w:val="0065328B"/>
    <w:rsid w:val="006532DB"/>
    <w:rsid w:val="00653B70"/>
    <w:rsid w:val="00653D85"/>
    <w:rsid w:val="0065415A"/>
    <w:rsid w:val="00654596"/>
    <w:rsid w:val="00654AAC"/>
    <w:rsid w:val="0065554A"/>
    <w:rsid w:val="00655F32"/>
    <w:rsid w:val="0065601C"/>
    <w:rsid w:val="00656A45"/>
    <w:rsid w:val="006575C2"/>
    <w:rsid w:val="00657BF6"/>
    <w:rsid w:val="0066014D"/>
    <w:rsid w:val="0066074C"/>
    <w:rsid w:val="00660BA8"/>
    <w:rsid w:val="00660E74"/>
    <w:rsid w:val="006629C7"/>
    <w:rsid w:val="00662BB7"/>
    <w:rsid w:val="00662C38"/>
    <w:rsid w:val="00663490"/>
    <w:rsid w:val="00664ED9"/>
    <w:rsid w:val="00665204"/>
    <w:rsid w:val="00665524"/>
    <w:rsid w:val="006656E0"/>
    <w:rsid w:val="0066573D"/>
    <w:rsid w:val="006657FC"/>
    <w:rsid w:val="00665BF6"/>
    <w:rsid w:val="006677F6"/>
    <w:rsid w:val="0067039B"/>
    <w:rsid w:val="00670805"/>
    <w:rsid w:val="00670DB5"/>
    <w:rsid w:val="006718B4"/>
    <w:rsid w:val="006726B5"/>
    <w:rsid w:val="00672916"/>
    <w:rsid w:val="006734BC"/>
    <w:rsid w:val="00674A29"/>
    <w:rsid w:val="00675BA5"/>
    <w:rsid w:val="00676D97"/>
    <w:rsid w:val="00677DB0"/>
    <w:rsid w:val="0068039A"/>
    <w:rsid w:val="00680661"/>
    <w:rsid w:val="00680DB8"/>
    <w:rsid w:val="00682927"/>
    <w:rsid w:val="006831D6"/>
    <w:rsid w:val="00683F34"/>
    <w:rsid w:val="00684B84"/>
    <w:rsid w:val="00684F67"/>
    <w:rsid w:val="00685078"/>
    <w:rsid w:val="006855FC"/>
    <w:rsid w:val="00685659"/>
    <w:rsid w:val="00686478"/>
    <w:rsid w:val="00687C44"/>
    <w:rsid w:val="00691027"/>
    <w:rsid w:val="006930F9"/>
    <w:rsid w:val="0069320D"/>
    <w:rsid w:val="006934A1"/>
    <w:rsid w:val="006940E7"/>
    <w:rsid w:val="006956B8"/>
    <w:rsid w:val="006965D2"/>
    <w:rsid w:val="0069662B"/>
    <w:rsid w:val="00696640"/>
    <w:rsid w:val="00696666"/>
    <w:rsid w:val="0069670A"/>
    <w:rsid w:val="006968BA"/>
    <w:rsid w:val="00696B5C"/>
    <w:rsid w:val="00697CC1"/>
    <w:rsid w:val="006A00D4"/>
    <w:rsid w:val="006A09A9"/>
    <w:rsid w:val="006A20C9"/>
    <w:rsid w:val="006A20D9"/>
    <w:rsid w:val="006A222D"/>
    <w:rsid w:val="006A22E7"/>
    <w:rsid w:val="006A235F"/>
    <w:rsid w:val="006A2AA6"/>
    <w:rsid w:val="006A38B8"/>
    <w:rsid w:val="006A42AA"/>
    <w:rsid w:val="006A561A"/>
    <w:rsid w:val="006A5997"/>
    <w:rsid w:val="006A5A6E"/>
    <w:rsid w:val="006A5D1B"/>
    <w:rsid w:val="006A6170"/>
    <w:rsid w:val="006A7199"/>
    <w:rsid w:val="006A7439"/>
    <w:rsid w:val="006A75DE"/>
    <w:rsid w:val="006B03E8"/>
    <w:rsid w:val="006B0535"/>
    <w:rsid w:val="006B05A3"/>
    <w:rsid w:val="006B2461"/>
    <w:rsid w:val="006B267A"/>
    <w:rsid w:val="006B2BE4"/>
    <w:rsid w:val="006B2D6A"/>
    <w:rsid w:val="006B2FEC"/>
    <w:rsid w:val="006B369D"/>
    <w:rsid w:val="006B4BE4"/>
    <w:rsid w:val="006B4FE6"/>
    <w:rsid w:val="006B58F3"/>
    <w:rsid w:val="006B59A3"/>
    <w:rsid w:val="006B62EB"/>
    <w:rsid w:val="006B6C16"/>
    <w:rsid w:val="006B7505"/>
    <w:rsid w:val="006B764F"/>
    <w:rsid w:val="006B7A7B"/>
    <w:rsid w:val="006B7D49"/>
    <w:rsid w:val="006C105E"/>
    <w:rsid w:val="006C19D4"/>
    <w:rsid w:val="006C28BE"/>
    <w:rsid w:val="006C2BA0"/>
    <w:rsid w:val="006C2EC5"/>
    <w:rsid w:val="006C2F1C"/>
    <w:rsid w:val="006C373E"/>
    <w:rsid w:val="006C3BC3"/>
    <w:rsid w:val="006C4592"/>
    <w:rsid w:val="006C46B6"/>
    <w:rsid w:val="006C4D70"/>
    <w:rsid w:val="006C5F81"/>
    <w:rsid w:val="006C6101"/>
    <w:rsid w:val="006C6CBB"/>
    <w:rsid w:val="006C6EDF"/>
    <w:rsid w:val="006C7127"/>
    <w:rsid w:val="006D0CFE"/>
    <w:rsid w:val="006D0E48"/>
    <w:rsid w:val="006D1407"/>
    <w:rsid w:val="006D1D93"/>
    <w:rsid w:val="006D22A4"/>
    <w:rsid w:val="006D2B64"/>
    <w:rsid w:val="006D2E2F"/>
    <w:rsid w:val="006D3D37"/>
    <w:rsid w:val="006D4C9B"/>
    <w:rsid w:val="006D4FC7"/>
    <w:rsid w:val="006D5FF3"/>
    <w:rsid w:val="006D6237"/>
    <w:rsid w:val="006D62F6"/>
    <w:rsid w:val="006D777C"/>
    <w:rsid w:val="006D7F64"/>
    <w:rsid w:val="006E020D"/>
    <w:rsid w:val="006E0F87"/>
    <w:rsid w:val="006E186D"/>
    <w:rsid w:val="006E1CB6"/>
    <w:rsid w:val="006E2C86"/>
    <w:rsid w:val="006E3174"/>
    <w:rsid w:val="006E4A46"/>
    <w:rsid w:val="006E5069"/>
    <w:rsid w:val="006E51CA"/>
    <w:rsid w:val="006E62B2"/>
    <w:rsid w:val="006E69BB"/>
    <w:rsid w:val="006E6E9C"/>
    <w:rsid w:val="006E72C9"/>
    <w:rsid w:val="006E7539"/>
    <w:rsid w:val="006E7CAD"/>
    <w:rsid w:val="006E7F38"/>
    <w:rsid w:val="006F1829"/>
    <w:rsid w:val="006F1EDC"/>
    <w:rsid w:val="006F2393"/>
    <w:rsid w:val="006F2530"/>
    <w:rsid w:val="006F2651"/>
    <w:rsid w:val="006F2953"/>
    <w:rsid w:val="006F479D"/>
    <w:rsid w:val="006F5218"/>
    <w:rsid w:val="006F5469"/>
    <w:rsid w:val="006F569F"/>
    <w:rsid w:val="006F57C5"/>
    <w:rsid w:val="006F5997"/>
    <w:rsid w:val="006F5BD5"/>
    <w:rsid w:val="006F6086"/>
    <w:rsid w:val="006F6721"/>
    <w:rsid w:val="006F6D8F"/>
    <w:rsid w:val="006F70A2"/>
    <w:rsid w:val="00700295"/>
    <w:rsid w:val="00700AC3"/>
    <w:rsid w:val="007012FC"/>
    <w:rsid w:val="007013B4"/>
    <w:rsid w:val="00701A2B"/>
    <w:rsid w:val="0070236F"/>
    <w:rsid w:val="00702603"/>
    <w:rsid w:val="007027AD"/>
    <w:rsid w:val="00702B75"/>
    <w:rsid w:val="007036AF"/>
    <w:rsid w:val="00703FC8"/>
    <w:rsid w:val="00704949"/>
    <w:rsid w:val="0070583F"/>
    <w:rsid w:val="00705B6C"/>
    <w:rsid w:val="00707136"/>
    <w:rsid w:val="00707243"/>
    <w:rsid w:val="00707857"/>
    <w:rsid w:val="007079EE"/>
    <w:rsid w:val="0071044D"/>
    <w:rsid w:val="00710F84"/>
    <w:rsid w:val="00712147"/>
    <w:rsid w:val="007121AF"/>
    <w:rsid w:val="00712698"/>
    <w:rsid w:val="00712C35"/>
    <w:rsid w:val="00713CB6"/>
    <w:rsid w:val="007146F9"/>
    <w:rsid w:val="00715CDA"/>
    <w:rsid w:val="007165A7"/>
    <w:rsid w:val="00716AB2"/>
    <w:rsid w:val="0072009B"/>
    <w:rsid w:val="00720941"/>
    <w:rsid w:val="00720E6B"/>
    <w:rsid w:val="00721E32"/>
    <w:rsid w:val="007221E4"/>
    <w:rsid w:val="007237AF"/>
    <w:rsid w:val="007247B4"/>
    <w:rsid w:val="00724BC9"/>
    <w:rsid w:val="00725C86"/>
    <w:rsid w:val="00726C6B"/>
    <w:rsid w:val="00726FF8"/>
    <w:rsid w:val="00727322"/>
    <w:rsid w:val="00730AA4"/>
    <w:rsid w:val="00731580"/>
    <w:rsid w:val="00732BE9"/>
    <w:rsid w:val="00732D47"/>
    <w:rsid w:val="00732DFA"/>
    <w:rsid w:val="00734D3E"/>
    <w:rsid w:val="007354BC"/>
    <w:rsid w:val="00735629"/>
    <w:rsid w:val="00735716"/>
    <w:rsid w:val="00736ABE"/>
    <w:rsid w:val="0073717C"/>
    <w:rsid w:val="00740180"/>
    <w:rsid w:val="0074033A"/>
    <w:rsid w:val="00740FD2"/>
    <w:rsid w:val="007410BC"/>
    <w:rsid w:val="007411D2"/>
    <w:rsid w:val="00741372"/>
    <w:rsid w:val="007421FE"/>
    <w:rsid w:val="00742BA7"/>
    <w:rsid w:val="00744632"/>
    <w:rsid w:val="00745281"/>
    <w:rsid w:val="007453CC"/>
    <w:rsid w:val="00745D6F"/>
    <w:rsid w:val="00745FC1"/>
    <w:rsid w:val="00746019"/>
    <w:rsid w:val="00746156"/>
    <w:rsid w:val="00747B68"/>
    <w:rsid w:val="00750AD9"/>
    <w:rsid w:val="00751001"/>
    <w:rsid w:val="007517AE"/>
    <w:rsid w:val="0075213C"/>
    <w:rsid w:val="00752D98"/>
    <w:rsid w:val="00754092"/>
    <w:rsid w:val="007540E8"/>
    <w:rsid w:val="007552F9"/>
    <w:rsid w:val="00760286"/>
    <w:rsid w:val="00760386"/>
    <w:rsid w:val="00760F17"/>
    <w:rsid w:val="007619F1"/>
    <w:rsid w:val="00762ED7"/>
    <w:rsid w:val="007630AE"/>
    <w:rsid w:val="007631CB"/>
    <w:rsid w:val="00763C33"/>
    <w:rsid w:val="00763EBD"/>
    <w:rsid w:val="00765647"/>
    <w:rsid w:val="007658FC"/>
    <w:rsid w:val="00765AAA"/>
    <w:rsid w:val="00765F08"/>
    <w:rsid w:val="00766169"/>
    <w:rsid w:val="00766692"/>
    <w:rsid w:val="00767338"/>
    <w:rsid w:val="00767665"/>
    <w:rsid w:val="00767CC5"/>
    <w:rsid w:val="007702AF"/>
    <w:rsid w:val="0077031F"/>
    <w:rsid w:val="00770424"/>
    <w:rsid w:val="0077087D"/>
    <w:rsid w:val="007708AF"/>
    <w:rsid w:val="00770A53"/>
    <w:rsid w:val="0077268C"/>
    <w:rsid w:val="007731D9"/>
    <w:rsid w:val="007737C1"/>
    <w:rsid w:val="00773E99"/>
    <w:rsid w:val="007740BB"/>
    <w:rsid w:val="00774432"/>
    <w:rsid w:val="00774E70"/>
    <w:rsid w:val="00775026"/>
    <w:rsid w:val="007752E3"/>
    <w:rsid w:val="007762B8"/>
    <w:rsid w:val="00776548"/>
    <w:rsid w:val="00776594"/>
    <w:rsid w:val="0077758B"/>
    <w:rsid w:val="00780BBA"/>
    <w:rsid w:val="0078103A"/>
    <w:rsid w:val="007829C6"/>
    <w:rsid w:val="007830FA"/>
    <w:rsid w:val="00784386"/>
    <w:rsid w:val="00784991"/>
    <w:rsid w:val="00784F7B"/>
    <w:rsid w:val="00785C50"/>
    <w:rsid w:val="00786127"/>
    <w:rsid w:val="00786C2F"/>
    <w:rsid w:val="00786D4B"/>
    <w:rsid w:val="00787341"/>
    <w:rsid w:val="0078774F"/>
    <w:rsid w:val="00790115"/>
    <w:rsid w:val="007902A9"/>
    <w:rsid w:val="007906F6"/>
    <w:rsid w:val="00791840"/>
    <w:rsid w:val="0079350D"/>
    <w:rsid w:val="0079353D"/>
    <w:rsid w:val="007941DF"/>
    <w:rsid w:val="00794C56"/>
    <w:rsid w:val="007957BA"/>
    <w:rsid w:val="00796161"/>
    <w:rsid w:val="00796A38"/>
    <w:rsid w:val="00797301"/>
    <w:rsid w:val="007A0D63"/>
    <w:rsid w:val="007A2197"/>
    <w:rsid w:val="007A3387"/>
    <w:rsid w:val="007A3A00"/>
    <w:rsid w:val="007A4869"/>
    <w:rsid w:val="007A49E4"/>
    <w:rsid w:val="007A4A7E"/>
    <w:rsid w:val="007A4B76"/>
    <w:rsid w:val="007A4F01"/>
    <w:rsid w:val="007A5870"/>
    <w:rsid w:val="007A61A4"/>
    <w:rsid w:val="007A6290"/>
    <w:rsid w:val="007A69F8"/>
    <w:rsid w:val="007A7447"/>
    <w:rsid w:val="007A78BB"/>
    <w:rsid w:val="007A78C7"/>
    <w:rsid w:val="007A7B62"/>
    <w:rsid w:val="007B036A"/>
    <w:rsid w:val="007B072E"/>
    <w:rsid w:val="007B16AA"/>
    <w:rsid w:val="007B1ACF"/>
    <w:rsid w:val="007B1B15"/>
    <w:rsid w:val="007B203C"/>
    <w:rsid w:val="007B2262"/>
    <w:rsid w:val="007B25B2"/>
    <w:rsid w:val="007B2884"/>
    <w:rsid w:val="007B28A6"/>
    <w:rsid w:val="007B2D2F"/>
    <w:rsid w:val="007B3434"/>
    <w:rsid w:val="007B3F1F"/>
    <w:rsid w:val="007B4305"/>
    <w:rsid w:val="007B5087"/>
    <w:rsid w:val="007B6FE7"/>
    <w:rsid w:val="007B7D89"/>
    <w:rsid w:val="007C0BB2"/>
    <w:rsid w:val="007C13FB"/>
    <w:rsid w:val="007C174D"/>
    <w:rsid w:val="007C1D20"/>
    <w:rsid w:val="007C28C6"/>
    <w:rsid w:val="007C45C8"/>
    <w:rsid w:val="007C4B42"/>
    <w:rsid w:val="007C4C9A"/>
    <w:rsid w:val="007C56CE"/>
    <w:rsid w:val="007D0489"/>
    <w:rsid w:val="007D1203"/>
    <w:rsid w:val="007D128B"/>
    <w:rsid w:val="007D151C"/>
    <w:rsid w:val="007D22EA"/>
    <w:rsid w:val="007D3011"/>
    <w:rsid w:val="007D3677"/>
    <w:rsid w:val="007D37C7"/>
    <w:rsid w:val="007D490F"/>
    <w:rsid w:val="007D4974"/>
    <w:rsid w:val="007D4B04"/>
    <w:rsid w:val="007D521D"/>
    <w:rsid w:val="007D5C4F"/>
    <w:rsid w:val="007D6062"/>
    <w:rsid w:val="007D7084"/>
    <w:rsid w:val="007E0247"/>
    <w:rsid w:val="007E0C86"/>
    <w:rsid w:val="007E0FC6"/>
    <w:rsid w:val="007E1D91"/>
    <w:rsid w:val="007E211F"/>
    <w:rsid w:val="007E26E3"/>
    <w:rsid w:val="007E28CF"/>
    <w:rsid w:val="007E2A18"/>
    <w:rsid w:val="007E2F2E"/>
    <w:rsid w:val="007E3309"/>
    <w:rsid w:val="007E37EB"/>
    <w:rsid w:val="007E38B1"/>
    <w:rsid w:val="007E3D39"/>
    <w:rsid w:val="007E3D85"/>
    <w:rsid w:val="007E4265"/>
    <w:rsid w:val="007E441C"/>
    <w:rsid w:val="007E4541"/>
    <w:rsid w:val="007E4B15"/>
    <w:rsid w:val="007E4C6A"/>
    <w:rsid w:val="007E5EAD"/>
    <w:rsid w:val="007E6AFE"/>
    <w:rsid w:val="007E6C6E"/>
    <w:rsid w:val="007E7769"/>
    <w:rsid w:val="007F0202"/>
    <w:rsid w:val="007F0AE1"/>
    <w:rsid w:val="007F1441"/>
    <w:rsid w:val="007F222B"/>
    <w:rsid w:val="007F2843"/>
    <w:rsid w:val="007F2910"/>
    <w:rsid w:val="007F3550"/>
    <w:rsid w:val="007F38CE"/>
    <w:rsid w:val="007F39D6"/>
    <w:rsid w:val="007F464D"/>
    <w:rsid w:val="007F4667"/>
    <w:rsid w:val="007F5506"/>
    <w:rsid w:val="007F5C07"/>
    <w:rsid w:val="00800787"/>
    <w:rsid w:val="00800A4D"/>
    <w:rsid w:val="00800C65"/>
    <w:rsid w:val="00800F8F"/>
    <w:rsid w:val="00800FC9"/>
    <w:rsid w:val="00803329"/>
    <w:rsid w:val="008033EA"/>
    <w:rsid w:val="00803F20"/>
    <w:rsid w:val="00804B7C"/>
    <w:rsid w:val="00804CF5"/>
    <w:rsid w:val="00804F9A"/>
    <w:rsid w:val="00805CE5"/>
    <w:rsid w:val="00806F3D"/>
    <w:rsid w:val="0080760E"/>
    <w:rsid w:val="00810359"/>
    <w:rsid w:val="0081053C"/>
    <w:rsid w:val="00810909"/>
    <w:rsid w:val="00810DBA"/>
    <w:rsid w:val="00810FB9"/>
    <w:rsid w:val="0081134F"/>
    <w:rsid w:val="00811620"/>
    <w:rsid w:val="00811DF2"/>
    <w:rsid w:val="00812AA0"/>
    <w:rsid w:val="00813716"/>
    <w:rsid w:val="00814340"/>
    <w:rsid w:val="00814C38"/>
    <w:rsid w:val="00814D22"/>
    <w:rsid w:val="00815103"/>
    <w:rsid w:val="00815294"/>
    <w:rsid w:val="008152E8"/>
    <w:rsid w:val="00815413"/>
    <w:rsid w:val="00815D87"/>
    <w:rsid w:val="00815F5D"/>
    <w:rsid w:val="008164D9"/>
    <w:rsid w:val="00816612"/>
    <w:rsid w:val="00817133"/>
    <w:rsid w:val="00817A29"/>
    <w:rsid w:val="00817C5E"/>
    <w:rsid w:val="008209BD"/>
    <w:rsid w:val="008219C9"/>
    <w:rsid w:val="00821A00"/>
    <w:rsid w:val="00822223"/>
    <w:rsid w:val="008228AA"/>
    <w:rsid w:val="008228B1"/>
    <w:rsid w:val="00822DBB"/>
    <w:rsid w:val="00822F61"/>
    <w:rsid w:val="00823885"/>
    <w:rsid w:val="00823F79"/>
    <w:rsid w:val="00823FD4"/>
    <w:rsid w:val="00823FDC"/>
    <w:rsid w:val="008243FE"/>
    <w:rsid w:val="008256CE"/>
    <w:rsid w:val="00825C1F"/>
    <w:rsid w:val="00825E2A"/>
    <w:rsid w:val="008265E7"/>
    <w:rsid w:val="00826C2A"/>
    <w:rsid w:val="00827302"/>
    <w:rsid w:val="008274F5"/>
    <w:rsid w:val="00827799"/>
    <w:rsid w:val="00827A26"/>
    <w:rsid w:val="00827A4B"/>
    <w:rsid w:val="00827A53"/>
    <w:rsid w:val="00830732"/>
    <w:rsid w:val="00833029"/>
    <w:rsid w:val="0083355C"/>
    <w:rsid w:val="00834447"/>
    <w:rsid w:val="00834ADF"/>
    <w:rsid w:val="00835490"/>
    <w:rsid w:val="00835A18"/>
    <w:rsid w:val="00836397"/>
    <w:rsid w:val="0083672F"/>
    <w:rsid w:val="00837376"/>
    <w:rsid w:val="008377B2"/>
    <w:rsid w:val="008406D4"/>
    <w:rsid w:val="00841958"/>
    <w:rsid w:val="00841F93"/>
    <w:rsid w:val="00842A9D"/>
    <w:rsid w:val="00842D50"/>
    <w:rsid w:val="00844041"/>
    <w:rsid w:val="00844C9E"/>
    <w:rsid w:val="00845BF3"/>
    <w:rsid w:val="0084691C"/>
    <w:rsid w:val="00847E3F"/>
    <w:rsid w:val="00850495"/>
    <w:rsid w:val="0085063A"/>
    <w:rsid w:val="00851871"/>
    <w:rsid w:val="00851F78"/>
    <w:rsid w:val="00852544"/>
    <w:rsid w:val="00852B7F"/>
    <w:rsid w:val="00852E14"/>
    <w:rsid w:val="008546B0"/>
    <w:rsid w:val="008549CA"/>
    <w:rsid w:val="008549CD"/>
    <w:rsid w:val="0085524F"/>
    <w:rsid w:val="00855CAB"/>
    <w:rsid w:val="00855E06"/>
    <w:rsid w:val="00856EAE"/>
    <w:rsid w:val="00856FEF"/>
    <w:rsid w:val="008571C1"/>
    <w:rsid w:val="00860BEE"/>
    <w:rsid w:val="0086113E"/>
    <w:rsid w:val="00861265"/>
    <w:rsid w:val="008613EF"/>
    <w:rsid w:val="0086152C"/>
    <w:rsid w:val="00861FC3"/>
    <w:rsid w:val="00862404"/>
    <w:rsid w:val="00862E50"/>
    <w:rsid w:val="0086335B"/>
    <w:rsid w:val="00864C24"/>
    <w:rsid w:val="00864CBC"/>
    <w:rsid w:val="00865528"/>
    <w:rsid w:val="00865A18"/>
    <w:rsid w:val="00866538"/>
    <w:rsid w:val="00867357"/>
    <w:rsid w:val="00870937"/>
    <w:rsid w:val="00870D38"/>
    <w:rsid w:val="00871338"/>
    <w:rsid w:val="008732BA"/>
    <w:rsid w:val="00873BAF"/>
    <w:rsid w:val="0087422F"/>
    <w:rsid w:val="008745A9"/>
    <w:rsid w:val="00874601"/>
    <w:rsid w:val="008749C7"/>
    <w:rsid w:val="00875247"/>
    <w:rsid w:val="00875257"/>
    <w:rsid w:val="00875E48"/>
    <w:rsid w:val="00875EB4"/>
    <w:rsid w:val="00875FFA"/>
    <w:rsid w:val="00877375"/>
    <w:rsid w:val="00877543"/>
    <w:rsid w:val="00877EC9"/>
    <w:rsid w:val="0088017A"/>
    <w:rsid w:val="0088069C"/>
    <w:rsid w:val="0088071E"/>
    <w:rsid w:val="00881467"/>
    <w:rsid w:val="00881884"/>
    <w:rsid w:val="00881A4D"/>
    <w:rsid w:val="0088466C"/>
    <w:rsid w:val="00884999"/>
    <w:rsid w:val="00884B1D"/>
    <w:rsid w:val="00884CAB"/>
    <w:rsid w:val="0088577F"/>
    <w:rsid w:val="00885A43"/>
    <w:rsid w:val="0088616E"/>
    <w:rsid w:val="008863E0"/>
    <w:rsid w:val="00886498"/>
    <w:rsid w:val="008864DF"/>
    <w:rsid w:val="00887B0C"/>
    <w:rsid w:val="00887D65"/>
    <w:rsid w:val="008900E1"/>
    <w:rsid w:val="008901E6"/>
    <w:rsid w:val="0089069C"/>
    <w:rsid w:val="008908D8"/>
    <w:rsid w:val="00890980"/>
    <w:rsid w:val="0089175B"/>
    <w:rsid w:val="008925AD"/>
    <w:rsid w:val="00892D58"/>
    <w:rsid w:val="00893A68"/>
    <w:rsid w:val="00893EE1"/>
    <w:rsid w:val="00895099"/>
    <w:rsid w:val="00895601"/>
    <w:rsid w:val="00895E43"/>
    <w:rsid w:val="00896CE8"/>
    <w:rsid w:val="00897930"/>
    <w:rsid w:val="008979E0"/>
    <w:rsid w:val="008A0295"/>
    <w:rsid w:val="008A076D"/>
    <w:rsid w:val="008A078B"/>
    <w:rsid w:val="008A09BD"/>
    <w:rsid w:val="008A15E7"/>
    <w:rsid w:val="008A1B64"/>
    <w:rsid w:val="008A1F25"/>
    <w:rsid w:val="008A340E"/>
    <w:rsid w:val="008A3D47"/>
    <w:rsid w:val="008A4CE8"/>
    <w:rsid w:val="008A6FBF"/>
    <w:rsid w:val="008A7C4A"/>
    <w:rsid w:val="008B0FE1"/>
    <w:rsid w:val="008B2A58"/>
    <w:rsid w:val="008B2CA3"/>
    <w:rsid w:val="008B33D5"/>
    <w:rsid w:val="008B4D11"/>
    <w:rsid w:val="008B5311"/>
    <w:rsid w:val="008B561F"/>
    <w:rsid w:val="008B592C"/>
    <w:rsid w:val="008B657D"/>
    <w:rsid w:val="008B69D7"/>
    <w:rsid w:val="008B7223"/>
    <w:rsid w:val="008B7303"/>
    <w:rsid w:val="008B76BC"/>
    <w:rsid w:val="008B7BDE"/>
    <w:rsid w:val="008B7D8F"/>
    <w:rsid w:val="008C08EB"/>
    <w:rsid w:val="008C0BAA"/>
    <w:rsid w:val="008C0E31"/>
    <w:rsid w:val="008C1E02"/>
    <w:rsid w:val="008C1EC4"/>
    <w:rsid w:val="008C233F"/>
    <w:rsid w:val="008C2CCE"/>
    <w:rsid w:val="008C3884"/>
    <w:rsid w:val="008C3B4C"/>
    <w:rsid w:val="008C3C61"/>
    <w:rsid w:val="008C3DC0"/>
    <w:rsid w:val="008C453B"/>
    <w:rsid w:val="008C5100"/>
    <w:rsid w:val="008C5B2A"/>
    <w:rsid w:val="008C64D3"/>
    <w:rsid w:val="008C6B76"/>
    <w:rsid w:val="008C79F9"/>
    <w:rsid w:val="008D195B"/>
    <w:rsid w:val="008D23A4"/>
    <w:rsid w:val="008D23E7"/>
    <w:rsid w:val="008D3A1B"/>
    <w:rsid w:val="008D4C03"/>
    <w:rsid w:val="008D4F88"/>
    <w:rsid w:val="008D50FA"/>
    <w:rsid w:val="008D5C6F"/>
    <w:rsid w:val="008D5F2A"/>
    <w:rsid w:val="008D6DB4"/>
    <w:rsid w:val="008D749F"/>
    <w:rsid w:val="008D76BC"/>
    <w:rsid w:val="008E058E"/>
    <w:rsid w:val="008E068C"/>
    <w:rsid w:val="008E06DD"/>
    <w:rsid w:val="008E111A"/>
    <w:rsid w:val="008E166B"/>
    <w:rsid w:val="008E1F82"/>
    <w:rsid w:val="008E2F33"/>
    <w:rsid w:val="008E430E"/>
    <w:rsid w:val="008E4994"/>
    <w:rsid w:val="008E4E61"/>
    <w:rsid w:val="008E526F"/>
    <w:rsid w:val="008E52D9"/>
    <w:rsid w:val="008E54A4"/>
    <w:rsid w:val="008E5644"/>
    <w:rsid w:val="008E63C3"/>
    <w:rsid w:val="008E666C"/>
    <w:rsid w:val="008E6B62"/>
    <w:rsid w:val="008E75FD"/>
    <w:rsid w:val="008F07FA"/>
    <w:rsid w:val="008F107C"/>
    <w:rsid w:val="008F28BA"/>
    <w:rsid w:val="008F2AB1"/>
    <w:rsid w:val="008F2B7F"/>
    <w:rsid w:val="008F321A"/>
    <w:rsid w:val="008F331B"/>
    <w:rsid w:val="008F37F2"/>
    <w:rsid w:val="008F38A0"/>
    <w:rsid w:val="008F3A62"/>
    <w:rsid w:val="008F41D2"/>
    <w:rsid w:val="008F6411"/>
    <w:rsid w:val="008F684F"/>
    <w:rsid w:val="008F747D"/>
    <w:rsid w:val="00900339"/>
    <w:rsid w:val="009009CF"/>
    <w:rsid w:val="009013E6"/>
    <w:rsid w:val="0090187C"/>
    <w:rsid w:val="009018A1"/>
    <w:rsid w:val="00901B1C"/>
    <w:rsid w:val="0090219A"/>
    <w:rsid w:val="00902823"/>
    <w:rsid w:val="00902A68"/>
    <w:rsid w:val="00902ADF"/>
    <w:rsid w:val="00902F08"/>
    <w:rsid w:val="00903C99"/>
    <w:rsid w:val="00903F27"/>
    <w:rsid w:val="009049EE"/>
    <w:rsid w:val="00905254"/>
    <w:rsid w:val="00905AC5"/>
    <w:rsid w:val="009064FD"/>
    <w:rsid w:val="00906A3B"/>
    <w:rsid w:val="00907581"/>
    <w:rsid w:val="00907799"/>
    <w:rsid w:val="00907E71"/>
    <w:rsid w:val="00910D55"/>
    <w:rsid w:val="0091106A"/>
    <w:rsid w:val="00911B7A"/>
    <w:rsid w:val="00911F0F"/>
    <w:rsid w:val="009120D7"/>
    <w:rsid w:val="00912EF9"/>
    <w:rsid w:val="00912F1B"/>
    <w:rsid w:val="0091446A"/>
    <w:rsid w:val="00914697"/>
    <w:rsid w:val="00915013"/>
    <w:rsid w:val="00917F73"/>
    <w:rsid w:val="0092077B"/>
    <w:rsid w:val="009216D1"/>
    <w:rsid w:val="009218BE"/>
    <w:rsid w:val="0092202F"/>
    <w:rsid w:val="009220E7"/>
    <w:rsid w:val="00922221"/>
    <w:rsid w:val="009223F8"/>
    <w:rsid w:val="00922A94"/>
    <w:rsid w:val="00922DB0"/>
    <w:rsid w:val="00923103"/>
    <w:rsid w:val="00923B77"/>
    <w:rsid w:val="00923DC4"/>
    <w:rsid w:val="0092402F"/>
    <w:rsid w:val="009241A1"/>
    <w:rsid w:val="00924DFB"/>
    <w:rsid w:val="00924EBB"/>
    <w:rsid w:val="00925098"/>
    <w:rsid w:val="00925DAE"/>
    <w:rsid w:val="00925DF4"/>
    <w:rsid w:val="00926742"/>
    <w:rsid w:val="00926A05"/>
    <w:rsid w:val="00926A65"/>
    <w:rsid w:val="0092737D"/>
    <w:rsid w:val="00927CF5"/>
    <w:rsid w:val="00927FCE"/>
    <w:rsid w:val="0093087A"/>
    <w:rsid w:val="00932009"/>
    <w:rsid w:val="00932D69"/>
    <w:rsid w:val="0093348B"/>
    <w:rsid w:val="0093355F"/>
    <w:rsid w:val="00933A92"/>
    <w:rsid w:val="00933E4E"/>
    <w:rsid w:val="009348C7"/>
    <w:rsid w:val="00934B5D"/>
    <w:rsid w:val="0093563F"/>
    <w:rsid w:val="00935B55"/>
    <w:rsid w:val="00935CB2"/>
    <w:rsid w:val="009361A9"/>
    <w:rsid w:val="0093656D"/>
    <w:rsid w:val="00936FEC"/>
    <w:rsid w:val="009373C1"/>
    <w:rsid w:val="009374F8"/>
    <w:rsid w:val="00937A57"/>
    <w:rsid w:val="009404A7"/>
    <w:rsid w:val="009405DC"/>
    <w:rsid w:val="00940A9A"/>
    <w:rsid w:val="00940B7C"/>
    <w:rsid w:val="009417CD"/>
    <w:rsid w:val="00941F0F"/>
    <w:rsid w:val="009421D9"/>
    <w:rsid w:val="00942AEE"/>
    <w:rsid w:val="00942C7A"/>
    <w:rsid w:val="00942D1B"/>
    <w:rsid w:val="00942D55"/>
    <w:rsid w:val="0094382C"/>
    <w:rsid w:val="00943B36"/>
    <w:rsid w:val="009441C2"/>
    <w:rsid w:val="00944A91"/>
    <w:rsid w:val="00944B61"/>
    <w:rsid w:val="00944F13"/>
    <w:rsid w:val="00945AED"/>
    <w:rsid w:val="0094606F"/>
    <w:rsid w:val="00950022"/>
    <w:rsid w:val="009505A7"/>
    <w:rsid w:val="00950EB7"/>
    <w:rsid w:val="00950FFE"/>
    <w:rsid w:val="00951371"/>
    <w:rsid w:val="009515D5"/>
    <w:rsid w:val="00951AA5"/>
    <w:rsid w:val="009528A5"/>
    <w:rsid w:val="00952BDD"/>
    <w:rsid w:val="00952DEF"/>
    <w:rsid w:val="00953D41"/>
    <w:rsid w:val="00954766"/>
    <w:rsid w:val="009547D1"/>
    <w:rsid w:val="00954D3B"/>
    <w:rsid w:val="00954EC9"/>
    <w:rsid w:val="00955444"/>
    <w:rsid w:val="00957988"/>
    <w:rsid w:val="009603CA"/>
    <w:rsid w:val="009604D0"/>
    <w:rsid w:val="009604D4"/>
    <w:rsid w:val="00961881"/>
    <w:rsid w:val="00962243"/>
    <w:rsid w:val="009629AE"/>
    <w:rsid w:val="00962DA9"/>
    <w:rsid w:val="00963C6D"/>
    <w:rsid w:val="00963E5B"/>
    <w:rsid w:val="009641AE"/>
    <w:rsid w:val="00964975"/>
    <w:rsid w:val="00964A58"/>
    <w:rsid w:val="00964B4A"/>
    <w:rsid w:val="009653B8"/>
    <w:rsid w:val="00965D95"/>
    <w:rsid w:val="009667CE"/>
    <w:rsid w:val="00967534"/>
    <w:rsid w:val="0097025A"/>
    <w:rsid w:val="00970CA5"/>
    <w:rsid w:val="009712C0"/>
    <w:rsid w:val="0097174E"/>
    <w:rsid w:val="00971970"/>
    <w:rsid w:val="00973004"/>
    <w:rsid w:val="0097344A"/>
    <w:rsid w:val="00973983"/>
    <w:rsid w:val="00973C0C"/>
    <w:rsid w:val="00973F9C"/>
    <w:rsid w:val="0097405D"/>
    <w:rsid w:val="009746F7"/>
    <w:rsid w:val="00974791"/>
    <w:rsid w:val="00974DF5"/>
    <w:rsid w:val="009750A0"/>
    <w:rsid w:val="00975B35"/>
    <w:rsid w:val="0097677C"/>
    <w:rsid w:val="009769E0"/>
    <w:rsid w:val="00976BDC"/>
    <w:rsid w:val="0097763B"/>
    <w:rsid w:val="00977B93"/>
    <w:rsid w:val="00977EEE"/>
    <w:rsid w:val="009800E6"/>
    <w:rsid w:val="0098041A"/>
    <w:rsid w:val="00980DDB"/>
    <w:rsid w:val="00980EFA"/>
    <w:rsid w:val="00982EC8"/>
    <w:rsid w:val="00983BCC"/>
    <w:rsid w:val="00983FA4"/>
    <w:rsid w:val="0098489E"/>
    <w:rsid w:val="009849F9"/>
    <w:rsid w:val="00984A4F"/>
    <w:rsid w:val="0098554E"/>
    <w:rsid w:val="00985FA1"/>
    <w:rsid w:val="009862CE"/>
    <w:rsid w:val="00986CE0"/>
    <w:rsid w:val="0098794E"/>
    <w:rsid w:val="0099029C"/>
    <w:rsid w:val="00990422"/>
    <w:rsid w:val="0099067E"/>
    <w:rsid w:val="009908F4"/>
    <w:rsid w:val="0099115B"/>
    <w:rsid w:val="009914E7"/>
    <w:rsid w:val="0099150F"/>
    <w:rsid w:val="00991B34"/>
    <w:rsid w:val="00992208"/>
    <w:rsid w:val="0099224E"/>
    <w:rsid w:val="00993988"/>
    <w:rsid w:val="00993C68"/>
    <w:rsid w:val="00994C2B"/>
    <w:rsid w:val="009950BC"/>
    <w:rsid w:val="0099539F"/>
    <w:rsid w:val="00995E01"/>
    <w:rsid w:val="00995F93"/>
    <w:rsid w:val="00996943"/>
    <w:rsid w:val="00996AD6"/>
    <w:rsid w:val="009A04CD"/>
    <w:rsid w:val="009A0559"/>
    <w:rsid w:val="009A0F16"/>
    <w:rsid w:val="009A1E71"/>
    <w:rsid w:val="009A2D62"/>
    <w:rsid w:val="009A33E2"/>
    <w:rsid w:val="009A3853"/>
    <w:rsid w:val="009A388B"/>
    <w:rsid w:val="009A4E86"/>
    <w:rsid w:val="009A59DB"/>
    <w:rsid w:val="009A66EF"/>
    <w:rsid w:val="009A7CE2"/>
    <w:rsid w:val="009B01BF"/>
    <w:rsid w:val="009B06A8"/>
    <w:rsid w:val="009B0963"/>
    <w:rsid w:val="009B0CE6"/>
    <w:rsid w:val="009B14EA"/>
    <w:rsid w:val="009B15A9"/>
    <w:rsid w:val="009B254E"/>
    <w:rsid w:val="009B2D76"/>
    <w:rsid w:val="009B2DE0"/>
    <w:rsid w:val="009B2EF8"/>
    <w:rsid w:val="009B31C3"/>
    <w:rsid w:val="009B438A"/>
    <w:rsid w:val="009B46BE"/>
    <w:rsid w:val="009B5B49"/>
    <w:rsid w:val="009B5E10"/>
    <w:rsid w:val="009B629C"/>
    <w:rsid w:val="009B63EC"/>
    <w:rsid w:val="009B64DC"/>
    <w:rsid w:val="009B71D7"/>
    <w:rsid w:val="009B784E"/>
    <w:rsid w:val="009C0EA2"/>
    <w:rsid w:val="009C134E"/>
    <w:rsid w:val="009C1C84"/>
    <w:rsid w:val="009C2191"/>
    <w:rsid w:val="009C2318"/>
    <w:rsid w:val="009C271E"/>
    <w:rsid w:val="009C2EAD"/>
    <w:rsid w:val="009C3E30"/>
    <w:rsid w:val="009C4A76"/>
    <w:rsid w:val="009C4B65"/>
    <w:rsid w:val="009C5459"/>
    <w:rsid w:val="009C57B9"/>
    <w:rsid w:val="009C5B4B"/>
    <w:rsid w:val="009C7496"/>
    <w:rsid w:val="009C7C17"/>
    <w:rsid w:val="009D101B"/>
    <w:rsid w:val="009D1436"/>
    <w:rsid w:val="009D21BB"/>
    <w:rsid w:val="009D266D"/>
    <w:rsid w:val="009D2C8C"/>
    <w:rsid w:val="009D2E4F"/>
    <w:rsid w:val="009D35BA"/>
    <w:rsid w:val="009D4242"/>
    <w:rsid w:val="009D50E0"/>
    <w:rsid w:val="009D5B8A"/>
    <w:rsid w:val="009D6338"/>
    <w:rsid w:val="009D6664"/>
    <w:rsid w:val="009D6768"/>
    <w:rsid w:val="009D68D7"/>
    <w:rsid w:val="009D70F1"/>
    <w:rsid w:val="009D7485"/>
    <w:rsid w:val="009D7F80"/>
    <w:rsid w:val="009E051D"/>
    <w:rsid w:val="009E27FE"/>
    <w:rsid w:val="009E2C19"/>
    <w:rsid w:val="009E41EB"/>
    <w:rsid w:val="009E4E93"/>
    <w:rsid w:val="009E539A"/>
    <w:rsid w:val="009E5A51"/>
    <w:rsid w:val="009E61FA"/>
    <w:rsid w:val="009E689A"/>
    <w:rsid w:val="009E6D2C"/>
    <w:rsid w:val="009E79FC"/>
    <w:rsid w:val="009F0B32"/>
    <w:rsid w:val="009F0F31"/>
    <w:rsid w:val="009F1C6F"/>
    <w:rsid w:val="009F2AC4"/>
    <w:rsid w:val="009F3963"/>
    <w:rsid w:val="009F3AF8"/>
    <w:rsid w:val="009F3C55"/>
    <w:rsid w:val="009F40EC"/>
    <w:rsid w:val="009F4300"/>
    <w:rsid w:val="009F4439"/>
    <w:rsid w:val="009F4488"/>
    <w:rsid w:val="009F48CC"/>
    <w:rsid w:val="009F51CA"/>
    <w:rsid w:val="009F55CA"/>
    <w:rsid w:val="009F5A0E"/>
    <w:rsid w:val="009F6D82"/>
    <w:rsid w:val="009F743F"/>
    <w:rsid w:val="009F7A33"/>
    <w:rsid w:val="00A0131F"/>
    <w:rsid w:val="00A01C8F"/>
    <w:rsid w:val="00A021D4"/>
    <w:rsid w:val="00A02882"/>
    <w:rsid w:val="00A036C4"/>
    <w:rsid w:val="00A04602"/>
    <w:rsid w:val="00A04A37"/>
    <w:rsid w:val="00A057F5"/>
    <w:rsid w:val="00A0653E"/>
    <w:rsid w:val="00A06797"/>
    <w:rsid w:val="00A06846"/>
    <w:rsid w:val="00A07E72"/>
    <w:rsid w:val="00A10394"/>
    <w:rsid w:val="00A10658"/>
    <w:rsid w:val="00A10AA9"/>
    <w:rsid w:val="00A10CA8"/>
    <w:rsid w:val="00A113A9"/>
    <w:rsid w:val="00A11635"/>
    <w:rsid w:val="00A122C8"/>
    <w:rsid w:val="00A12F1D"/>
    <w:rsid w:val="00A13EC8"/>
    <w:rsid w:val="00A14C53"/>
    <w:rsid w:val="00A14E2B"/>
    <w:rsid w:val="00A1513F"/>
    <w:rsid w:val="00A15BBD"/>
    <w:rsid w:val="00A16B71"/>
    <w:rsid w:val="00A16F19"/>
    <w:rsid w:val="00A2029C"/>
    <w:rsid w:val="00A208E2"/>
    <w:rsid w:val="00A214EF"/>
    <w:rsid w:val="00A215E7"/>
    <w:rsid w:val="00A2220A"/>
    <w:rsid w:val="00A22293"/>
    <w:rsid w:val="00A222AB"/>
    <w:rsid w:val="00A22929"/>
    <w:rsid w:val="00A2295C"/>
    <w:rsid w:val="00A22F1A"/>
    <w:rsid w:val="00A238B7"/>
    <w:rsid w:val="00A24533"/>
    <w:rsid w:val="00A24E82"/>
    <w:rsid w:val="00A25F06"/>
    <w:rsid w:val="00A27F39"/>
    <w:rsid w:val="00A30784"/>
    <w:rsid w:val="00A31463"/>
    <w:rsid w:val="00A31AD0"/>
    <w:rsid w:val="00A31DED"/>
    <w:rsid w:val="00A3206B"/>
    <w:rsid w:val="00A3230C"/>
    <w:rsid w:val="00A323B5"/>
    <w:rsid w:val="00A32C06"/>
    <w:rsid w:val="00A33D99"/>
    <w:rsid w:val="00A33FA7"/>
    <w:rsid w:val="00A34AC8"/>
    <w:rsid w:val="00A35AE3"/>
    <w:rsid w:val="00A35B0B"/>
    <w:rsid w:val="00A364BE"/>
    <w:rsid w:val="00A36CFF"/>
    <w:rsid w:val="00A36DC9"/>
    <w:rsid w:val="00A37156"/>
    <w:rsid w:val="00A37793"/>
    <w:rsid w:val="00A37ACC"/>
    <w:rsid w:val="00A37C15"/>
    <w:rsid w:val="00A401EC"/>
    <w:rsid w:val="00A40368"/>
    <w:rsid w:val="00A40933"/>
    <w:rsid w:val="00A4096B"/>
    <w:rsid w:val="00A40C83"/>
    <w:rsid w:val="00A41494"/>
    <w:rsid w:val="00A41F76"/>
    <w:rsid w:val="00A43B09"/>
    <w:rsid w:val="00A449E9"/>
    <w:rsid w:val="00A4527E"/>
    <w:rsid w:val="00A45530"/>
    <w:rsid w:val="00A46249"/>
    <w:rsid w:val="00A467DB"/>
    <w:rsid w:val="00A47157"/>
    <w:rsid w:val="00A479E0"/>
    <w:rsid w:val="00A47F99"/>
    <w:rsid w:val="00A507F4"/>
    <w:rsid w:val="00A5166E"/>
    <w:rsid w:val="00A51EEF"/>
    <w:rsid w:val="00A52676"/>
    <w:rsid w:val="00A52E85"/>
    <w:rsid w:val="00A539CF"/>
    <w:rsid w:val="00A53F6A"/>
    <w:rsid w:val="00A5409B"/>
    <w:rsid w:val="00A540BE"/>
    <w:rsid w:val="00A54B8D"/>
    <w:rsid w:val="00A553F7"/>
    <w:rsid w:val="00A5577B"/>
    <w:rsid w:val="00A57BC6"/>
    <w:rsid w:val="00A60351"/>
    <w:rsid w:val="00A626DA"/>
    <w:rsid w:val="00A62D52"/>
    <w:rsid w:val="00A62F4F"/>
    <w:rsid w:val="00A63B0A"/>
    <w:rsid w:val="00A64715"/>
    <w:rsid w:val="00A64B87"/>
    <w:rsid w:val="00A6500C"/>
    <w:rsid w:val="00A65563"/>
    <w:rsid w:val="00A656DF"/>
    <w:rsid w:val="00A65B5D"/>
    <w:rsid w:val="00A66597"/>
    <w:rsid w:val="00A66790"/>
    <w:rsid w:val="00A67402"/>
    <w:rsid w:val="00A70185"/>
    <w:rsid w:val="00A703E4"/>
    <w:rsid w:val="00A728D1"/>
    <w:rsid w:val="00A72C70"/>
    <w:rsid w:val="00A72CE3"/>
    <w:rsid w:val="00A73C37"/>
    <w:rsid w:val="00A73FF2"/>
    <w:rsid w:val="00A74EBF"/>
    <w:rsid w:val="00A75786"/>
    <w:rsid w:val="00A76184"/>
    <w:rsid w:val="00A76427"/>
    <w:rsid w:val="00A76ACC"/>
    <w:rsid w:val="00A76F89"/>
    <w:rsid w:val="00A7764E"/>
    <w:rsid w:val="00A77B62"/>
    <w:rsid w:val="00A80101"/>
    <w:rsid w:val="00A805F1"/>
    <w:rsid w:val="00A80AB2"/>
    <w:rsid w:val="00A818C5"/>
    <w:rsid w:val="00A81AE4"/>
    <w:rsid w:val="00A82A0F"/>
    <w:rsid w:val="00A82A9B"/>
    <w:rsid w:val="00A82D69"/>
    <w:rsid w:val="00A8450E"/>
    <w:rsid w:val="00A84606"/>
    <w:rsid w:val="00A84758"/>
    <w:rsid w:val="00A848DA"/>
    <w:rsid w:val="00A8494F"/>
    <w:rsid w:val="00A84DAB"/>
    <w:rsid w:val="00A864B8"/>
    <w:rsid w:val="00A8697B"/>
    <w:rsid w:val="00A876D8"/>
    <w:rsid w:val="00A87839"/>
    <w:rsid w:val="00A87BFA"/>
    <w:rsid w:val="00A87DE9"/>
    <w:rsid w:val="00A90153"/>
    <w:rsid w:val="00A90B40"/>
    <w:rsid w:val="00A90B74"/>
    <w:rsid w:val="00A912A2"/>
    <w:rsid w:val="00A92833"/>
    <w:rsid w:val="00A9284B"/>
    <w:rsid w:val="00A93520"/>
    <w:rsid w:val="00A93648"/>
    <w:rsid w:val="00A93E19"/>
    <w:rsid w:val="00A94632"/>
    <w:rsid w:val="00A94DDB"/>
    <w:rsid w:val="00A952DD"/>
    <w:rsid w:val="00A9536F"/>
    <w:rsid w:val="00A95F8C"/>
    <w:rsid w:val="00A96685"/>
    <w:rsid w:val="00A968C1"/>
    <w:rsid w:val="00A96C4E"/>
    <w:rsid w:val="00A96E53"/>
    <w:rsid w:val="00A97D6E"/>
    <w:rsid w:val="00AA000C"/>
    <w:rsid w:val="00AA231A"/>
    <w:rsid w:val="00AA2D29"/>
    <w:rsid w:val="00AA4310"/>
    <w:rsid w:val="00AA4AEF"/>
    <w:rsid w:val="00AA4CE7"/>
    <w:rsid w:val="00AA53CB"/>
    <w:rsid w:val="00AA5644"/>
    <w:rsid w:val="00AA5942"/>
    <w:rsid w:val="00AA5C72"/>
    <w:rsid w:val="00AA66E8"/>
    <w:rsid w:val="00AB0FD4"/>
    <w:rsid w:val="00AB111F"/>
    <w:rsid w:val="00AB13F0"/>
    <w:rsid w:val="00AB1E8D"/>
    <w:rsid w:val="00AB217F"/>
    <w:rsid w:val="00AB319D"/>
    <w:rsid w:val="00AB467F"/>
    <w:rsid w:val="00AB5463"/>
    <w:rsid w:val="00AB54D1"/>
    <w:rsid w:val="00AB56C9"/>
    <w:rsid w:val="00AB7053"/>
    <w:rsid w:val="00AB7CF8"/>
    <w:rsid w:val="00AB7E56"/>
    <w:rsid w:val="00AC16B2"/>
    <w:rsid w:val="00AC25B9"/>
    <w:rsid w:val="00AC3B77"/>
    <w:rsid w:val="00AC4D0C"/>
    <w:rsid w:val="00AC5C95"/>
    <w:rsid w:val="00AC5CB6"/>
    <w:rsid w:val="00AC6181"/>
    <w:rsid w:val="00AC62FD"/>
    <w:rsid w:val="00AC66F2"/>
    <w:rsid w:val="00AC6CA4"/>
    <w:rsid w:val="00AC7468"/>
    <w:rsid w:val="00AD16BD"/>
    <w:rsid w:val="00AD1EC0"/>
    <w:rsid w:val="00AD1F56"/>
    <w:rsid w:val="00AD3AC9"/>
    <w:rsid w:val="00AD3D12"/>
    <w:rsid w:val="00AD512F"/>
    <w:rsid w:val="00AD517A"/>
    <w:rsid w:val="00AD51C4"/>
    <w:rsid w:val="00AD5489"/>
    <w:rsid w:val="00AD5649"/>
    <w:rsid w:val="00AD75BC"/>
    <w:rsid w:val="00AE0B69"/>
    <w:rsid w:val="00AE186B"/>
    <w:rsid w:val="00AE18AF"/>
    <w:rsid w:val="00AE1931"/>
    <w:rsid w:val="00AE216C"/>
    <w:rsid w:val="00AE2A06"/>
    <w:rsid w:val="00AE2A60"/>
    <w:rsid w:val="00AE32FC"/>
    <w:rsid w:val="00AE351A"/>
    <w:rsid w:val="00AE42E2"/>
    <w:rsid w:val="00AE44CF"/>
    <w:rsid w:val="00AE525A"/>
    <w:rsid w:val="00AE541B"/>
    <w:rsid w:val="00AE54B2"/>
    <w:rsid w:val="00AE5C7E"/>
    <w:rsid w:val="00AE61AB"/>
    <w:rsid w:val="00AE6FA4"/>
    <w:rsid w:val="00AE7E79"/>
    <w:rsid w:val="00AF0D7B"/>
    <w:rsid w:val="00AF1199"/>
    <w:rsid w:val="00AF1997"/>
    <w:rsid w:val="00AF22D8"/>
    <w:rsid w:val="00AF2CBF"/>
    <w:rsid w:val="00AF33AE"/>
    <w:rsid w:val="00AF3515"/>
    <w:rsid w:val="00AF3C00"/>
    <w:rsid w:val="00AF4779"/>
    <w:rsid w:val="00AF4B6A"/>
    <w:rsid w:val="00AF4FED"/>
    <w:rsid w:val="00AF57DD"/>
    <w:rsid w:val="00AF6BD3"/>
    <w:rsid w:val="00AF6EB6"/>
    <w:rsid w:val="00AF7CF7"/>
    <w:rsid w:val="00B0099E"/>
    <w:rsid w:val="00B009C9"/>
    <w:rsid w:val="00B01265"/>
    <w:rsid w:val="00B03122"/>
    <w:rsid w:val="00B03151"/>
    <w:rsid w:val="00B039D5"/>
    <w:rsid w:val="00B04CAF"/>
    <w:rsid w:val="00B055C6"/>
    <w:rsid w:val="00B061AF"/>
    <w:rsid w:val="00B0647F"/>
    <w:rsid w:val="00B06505"/>
    <w:rsid w:val="00B07814"/>
    <w:rsid w:val="00B07BA0"/>
    <w:rsid w:val="00B07F2A"/>
    <w:rsid w:val="00B108EF"/>
    <w:rsid w:val="00B10C4A"/>
    <w:rsid w:val="00B10C4D"/>
    <w:rsid w:val="00B10FD6"/>
    <w:rsid w:val="00B113FF"/>
    <w:rsid w:val="00B127A4"/>
    <w:rsid w:val="00B145C3"/>
    <w:rsid w:val="00B14D9B"/>
    <w:rsid w:val="00B15C96"/>
    <w:rsid w:val="00B16F1A"/>
    <w:rsid w:val="00B173E0"/>
    <w:rsid w:val="00B2080B"/>
    <w:rsid w:val="00B20CDC"/>
    <w:rsid w:val="00B21481"/>
    <w:rsid w:val="00B21C54"/>
    <w:rsid w:val="00B226F7"/>
    <w:rsid w:val="00B2296B"/>
    <w:rsid w:val="00B23C3F"/>
    <w:rsid w:val="00B25BFE"/>
    <w:rsid w:val="00B2632C"/>
    <w:rsid w:val="00B26936"/>
    <w:rsid w:val="00B26BFA"/>
    <w:rsid w:val="00B27A82"/>
    <w:rsid w:val="00B27BB1"/>
    <w:rsid w:val="00B30103"/>
    <w:rsid w:val="00B303C3"/>
    <w:rsid w:val="00B311B9"/>
    <w:rsid w:val="00B31B15"/>
    <w:rsid w:val="00B31D28"/>
    <w:rsid w:val="00B328F2"/>
    <w:rsid w:val="00B32C29"/>
    <w:rsid w:val="00B35B14"/>
    <w:rsid w:val="00B3646E"/>
    <w:rsid w:val="00B36BEB"/>
    <w:rsid w:val="00B373EF"/>
    <w:rsid w:val="00B3765B"/>
    <w:rsid w:val="00B4000A"/>
    <w:rsid w:val="00B40446"/>
    <w:rsid w:val="00B417F8"/>
    <w:rsid w:val="00B41A02"/>
    <w:rsid w:val="00B425B1"/>
    <w:rsid w:val="00B42A04"/>
    <w:rsid w:val="00B42D94"/>
    <w:rsid w:val="00B42F59"/>
    <w:rsid w:val="00B439DC"/>
    <w:rsid w:val="00B47071"/>
    <w:rsid w:val="00B4770D"/>
    <w:rsid w:val="00B47ADD"/>
    <w:rsid w:val="00B47CBA"/>
    <w:rsid w:val="00B50102"/>
    <w:rsid w:val="00B508CA"/>
    <w:rsid w:val="00B50AB9"/>
    <w:rsid w:val="00B51090"/>
    <w:rsid w:val="00B51B6B"/>
    <w:rsid w:val="00B53E3A"/>
    <w:rsid w:val="00B54DE8"/>
    <w:rsid w:val="00B54E0A"/>
    <w:rsid w:val="00B553DE"/>
    <w:rsid w:val="00B56107"/>
    <w:rsid w:val="00B56138"/>
    <w:rsid w:val="00B57066"/>
    <w:rsid w:val="00B57504"/>
    <w:rsid w:val="00B5791C"/>
    <w:rsid w:val="00B5797C"/>
    <w:rsid w:val="00B6098C"/>
    <w:rsid w:val="00B60CB2"/>
    <w:rsid w:val="00B617C1"/>
    <w:rsid w:val="00B61A0D"/>
    <w:rsid w:val="00B61F5C"/>
    <w:rsid w:val="00B6213E"/>
    <w:rsid w:val="00B623DC"/>
    <w:rsid w:val="00B62497"/>
    <w:rsid w:val="00B626AC"/>
    <w:rsid w:val="00B63216"/>
    <w:rsid w:val="00B638F8"/>
    <w:rsid w:val="00B64894"/>
    <w:rsid w:val="00B67249"/>
    <w:rsid w:val="00B679AB"/>
    <w:rsid w:val="00B70428"/>
    <w:rsid w:val="00B70BD3"/>
    <w:rsid w:val="00B712A3"/>
    <w:rsid w:val="00B7239E"/>
    <w:rsid w:val="00B736A1"/>
    <w:rsid w:val="00B73838"/>
    <w:rsid w:val="00B73ACF"/>
    <w:rsid w:val="00B73D37"/>
    <w:rsid w:val="00B74690"/>
    <w:rsid w:val="00B74D41"/>
    <w:rsid w:val="00B74E29"/>
    <w:rsid w:val="00B75DC4"/>
    <w:rsid w:val="00B76786"/>
    <w:rsid w:val="00B76BB6"/>
    <w:rsid w:val="00B76FA2"/>
    <w:rsid w:val="00B7732D"/>
    <w:rsid w:val="00B77722"/>
    <w:rsid w:val="00B77C49"/>
    <w:rsid w:val="00B8009C"/>
    <w:rsid w:val="00B80433"/>
    <w:rsid w:val="00B8163A"/>
    <w:rsid w:val="00B82E26"/>
    <w:rsid w:val="00B82EAA"/>
    <w:rsid w:val="00B836A8"/>
    <w:rsid w:val="00B83874"/>
    <w:rsid w:val="00B83E6F"/>
    <w:rsid w:val="00B84EDE"/>
    <w:rsid w:val="00B8566A"/>
    <w:rsid w:val="00B85A07"/>
    <w:rsid w:val="00B866C6"/>
    <w:rsid w:val="00B86821"/>
    <w:rsid w:val="00B86A5A"/>
    <w:rsid w:val="00B86B83"/>
    <w:rsid w:val="00B875E1"/>
    <w:rsid w:val="00B878CE"/>
    <w:rsid w:val="00B904E4"/>
    <w:rsid w:val="00B910F9"/>
    <w:rsid w:val="00B91954"/>
    <w:rsid w:val="00B926E0"/>
    <w:rsid w:val="00B92A53"/>
    <w:rsid w:val="00B93392"/>
    <w:rsid w:val="00B9467D"/>
    <w:rsid w:val="00B94FDC"/>
    <w:rsid w:val="00B9521B"/>
    <w:rsid w:val="00BA0644"/>
    <w:rsid w:val="00BA0F9D"/>
    <w:rsid w:val="00BA1457"/>
    <w:rsid w:val="00BA17E9"/>
    <w:rsid w:val="00BA23F2"/>
    <w:rsid w:val="00BA2B35"/>
    <w:rsid w:val="00BA2E81"/>
    <w:rsid w:val="00BA33CB"/>
    <w:rsid w:val="00BA350C"/>
    <w:rsid w:val="00BA35FA"/>
    <w:rsid w:val="00BA4666"/>
    <w:rsid w:val="00BA5948"/>
    <w:rsid w:val="00BA5B7F"/>
    <w:rsid w:val="00BA5CE2"/>
    <w:rsid w:val="00BA6192"/>
    <w:rsid w:val="00BA6961"/>
    <w:rsid w:val="00BA6C43"/>
    <w:rsid w:val="00BA7E14"/>
    <w:rsid w:val="00BB0612"/>
    <w:rsid w:val="00BB0661"/>
    <w:rsid w:val="00BB0879"/>
    <w:rsid w:val="00BB0F47"/>
    <w:rsid w:val="00BB127B"/>
    <w:rsid w:val="00BB1485"/>
    <w:rsid w:val="00BB14D7"/>
    <w:rsid w:val="00BB15AE"/>
    <w:rsid w:val="00BB175B"/>
    <w:rsid w:val="00BB1E7A"/>
    <w:rsid w:val="00BB2504"/>
    <w:rsid w:val="00BB2756"/>
    <w:rsid w:val="00BB3829"/>
    <w:rsid w:val="00BB3892"/>
    <w:rsid w:val="00BB42D1"/>
    <w:rsid w:val="00BB462A"/>
    <w:rsid w:val="00BB61A6"/>
    <w:rsid w:val="00BB680A"/>
    <w:rsid w:val="00BB6C3D"/>
    <w:rsid w:val="00BB72DF"/>
    <w:rsid w:val="00BB72F0"/>
    <w:rsid w:val="00BB74DC"/>
    <w:rsid w:val="00BB7705"/>
    <w:rsid w:val="00BB7835"/>
    <w:rsid w:val="00BB78C6"/>
    <w:rsid w:val="00BC01FD"/>
    <w:rsid w:val="00BC0513"/>
    <w:rsid w:val="00BC052E"/>
    <w:rsid w:val="00BC1895"/>
    <w:rsid w:val="00BC23AA"/>
    <w:rsid w:val="00BC290C"/>
    <w:rsid w:val="00BC36D6"/>
    <w:rsid w:val="00BC559E"/>
    <w:rsid w:val="00BC581E"/>
    <w:rsid w:val="00BC5A49"/>
    <w:rsid w:val="00BC5C3A"/>
    <w:rsid w:val="00BC6984"/>
    <w:rsid w:val="00BC707A"/>
    <w:rsid w:val="00BC74D8"/>
    <w:rsid w:val="00BC77DD"/>
    <w:rsid w:val="00BC7C8C"/>
    <w:rsid w:val="00BD1171"/>
    <w:rsid w:val="00BD25B4"/>
    <w:rsid w:val="00BD3A38"/>
    <w:rsid w:val="00BD40DB"/>
    <w:rsid w:val="00BD4114"/>
    <w:rsid w:val="00BD4715"/>
    <w:rsid w:val="00BD4F14"/>
    <w:rsid w:val="00BD4F71"/>
    <w:rsid w:val="00BD5139"/>
    <w:rsid w:val="00BD5BBB"/>
    <w:rsid w:val="00BD6052"/>
    <w:rsid w:val="00BD79B7"/>
    <w:rsid w:val="00BE1452"/>
    <w:rsid w:val="00BE1ABC"/>
    <w:rsid w:val="00BE1B2A"/>
    <w:rsid w:val="00BE1C4E"/>
    <w:rsid w:val="00BE245C"/>
    <w:rsid w:val="00BE2CAA"/>
    <w:rsid w:val="00BE40EA"/>
    <w:rsid w:val="00BE515E"/>
    <w:rsid w:val="00BE51B0"/>
    <w:rsid w:val="00BE5482"/>
    <w:rsid w:val="00BE5659"/>
    <w:rsid w:val="00BE5FD1"/>
    <w:rsid w:val="00BE6449"/>
    <w:rsid w:val="00BE6DF0"/>
    <w:rsid w:val="00BE7EF8"/>
    <w:rsid w:val="00BF16F1"/>
    <w:rsid w:val="00BF1EA5"/>
    <w:rsid w:val="00BF2F63"/>
    <w:rsid w:val="00BF3387"/>
    <w:rsid w:val="00BF4BDE"/>
    <w:rsid w:val="00BF4C49"/>
    <w:rsid w:val="00BF51D9"/>
    <w:rsid w:val="00BF64AE"/>
    <w:rsid w:val="00BF76AD"/>
    <w:rsid w:val="00C001AD"/>
    <w:rsid w:val="00C00462"/>
    <w:rsid w:val="00C0141E"/>
    <w:rsid w:val="00C01B1C"/>
    <w:rsid w:val="00C01CF4"/>
    <w:rsid w:val="00C02035"/>
    <w:rsid w:val="00C022FE"/>
    <w:rsid w:val="00C0310E"/>
    <w:rsid w:val="00C032D3"/>
    <w:rsid w:val="00C0455E"/>
    <w:rsid w:val="00C05804"/>
    <w:rsid w:val="00C0581B"/>
    <w:rsid w:val="00C05B76"/>
    <w:rsid w:val="00C05C02"/>
    <w:rsid w:val="00C07110"/>
    <w:rsid w:val="00C0734F"/>
    <w:rsid w:val="00C07E33"/>
    <w:rsid w:val="00C1014D"/>
    <w:rsid w:val="00C1022D"/>
    <w:rsid w:val="00C10E40"/>
    <w:rsid w:val="00C10FA9"/>
    <w:rsid w:val="00C111F2"/>
    <w:rsid w:val="00C11C5B"/>
    <w:rsid w:val="00C11D06"/>
    <w:rsid w:val="00C123F6"/>
    <w:rsid w:val="00C13176"/>
    <w:rsid w:val="00C1366A"/>
    <w:rsid w:val="00C136B4"/>
    <w:rsid w:val="00C14730"/>
    <w:rsid w:val="00C14838"/>
    <w:rsid w:val="00C14BE7"/>
    <w:rsid w:val="00C15A28"/>
    <w:rsid w:val="00C162C6"/>
    <w:rsid w:val="00C179FB"/>
    <w:rsid w:val="00C2005B"/>
    <w:rsid w:val="00C2098A"/>
    <w:rsid w:val="00C20A6A"/>
    <w:rsid w:val="00C21315"/>
    <w:rsid w:val="00C21A81"/>
    <w:rsid w:val="00C2233B"/>
    <w:rsid w:val="00C22657"/>
    <w:rsid w:val="00C23412"/>
    <w:rsid w:val="00C23441"/>
    <w:rsid w:val="00C2476E"/>
    <w:rsid w:val="00C24A0F"/>
    <w:rsid w:val="00C24C3B"/>
    <w:rsid w:val="00C25346"/>
    <w:rsid w:val="00C253EE"/>
    <w:rsid w:val="00C2558E"/>
    <w:rsid w:val="00C25D48"/>
    <w:rsid w:val="00C25E36"/>
    <w:rsid w:val="00C25ED3"/>
    <w:rsid w:val="00C26606"/>
    <w:rsid w:val="00C2716D"/>
    <w:rsid w:val="00C2738A"/>
    <w:rsid w:val="00C27945"/>
    <w:rsid w:val="00C27F77"/>
    <w:rsid w:val="00C3051C"/>
    <w:rsid w:val="00C3064E"/>
    <w:rsid w:val="00C31328"/>
    <w:rsid w:val="00C313E7"/>
    <w:rsid w:val="00C320CF"/>
    <w:rsid w:val="00C321EC"/>
    <w:rsid w:val="00C324A5"/>
    <w:rsid w:val="00C32C4F"/>
    <w:rsid w:val="00C32F24"/>
    <w:rsid w:val="00C331AE"/>
    <w:rsid w:val="00C338FA"/>
    <w:rsid w:val="00C342DE"/>
    <w:rsid w:val="00C34ECD"/>
    <w:rsid w:val="00C3505A"/>
    <w:rsid w:val="00C35344"/>
    <w:rsid w:val="00C35FF6"/>
    <w:rsid w:val="00C36F82"/>
    <w:rsid w:val="00C37467"/>
    <w:rsid w:val="00C40A03"/>
    <w:rsid w:val="00C41D2C"/>
    <w:rsid w:val="00C43582"/>
    <w:rsid w:val="00C43DF3"/>
    <w:rsid w:val="00C445A0"/>
    <w:rsid w:val="00C4615D"/>
    <w:rsid w:val="00C46E31"/>
    <w:rsid w:val="00C46F36"/>
    <w:rsid w:val="00C4719B"/>
    <w:rsid w:val="00C508BF"/>
    <w:rsid w:val="00C50DFA"/>
    <w:rsid w:val="00C51046"/>
    <w:rsid w:val="00C519A1"/>
    <w:rsid w:val="00C52329"/>
    <w:rsid w:val="00C53972"/>
    <w:rsid w:val="00C53AC2"/>
    <w:rsid w:val="00C5456F"/>
    <w:rsid w:val="00C551DF"/>
    <w:rsid w:val="00C55C49"/>
    <w:rsid w:val="00C57003"/>
    <w:rsid w:val="00C57D3B"/>
    <w:rsid w:val="00C600CB"/>
    <w:rsid w:val="00C602AE"/>
    <w:rsid w:val="00C6042F"/>
    <w:rsid w:val="00C6097A"/>
    <w:rsid w:val="00C6144D"/>
    <w:rsid w:val="00C61CA6"/>
    <w:rsid w:val="00C621CE"/>
    <w:rsid w:val="00C622FF"/>
    <w:rsid w:val="00C624C3"/>
    <w:rsid w:val="00C625F9"/>
    <w:rsid w:val="00C62628"/>
    <w:rsid w:val="00C62B84"/>
    <w:rsid w:val="00C62C54"/>
    <w:rsid w:val="00C635D7"/>
    <w:rsid w:val="00C63F09"/>
    <w:rsid w:val="00C63FB9"/>
    <w:rsid w:val="00C6426C"/>
    <w:rsid w:val="00C6454A"/>
    <w:rsid w:val="00C64A0C"/>
    <w:rsid w:val="00C64A53"/>
    <w:rsid w:val="00C65CBB"/>
    <w:rsid w:val="00C66B6B"/>
    <w:rsid w:val="00C66DB2"/>
    <w:rsid w:val="00C6789A"/>
    <w:rsid w:val="00C70551"/>
    <w:rsid w:val="00C71537"/>
    <w:rsid w:val="00C72096"/>
    <w:rsid w:val="00C722CE"/>
    <w:rsid w:val="00C722D0"/>
    <w:rsid w:val="00C72975"/>
    <w:rsid w:val="00C73510"/>
    <w:rsid w:val="00C74024"/>
    <w:rsid w:val="00C74050"/>
    <w:rsid w:val="00C741B0"/>
    <w:rsid w:val="00C7500C"/>
    <w:rsid w:val="00C75F4F"/>
    <w:rsid w:val="00C76E12"/>
    <w:rsid w:val="00C76FD7"/>
    <w:rsid w:val="00C809F0"/>
    <w:rsid w:val="00C814EC"/>
    <w:rsid w:val="00C81613"/>
    <w:rsid w:val="00C82316"/>
    <w:rsid w:val="00C82A5D"/>
    <w:rsid w:val="00C83624"/>
    <w:rsid w:val="00C84112"/>
    <w:rsid w:val="00C84CF6"/>
    <w:rsid w:val="00C86169"/>
    <w:rsid w:val="00C86AFD"/>
    <w:rsid w:val="00C86B44"/>
    <w:rsid w:val="00C87236"/>
    <w:rsid w:val="00C87EB4"/>
    <w:rsid w:val="00C902E2"/>
    <w:rsid w:val="00C90774"/>
    <w:rsid w:val="00C90CC2"/>
    <w:rsid w:val="00C92246"/>
    <w:rsid w:val="00C926D7"/>
    <w:rsid w:val="00C92B84"/>
    <w:rsid w:val="00C92F29"/>
    <w:rsid w:val="00C93DDF"/>
    <w:rsid w:val="00C9450A"/>
    <w:rsid w:val="00C94E2A"/>
    <w:rsid w:val="00C965B7"/>
    <w:rsid w:val="00C9705C"/>
    <w:rsid w:val="00C97AA6"/>
    <w:rsid w:val="00C97AFE"/>
    <w:rsid w:val="00CA0401"/>
    <w:rsid w:val="00CA04F5"/>
    <w:rsid w:val="00CA0809"/>
    <w:rsid w:val="00CA0B41"/>
    <w:rsid w:val="00CA0B69"/>
    <w:rsid w:val="00CA1C01"/>
    <w:rsid w:val="00CA2F60"/>
    <w:rsid w:val="00CA35AB"/>
    <w:rsid w:val="00CA44A3"/>
    <w:rsid w:val="00CA4779"/>
    <w:rsid w:val="00CA49A6"/>
    <w:rsid w:val="00CA4A52"/>
    <w:rsid w:val="00CA594A"/>
    <w:rsid w:val="00CA64FC"/>
    <w:rsid w:val="00CA666F"/>
    <w:rsid w:val="00CA6B27"/>
    <w:rsid w:val="00CA6D38"/>
    <w:rsid w:val="00CA757F"/>
    <w:rsid w:val="00CA75A6"/>
    <w:rsid w:val="00CA7716"/>
    <w:rsid w:val="00CB0018"/>
    <w:rsid w:val="00CB036C"/>
    <w:rsid w:val="00CB0415"/>
    <w:rsid w:val="00CB046D"/>
    <w:rsid w:val="00CB0793"/>
    <w:rsid w:val="00CB3278"/>
    <w:rsid w:val="00CB356E"/>
    <w:rsid w:val="00CB37CE"/>
    <w:rsid w:val="00CB3A55"/>
    <w:rsid w:val="00CB3CA8"/>
    <w:rsid w:val="00CB4147"/>
    <w:rsid w:val="00CB4DCD"/>
    <w:rsid w:val="00CB5094"/>
    <w:rsid w:val="00CB50A0"/>
    <w:rsid w:val="00CB5252"/>
    <w:rsid w:val="00CB546D"/>
    <w:rsid w:val="00CB58F7"/>
    <w:rsid w:val="00CB5F4A"/>
    <w:rsid w:val="00CB6121"/>
    <w:rsid w:val="00CB63C2"/>
    <w:rsid w:val="00CB6D2A"/>
    <w:rsid w:val="00CB74AD"/>
    <w:rsid w:val="00CB7860"/>
    <w:rsid w:val="00CC2468"/>
    <w:rsid w:val="00CC28F4"/>
    <w:rsid w:val="00CC2E65"/>
    <w:rsid w:val="00CC33DF"/>
    <w:rsid w:val="00CC4648"/>
    <w:rsid w:val="00CC4801"/>
    <w:rsid w:val="00CC4E51"/>
    <w:rsid w:val="00CC4F19"/>
    <w:rsid w:val="00CC4FD0"/>
    <w:rsid w:val="00CC5A0D"/>
    <w:rsid w:val="00CC6A32"/>
    <w:rsid w:val="00CC74E7"/>
    <w:rsid w:val="00CC7859"/>
    <w:rsid w:val="00CC7CAC"/>
    <w:rsid w:val="00CD01B0"/>
    <w:rsid w:val="00CD02B9"/>
    <w:rsid w:val="00CD0F6D"/>
    <w:rsid w:val="00CD1142"/>
    <w:rsid w:val="00CD17F0"/>
    <w:rsid w:val="00CD2936"/>
    <w:rsid w:val="00CD3C0E"/>
    <w:rsid w:val="00CD3EAE"/>
    <w:rsid w:val="00CD42E5"/>
    <w:rsid w:val="00CD4AFF"/>
    <w:rsid w:val="00CD4EF2"/>
    <w:rsid w:val="00CD6EB0"/>
    <w:rsid w:val="00CD7194"/>
    <w:rsid w:val="00CE0462"/>
    <w:rsid w:val="00CE0AA2"/>
    <w:rsid w:val="00CE19D5"/>
    <w:rsid w:val="00CE22AF"/>
    <w:rsid w:val="00CE375A"/>
    <w:rsid w:val="00CE3A7F"/>
    <w:rsid w:val="00CE4D5B"/>
    <w:rsid w:val="00CE5196"/>
    <w:rsid w:val="00CE5738"/>
    <w:rsid w:val="00CE5D19"/>
    <w:rsid w:val="00CE5E76"/>
    <w:rsid w:val="00CE60D6"/>
    <w:rsid w:val="00CE74EA"/>
    <w:rsid w:val="00CE789B"/>
    <w:rsid w:val="00CE79E4"/>
    <w:rsid w:val="00CF0223"/>
    <w:rsid w:val="00CF0BDB"/>
    <w:rsid w:val="00CF2858"/>
    <w:rsid w:val="00CF311B"/>
    <w:rsid w:val="00CF331D"/>
    <w:rsid w:val="00CF4B36"/>
    <w:rsid w:val="00CF4F26"/>
    <w:rsid w:val="00CF63D3"/>
    <w:rsid w:val="00CF69A4"/>
    <w:rsid w:val="00CF6A0B"/>
    <w:rsid w:val="00CF6C12"/>
    <w:rsid w:val="00CF70B8"/>
    <w:rsid w:val="00CF738F"/>
    <w:rsid w:val="00CF77FD"/>
    <w:rsid w:val="00CF7DD5"/>
    <w:rsid w:val="00CF7E82"/>
    <w:rsid w:val="00D011DA"/>
    <w:rsid w:val="00D01D4F"/>
    <w:rsid w:val="00D02C61"/>
    <w:rsid w:val="00D03564"/>
    <w:rsid w:val="00D062AF"/>
    <w:rsid w:val="00D06593"/>
    <w:rsid w:val="00D06D4D"/>
    <w:rsid w:val="00D07CBA"/>
    <w:rsid w:val="00D10297"/>
    <w:rsid w:val="00D103A4"/>
    <w:rsid w:val="00D112C8"/>
    <w:rsid w:val="00D113FD"/>
    <w:rsid w:val="00D11910"/>
    <w:rsid w:val="00D11DFE"/>
    <w:rsid w:val="00D124A3"/>
    <w:rsid w:val="00D125C7"/>
    <w:rsid w:val="00D12C3C"/>
    <w:rsid w:val="00D130C0"/>
    <w:rsid w:val="00D13426"/>
    <w:rsid w:val="00D14552"/>
    <w:rsid w:val="00D14939"/>
    <w:rsid w:val="00D15246"/>
    <w:rsid w:val="00D15F3E"/>
    <w:rsid w:val="00D1661F"/>
    <w:rsid w:val="00D17068"/>
    <w:rsid w:val="00D173AF"/>
    <w:rsid w:val="00D17B2A"/>
    <w:rsid w:val="00D20661"/>
    <w:rsid w:val="00D20F77"/>
    <w:rsid w:val="00D231B9"/>
    <w:rsid w:val="00D231D8"/>
    <w:rsid w:val="00D23F37"/>
    <w:rsid w:val="00D24AB1"/>
    <w:rsid w:val="00D24BA6"/>
    <w:rsid w:val="00D24F6E"/>
    <w:rsid w:val="00D25428"/>
    <w:rsid w:val="00D2548E"/>
    <w:rsid w:val="00D25C6D"/>
    <w:rsid w:val="00D26E1A"/>
    <w:rsid w:val="00D27206"/>
    <w:rsid w:val="00D2773D"/>
    <w:rsid w:val="00D3029F"/>
    <w:rsid w:val="00D3044F"/>
    <w:rsid w:val="00D31293"/>
    <w:rsid w:val="00D3256F"/>
    <w:rsid w:val="00D32707"/>
    <w:rsid w:val="00D34B51"/>
    <w:rsid w:val="00D34CD7"/>
    <w:rsid w:val="00D34E5B"/>
    <w:rsid w:val="00D35042"/>
    <w:rsid w:val="00D35A89"/>
    <w:rsid w:val="00D35BAB"/>
    <w:rsid w:val="00D36049"/>
    <w:rsid w:val="00D36337"/>
    <w:rsid w:val="00D364F1"/>
    <w:rsid w:val="00D37504"/>
    <w:rsid w:val="00D377D6"/>
    <w:rsid w:val="00D40450"/>
    <w:rsid w:val="00D4181B"/>
    <w:rsid w:val="00D418AA"/>
    <w:rsid w:val="00D4196F"/>
    <w:rsid w:val="00D42447"/>
    <w:rsid w:val="00D4286F"/>
    <w:rsid w:val="00D43CAB"/>
    <w:rsid w:val="00D44008"/>
    <w:rsid w:val="00D440D0"/>
    <w:rsid w:val="00D45830"/>
    <w:rsid w:val="00D46093"/>
    <w:rsid w:val="00D4624E"/>
    <w:rsid w:val="00D475B1"/>
    <w:rsid w:val="00D47931"/>
    <w:rsid w:val="00D47FD5"/>
    <w:rsid w:val="00D50FC3"/>
    <w:rsid w:val="00D51483"/>
    <w:rsid w:val="00D5160A"/>
    <w:rsid w:val="00D518D2"/>
    <w:rsid w:val="00D51CC7"/>
    <w:rsid w:val="00D52D4E"/>
    <w:rsid w:val="00D534FD"/>
    <w:rsid w:val="00D53B3D"/>
    <w:rsid w:val="00D53B9D"/>
    <w:rsid w:val="00D5453B"/>
    <w:rsid w:val="00D5592F"/>
    <w:rsid w:val="00D55B37"/>
    <w:rsid w:val="00D55B49"/>
    <w:rsid w:val="00D5615F"/>
    <w:rsid w:val="00D60730"/>
    <w:rsid w:val="00D61467"/>
    <w:rsid w:val="00D6237A"/>
    <w:rsid w:val="00D62451"/>
    <w:rsid w:val="00D62455"/>
    <w:rsid w:val="00D6364B"/>
    <w:rsid w:val="00D63AE9"/>
    <w:rsid w:val="00D63D6C"/>
    <w:rsid w:val="00D64324"/>
    <w:rsid w:val="00D6437C"/>
    <w:rsid w:val="00D64611"/>
    <w:rsid w:val="00D64731"/>
    <w:rsid w:val="00D6502F"/>
    <w:rsid w:val="00D6505D"/>
    <w:rsid w:val="00D6566A"/>
    <w:rsid w:val="00D659E5"/>
    <w:rsid w:val="00D65F11"/>
    <w:rsid w:val="00D664D6"/>
    <w:rsid w:val="00D664FF"/>
    <w:rsid w:val="00D66AB8"/>
    <w:rsid w:val="00D66C2C"/>
    <w:rsid w:val="00D66F4A"/>
    <w:rsid w:val="00D67C28"/>
    <w:rsid w:val="00D706BD"/>
    <w:rsid w:val="00D7076B"/>
    <w:rsid w:val="00D7087D"/>
    <w:rsid w:val="00D70FCA"/>
    <w:rsid w:val="00D71A11"/>
    <w:rsid w:val="00D71C55"/>
    <w:rsid w:val="00D7225E"/>
    <w:rsid w:val="00D73712"/>
    <w:rsid w:val="00D748F6"/>
    <w:rsid w:val="00D75298"/>
    <w:rsid w:val="00D75841"/>
    <w:rsid w:val="00D75BAE"/>
    <w:rsid w:val="00D76225"/>
    <w:rsid w:val="00D76474"/>
    <w:rsid w:val="00D7674D"/>
    <w:rsid w:val="00D777D3"/>
    <w:rsid w:val="00D80835"/>
    <w:rsid w:val="00D80F70"/>
    <w:rsid w:val="00D810E6"/>
    <w:rsid w:val="00D8267F"/>
    <w:rsid w:val="00D83948"/>
    <w:rsid w:val="00D83A48"/>
    <w:rsid w:val="00D83CAB"/>
    <w:rsid w:val="00D83CBF"/>
    <w:rsid w:val="00D8403B"/>
    <w:rsid w:val="00D841A2"/>
    <w:rsid w:val="00D85551"/>
    <w:rsid w:val="00D85643"/>
    <w:rsid w:val="00D86492"/>
    <w:rsid w:val="00D865EE"/>
    <w:rsid w:val="00D867EB"/>
    <w:rsid w:val="00D87B28"/>
    <w:rsid w:val="00D87D94"/>
    <w:rsid w:val="00D87F80"/>
    <w:rsid w:val="00D90C8D"/>
    <w:rsid w:val="00D914C5"/>
    <w:rsid w:val="00D917F7"/>
    <w:rsid w:val="00D918B8"/>
    <w:rsid w:val="00D91CDE"/>
    <w:rsid w:val="00D9218A"/>
    <w:rsid w:val="00D921DC"/>
    <w:rsid w:val="00D932CE"/>
    <w:rsid w:val="00D93835"/>
    <w:rsid w:val="00D93F05"/>
    <w:rsid w:val="00D96904"/>
    <w:rsid w:val="00D96CCB"/>
    <w:rsid w:val="00D96CED"/>
    <w:rsid w:val="00D979B7"/>
    <w:rsid w:val="00D97C00"/>
    <w:rsid w:val="00DA0BF6"/>
    <w:rsid w:val="00DA12E5"/>
    <w:rsid w:val="00DA1417"/>
    <w:rsid w:val="00DA15F6"/>
    <w:rsid w:val="00DA1AB9"/>
    <w:rsid w:val="00DA24FF"/>
    <w:rsid w:val="00DA256B"/>
    <w:rsid w:val="00DA30C0"/>
    <w:rsid w:val="00DA31AF"/>
    <w:rsid w:val="00DA3525"/>
    <w:rsid w:val="00DA355E"/>
    <w:rsid w:val="00DA36E8"/>
    <w:rsid w:val="00DA3FA2"/>
    <w:rsid w:val="00DA452D"/>
    <w:rsid w:val="00DA5BA2"/>
    <w:rsid w:val="00DA5C10"/>
    <w:rsid w:val="00DA5E64"/>
    <w:rsid w:val="00DA6015"/>
    <w:rsid w:val="00DA660F"/>
    <w:rsid w:val="00DA6824"/>
    <w:rsid w:val="00DA6AB2"/>
    <w:rsid w:val="00DA75D6"/>
    <w:rsid w:val="00DA7678"/>
    <w:rsid w:val="00DA76B7"/>
    <w:rsid w:val="00DB01CC"/>
    <w:rsid w:val="00DB1B83"/>
    <w:rsid w:val="00DB1CC4"/>
    <w:rsid w:val="00DB2F54"/>
    <w:rsid w:val="00DB3102"/>
    <w:rsid w:val="00DB31E3"/>
    <w:rsid w:val="00DB3665"/>
    <w:rsid w:val="00DB36A9"/>
    <w:rsid w:val="00DB48A1"/>
    <w:rsid w:val="00DB48C8"/>
    <w:rsid w:val="00DB4BBD"/>
    <w:rsid w:val="00DB4F31"/>
    <w:rsid w:val="00DB5561"/>
    <w:rsid w:val="00DB5978"/>
    <w:rsid w:val="00DB60EE"/>
    <w:rsid w:val="00DB6BAB"/>
    <w:rsid w:val="00DB7B70"/>
    <w:rsid w:val="00DC092D"/>
    <w:rsid w:val="00DC0EED"/>
    <w:rsid w:val="00DC1749"/>
    <w:rsid w:val="00DC258F"/>
    <w:rsid w:val="00DC279B"/>
    <w:rsid w:val="00DC2838"/>
    <w:rsid w:val="00DC3EE6"/>
    <w:rsid w:val="00DC49B1"/>
    <w:rsid w:val="00DC505E"/>
    <w:rsid w:val="00DC5B31"/>
    <w:rsid w:val="00DC5B89"/>
    <w:rsid w:val="00DC655F"/>
    <w:rsid w:val="00DC7088"/>
    <w:rsid w:val="00DC74E1"/>
    <w:rsid w:val="00DC7912"/>
    <w:rsid w:val="00DC7F7F"/>
    <w:rsid w:val="00DD109E"/>
    <w:rsid w:val="00DD18D4"/>
    <w:rsid w:val="00DD1D4E"/>
    <w:rsid w:val="00DD1DE0"/>
    <w:rsid w:val="00DD1E97"/>
    <w:rsid w:val="00DD2151"/>
    <w:rsid w:val="00DD2A16"/>
    <w:rsid w:val="00DD2CED"/>
    <w:rsid w:val="00DD31FB"/>
    <w:rsid w:val="00DD3998"/>
    <w:rsid w:val="00DD4F1F"/>
    <w:rsid w:val="00DD5E4A"/>
    <w:rsid w:val="00DD656C"/>
    <w:rsid w:val="00DE0264"/>
    <w:rsid w:val="00DE0A09"/>
    <w:rsid w:val="00DE1519"/>
    <w:rsid w:val="00DE189B"/>
    <w:rsid w:val="00DE28F7"/>
    <w:rsid w:val="00DE2959"/>
    <w:rsid w:val="00DE2C6C"/>
    <w:rsid w:val="00DE47DB"/>
    <w:rsid w:val="00DE55E1"/>
    <w:rsid w:val="00DE5B6C"/>
    <w:rsid w:val="00DE5C3E"/>
    <w:rsid w:val="00DE6B23"/>
    <w:rsid w:val="00DE6ED9"/>
    <w:rsid w:val="00DE732B"/>
    <w:rsid w:val="00DF0A2D"/>
    <w:rsid w:val="00DF11ED"/>
    <w:rsid w:val="00DF2B22"/>
    <w:rsid w:val="00DF3702"/>
    <w:rsid w:val="00DF382D"/>
    <w:rsid w:val="00DF3B02"/>
    <w:rsid w:val="00DF41DD"/>
    <w:rsid w:val="00DF447A"/>
    <w:rsid w:val="00DF64A6"/>
    <w:rsid w:val="00DF6E06"/>
    <w:rsid w:val="00DF6F61"/>
    <w:rsid w:val="00DF700A"/>
    <w:rsid w:val="00DF7242"/>
    <w:rsid w:val="00E00077"/>
    <w:rsid w:val="00E001A3"/>
    <w:rsid w:val="00E004CB"/>
    <w:rsid w:val="00E00515"/>
    <w:rsid w:val="00E006C9"/>
    <w:rsid w:val="00E00A5C"/>
    <w:rsid w:val="00E00B85"/>
    <w:rsid w:val="00E02A84"/>
    <w:rsid w:val="00E054BB"/>
    <w:rsid w:val="00E076EC"/>
    <w:rsid w:val="00E07D78"/>
    <w:rsid w:val="00E108D5"/>
    <w:rsid w:val="00E112F0"/>
    <w:rsid w:val="00E126F5"/>
    <w:rsid w:val="00E12C1A"/>
    <w:rsid w:val="00E12FDD"/>
    <w:rsid w:val="00E133CE"/>
    <w:rsid w:val="00E14398"/>
    <w:rsid w:val="00E149B2"/>
    <w:rsid w:val="00E14E04"/>
    <w:rsid w:val="00E15B92"/>
    <w:rsid w:val="00E15F01"/>
    <w:rsid w:val="00E16EFC"/>
    <w:rsid w:val="00E178F8"/>
    <w:rsid w:val="00E17CDE"/>
    <w:rsid w:val="00E20460"/>
    <w:rsid w:val="00E21450"/>
    <w:rsid w:val="00E215C0"/>
    <w:rsid w:val="00E21B77"/>
    <w:rsid w:val="00E21CA5"/>
    <w:rsid w:val="00E22213"/>
    <w:rsid w:val="00E22519"/>
    <w:rsid w:val="00E22AE0"/>
    <w:rsid w:val="00E244FD"/>
    <w:rsid w:val="00E24D6E"/>
    <w:rsid w:val="00E256DA"/>
    <w:rsid w:val="00E26812"/>
    <w:rsid w:val="00E26C2D"/>
    <w:rsid w:val="00E273DC"/>
    <w:rsid w:val="00E27F12"/>
    <w:rsid w:val="00E27F4E"/>
    <w:rsid w:val="00E30999"/>
    <w:rsid w:val="00E31297"/>
    <w:rsid w:val="00E317D9"/>
    <w:rsid w:val="00E31CC7"/>
    <w:rsid w:val="00E3204D"/>
    <w:rsid w:val="00E32ACE"/>
    <w:rsid w:val="00E33271"/>
    <w:rsid w:val="00E33D88"/>
    <w:rsid w:val="00E34697"/>
    <w:rsid w:val="00E3501B"/>
    <w:rsid w:val="00E36015"/>
    <w:rsid w:val="00E369B9"/>
    <w:rsid w:val="00E36C73"/>
    <w:rsid w:val="00E36E70"/>
    <w:rsid w:val="00E37EC5"/>
    <w:rsid w:val="00E400B8"/>
    <w:rsid w:val="00E406EA"/>
    <w:rsid w:val="00E4071B"/>
    <w:rsid w:val="00E41A87"/>
    <w:rsid w:val="00E41BC4"/>
    <w:rsid w:val="00E436CE"/>
    <w:rsid w:val="00E4467B"/>
    <w:rsid w:val="00E457A3"/>
    <w:rsid w:val="00E45931"/>
    <w:rsid w:val="00E45DA8"/>
    <w:rsid w:val="00E473CA"/>
    <w:rsid w:val="00E5043A"/>
    <w:rsid w:val="00E5054C"/>
    <w:rsid w:val="00E508E6"/>
    <w:rsid w:val="00E50A93"/>
    <w:rsid w:val="00E52675"/>
    <w:rsid w:val="00E5294A"/>
    <w:rsid w:val="00E52CD0"/>
    <w:rsid w:val="00E52DDE"/>
    <w:rsid w:val="00E5384C"/>
    <w:rsid w:val="00E543AF"/>
    <w:rsid w:val="00E54BBE"/>
    <w:rsid w:val="00E54ED9"/>
    <w:rsid w:val="00E553CB"/>
    <w:rsid w:val="00E554B0"/>
    <w:rsid w:val="00E555C9"/>
    <w:rsid w:val="00E5591C"/>
    <w:rsid w:val="00E55CFF"/>
    <w:rsid w:val="00E572B8"/>
    <w:rsid w:val="00E5731F"/>
    <w:rsid w:val="00E576AD"/>
    <w:rsid w:val="00E6064B"/>
    <w:rsid w:val="00E617D1"/>
    <w:rsid w:val="00E61BCA"/>
    <w:rsid w:val="00E61ECD"/>
    <w:rsid w:val="00E63623"/>
    <w:rsid w:val="00E63666"/>
    <w:rsid w:val="00E63955"/>
    <w:rsid w:val="00E63D13"/>
    <w:rsid w:val="00E63D9A"/>
    <w:rsid w:val="00E65710"/>
    <w:rsid w:val="00E65997"/>
    <w:rsid w:val="00E659EB"/>
    <w:rsid w:val="00E66446"/>
    <w:rsid w:val="00E66C82"/>
    <w:rsid w:val="00E66E98"/>
    <w:rsid w:val="00E671C3"/>
    <w:rsid w:val="00E7011B"/>
    <w:rsid w:val="00E70765"/>
    <w:rsid w:val="00E70EFD"/>
    <w:rsid w:val="00E71195"/>
    <w:rsid w:val="00E7152E"/>
    <w:rsid w:val="00E71E14"/>
    <w:rsid w:val="00E72979"/>
    <w:rsid w:val="00E7365B"/>
    <w:rsid w:val="00E7383A"/>
    <w:rsid w:val="00E73A8A"/>
    <w:rsid w:val="00E753BB"/>
    <w:rsid w:val="00E756B4"/>
    <w:rsid w:val="00E75AAB"/>
    <w:rsid w:val="00E7612A"/>
    <w:rsid w:val="00E7626D"/>
    <w:rsid w:val="00E775FC"/>
    <w:rsid w:val="00E7782F"/>
    <w:rsid w:val="00E77A13"/>
    <w:rsid w:val="00E802F0"/>
    <w:rsid w:val="00E81528"/>
    <w:rsid w:val="00E819AE"/>
    <w:rsid w:val="00E81C4C"/>
    <w:rsid w:val="00E83C7E"/>
    <w:rsid w:val="00E840C5"/>
    <w:rsid w:val="00E849AF"/>
    <w:rsid w:val="00E84B10"/>
    <w:rsid w:val="00E85334"/>
    <w:rsid w:val="00E8577C"/>
    <w:rsid w:val="00E85D57"/>
    <w:rsid w:val="00E85D9B"/>
    <w:rsid w:val="00E85FAF"/>
    <w:rsid w:val="00E869F3"/>
    <w:rsid w:val="00E87B79"/>
    <w:rsid w:val="00E90FCB"/>
    <w:rsid w:val="00E9115D"/>
    <w:rsid w:val="00E91795"/>
    <w:rsid w:val="00E92F1B"/>
    <w:rsid w:val="00E9317A"/>
    <w:rsid w:val="00E93DBF"/>
    <w:rsid w:val="00E945D6"/>
    <w:rsid w:val="00E947D6"/>
    <w:rsid w:val="00E95EC4"/>
    <w:rsid w:val="00E962F9"/>
    <w:rsid w:val="00E9757F"/>
    <w:rsid w:val="00E97886"/>
    <w:rsid w:val="00E97E1B"/>
    <w:rsid w:val="00EA06AA"/>
    <w:rsid w:val="00EA0BE5"/>
    <w:rsid w:val="00EA126A"/>
    <w:rsid w:val="00EA1751"/>
    <w:rsid w:val="00EA22E4"/>
    <w:rsid w:val="00EA240B"/>
    <w:rsid w:val="00EA3CAA"/>
    <w:rsid w:val="00EA5302"/>
    <w:rsid w:val="00EA53A6"/>
    <w:rsid w:val="00EA6BE0"/>
    <w:rsid w:val="00EA6E9A"/>
    <w:rsid w:val="00EA733B"/>
    <w:rsid w:val="00EA786A"/>
    <w:rsid w:val="00EB0F22"/>
    <w:rsid w:val="00EB1A9F"/>
    <w:rsid w:val="00EB1CBE"/>
    <w:rsid w:val="00EB1CD7"/>
    <w:rsid w:val="00EB24DF"/>
    <w:rsid w:val="00EB2572"/>
    <w:rsid w:val="00EB2817"/>
    <w:rsid w:val="00EB2919"/>
    <w:rsid w:val="00EB29B5"/>
    <w:rsid w:val="00EB2E5A"/>
    <w:rsid w:val="00EB2F24"/>
    <w:rsid w:val="00EB342D"/>
    <w:rsid w:val="00EB3C51"/>
    <w:rsid w:val="00EB45EA"/>
    <w:rsid w:val="00EB4B18"/>
    <w:rsid w:val="00EB4B8A"/>
    <w:rsid w:val="00EB4FA1"/>
    <w:rsid w:val="00EB57C8"/>
    <w:rsid w:val="00EB636B"/>
    <w:rsid w:val="00EB6818"/>
    <w:rsid w:val="00EB6A3B"/>
    <w:rsid w:val="00EB7099"/>
    <w:rsid w:val="00EB7DF4"/>
    <w:rsid w:val="00EC08C7"/>
    <w:rsid w:val="00EC0B00"/>
    <w:rsid w:val="00EC0E32"/>
    <w:rsid w:val="00EC1067"/>
    <w:rsid w:val="00EC146A"/>
    <w:rsid w:val="00EC1A77"/>
    <w:rsid w:val="00EC1F4A"/>
    <w:rsid w:val="00EC21CE"/>
    <w:rsid w:val="00EC22F2"/>
    <w:rsid w:val="00EC2918"/>
    <w:rsid w:val="00EC2C15"/>
    <w:rsid w:val="00EC54BF"/>
    <w:rsid w:val="00EC6240"/>
    <w:rsid w:val="00EC71AC"/>
    <w:rsid w:val="00ED09F2"/>
    <w:rsid w:val="00ED0A0C"/>
    <w:rsid w:val="00ED0D8F"/>
    <w:rsid w:val="00ED10F2"/>
    <w:rsid w:val="00ED13AD"/>
    <w:rsid w:val="00ED1828"/>
    <w:rsid w:val="00ED22F1"/>
    <w:rsid w:val="00ED2576"/>
    <w:rsid w:val="00ED3248"/>
    <w:rsid w:val="00ED33B5"/>
    <w:rsid w:val="00ED3573"/>
    <w:rsid w:val="00ED3620"/>
    <w:rsid w:val="00ED38C7"/>
    <w:rsid w:val="00ED3CE1"/>
    <w:rsid w:val="00ED48F7"/>
    <w:rsid w:val="00ED66A2"/>
    <w:rsid w:val="00ED699D"/>
    <w:rsid w:val="00EE0B4B"/>
    <w:rsid w:val="00EE0D80"/>
    <w:rsid w:val="00EE361E"/>
    <w:rsid w:val="00EE4099"/>
    <w:rsid w:val="00EE5096"/>
    <w:rsid w:val="00EE529F"/>
    <w:rsid w:val="00EE5C27"/>
    <w:rsid w:val="00EE5D64"/>
    <w:rsid w:val="00EE62FC"/>
    <w:rsid w:val="00EE66BC"/>
    <w:rsid w:val="00EE78FC"/>
    <w:rsid w:val="00EF00EE"/>
    <w:rsid w:val="00EF02AA"/>
    <w:rsid w:val="00EF0DB4"/>
    <w:rsid w:val="00EF1570"/>
    <w:rsid w:val="00EF3463"/>
    <w:rsid w:val="00EF382A"/>
    <w:rsid w:val="00EF4F42"/>
    <w:rsid w:val="00EF5056"/>
    <w:rsid w:val="00EF51F3"/>
    <w:rsid w:val="00EF55E6"/>
    <w:rsid w:val="00EF583B"/>
    <w:rsid w:val="00EF66ED"/>
    <w:rsid w:val="00EF6734"/>
    <w:rsid w:val="00EF71F6"/>
    <w:rsid w:val="00EF74B6"/>
    <w:rsid w:val="00EF7AF5"/>
    <w:rsid w:val="00F00E42"/>
    <w:rsid w:val="00F01809"/>
    <w:rsid w:val="00F01E73"/>
    <w:rsid w:val="00F02413"/>
    <w:rsid w:val="00F03203"/>
    <w:rsid w:val="00F03F82"/>
    <w:rsid w:val="00F04267"/>
    <w:rsid w:val="00F05C3C"/>
    <w:rsid w:val="00F0691C"/>
    <w:rsid w:val="00F07257"/>
    <w:rsid w:val="00F0725E"/>
    <w:rsid w:val="00F07595"/>
    <w:rsid w:val="00F0789A"/>
    <w:rsid w:val="00F10F35"/>
    <w:rsid w:val="00F111A9"/>
    <w:rsid w:val="00F113F2"/>
    <w:rsid w:val="00F11A3B"/>
    <w:rsid w:val="00F124E7"/>
    <w:rsid w:val="00F1273D"/>
    <w:rsid w:val="00F12F9D"/>
    <w:rsid w:val="00F135A8"/>
    <w:rsid w:val="00F14813"/>
    <w:rsid w:val="00F1626B"/>
    <w:rsid w:val="00F1654C"/>
    <w:rsid w:val="00F17259"/>
    <w:rsid w:val="00F1770A"/>
    <w:rsid w:val="00F203C5"/>
    <w:rsid w:val="00F20497"/>
    <w:rsid w:val="00F20757"/>
    <w:rsid w:val="00F207D5"/>
    <w:rsid w:val="00F20E99"/>
    <w:rsid w:val="00F21CE8"/>
    <w:rsid w:val="00F21E56"/>
    <w:rsid w:val="00F22E9B"/>
    <w:rsid w:val="00F23342"/>
    <w:rsid w:val="00F23809"/>
    <w:rsid w:val="00F23BB9"/>
    <w:rsid w:val="00F23CE5"/>
    <w:rsid w:val="00F247AA"/>
    <w:rsid w:val="00F24CBB"/>
    <w:rsid w:val="00F25013"/>
    <w:rsid w:val="00F26FA2"/>
    <w:rsid w:val="00F27FB9"/>
    <w:rsid w:val="00F30F61"/>
    <w:rsid w:val="00F31C8B"/>
    <w:rsid w:val="00F328E4"/>
    <w:rsid w:val="00F3492B"/>
    <w:rsid w:val="00F35267"/>
    <w:rsid w:val="00F35ADE"/>
    <w:rsid w:val="00F35E55"/>
    <w:rsid w:val="00F37766"/>
    <w:rsid w:val="00F378AF"/>
    <w:rsid w:val="00F37FC2"/>
    <w:rsid w:val="00F40039"/>
    <w:rsid w:val="00F407DF"/>
    <w:rsid w:val="00F40AE5"/>
    <w:rsid w:val="00F40B8A"/>
    <w:rsid w:val="00F40BA7"/>
    <w:rsid w:val="00F4100F"/>
    <w:rsid w:val="00F41841"/>
    <w:rsid w:val="00F4279A"/>
    <w:rsid w:val="00F43393"/>
    <w:rsid w:val="00F437A6"/>
    <w:rsid w:val="00F43EEA"/>
    <w:rsid w:val="00F4432D"/>
    <w:rsid w:val="00F443E4"/>
    <w:rsid w:val="00F44BA7"/>
    <w:rsid w:val="00F44D46"/>
    <w:rsid w:val="00F45014"/>
    <w:rsid w:val="00F45793"/>
    <w:rsid w:val="00F45B55"/>
    <w:rsid w:val="00F4638A"/>
    <w:rsid w:val="00F46D68"/>
    <w:rsid w:val="00F471ED"/>
    <w:rsid w:val="00F5041D"/>
    <w:rsid w:val="00F50988"/>
    <w:rsid w:val="00F50A30"/>
    <w:rsid w:val="00F50C0B"/>
    <w:rsid w:val="00F51070"/>
    <w:rsid w:val="00F515AD"/>
    <w:rsid w:val="00F51D63"/>
    <w:rsid w:val="00F530D5"/>
    <w:rsid w:val="00F53245"/>
    <w:rsid w:val="00F53388"/>
    <w:rsid w:val="00F5394A"/>
    <w:rsid w:val="00F556AE"/>
    <w:rsid w:val="00F5579D"/>
    <w:rsid w:val="00F55C32"/>
    <w:rsid w:val="00F55DB8"/>
    <w:rsid w:val="00F562A6"/>
    <w:rsid w:val="00F56443"/>
    <w:rsid w:val="00F56780"/>
    <w:rsid w:val="00F57870"/>
    <w:rsid w:val="00F604BB"/>
    <w:rsid w:val="00F60F0D"/>
    <w:rsid w:val="00F60F21"/>
    <w:rsid w:val="00F62046"/>
    <w:rsid w:val="00F62134"/>
    <w:rsid w:val="00F62C10"/>
    <w:rsid w:val="00F63189"/>
    <w:rsid w:val="00F633BF"/>
    <w:rsid w:val="00F63568"/>
    <w:rsid w:val="00F63C6D"/>
    <w:rsid w:val="00F63FEA"/>
    <w:rsid w:val="00F6418B"/>
    <w:rsid w:val="00F64E09"/>
    <w:rsid w:val="00F659BE"/>
    <w:rsid w:val="00F6659C"/>
    <w:rsid w:val="00F66A76"/>
    <w:rsid w:val="00F67255"/>
    <w:rsid w:val="00F675BB"/>
    <w:rsid w:val="00F71494"/>
    <w:rsid w:val="00F71B66"/>
    <w:rsid w:val="00F71CFC"/>
    <w:rsid w:val="00F72AEC"/>
    <w:rsid w:val="00F731BC"/>
    <w:rsid w:val="00F73237"/>
    <w:rsid w:val="00F74097"/>
    <w:rsid w:val="00F7448E"/>
    <w:rsid w:val="00F76063"/>
    <w:rsid w:val="00F7665D"/>
    <w:rsid w:val="00F76E67"/>
    <w:rsid w:val="00F800A9"/>
    <w:rsid w:val="00F8062D"/>
    <w:rsid w:val="00F80CED"/>
    <w:rsid w:val="00F81221"/>
    <w:rsid w:val="00F81FC8"/>
    <w:rsid w:val="00F8275E"/>
    <w:rsid w:val="00F82E20"/>
    <w:rsid w:val="00F83AAC"/>
    <w:rsid w:val="00F83BFC"/>
    <w:rsid w:val="00F83CCD"/>
    <w:rsid w:val="00F856E8"/>
    <w:rsid w:val="00F8574A"/>
    <w:rsid w:val="00F8667D"/>
    <w:rsid w:val="00F8727C"/>
    <w:rsid w:val="00F87FF1"/>
    <w:rsid w:val="00F90511"/>
    <w:rsid w:val="00F912D7"/>
    <w:rsid w:val="00F9154B"/>
    <w:rsid w:val="00F91A37"/>
    <w:rsid w:val="00F92162"/>
    <w:rsid w:val="00F92C95"/>
    <w:rsid w:val="00F92E7C"/>
    <w:rsid w:val="00F936EB"/>
    <w:rsid w:val="00F9400E"/>
    <w:rsid w:val="00F94420"/>
    <w:rsid w:val="00F94902"/>
    <w:rsid w:val="00F95B78"/>
    <w:rsid w:val="00F95C9F"/>
    <w:rsid w:val="00F964AA"/>
    <w:rsid w:val="00F96978"/>
    <w:rsid w:val="00F97265"/>
    <w:rsid w:val="00F9747E"/>
    <w:rsid w:val="00FA0D39"/>
    <w:rsid w:val="00FA12AA"/>
    <w:rsid w:val="00FA200F"/>
    <w:rsid w:val="00FA2145"/>
    <w:rsid w:val="00FA272E"/>
    <w:rsid w:val="00FA282B"/>
    <w:rsid w:val="00FA2843"/>
    <w:rsid w:val="00FA32FE"/>
    <w:rsid w:val="00FA33E8"/>
    <w:rsid w:val="00FA3A2B"/>
    <w:rsid w:val="00FA3DF2"/>
    <w:rsid w:val="00FA5408"/>
    <w:rsid w:val="00FA580E"/>
    <w:rsid w:val="00FA6D41"/>
    <w:rsid w:val="00FA6F68"/>
    <w:rsid w:val="00FA7DA5"/>
    <w:rsid w:val="00FB01C3"/>
    <w:rsid w:val="00FB097C"/>
    <w:rsid w:val="00FB0F23"/>
    <w:rsid w:val="00FB1ECB"/>
    <w:rsid w:val="00FB2AA5"/>
    <w:rsid w:val="00FB2D49"/>
    <w:rsid w:val="00FB30DA"/>
    <w:rsid w:val="00FB398B"/>
    <w:rsid w:val="00FB3DCA"/>
    <w:rsid w:val="00FB4256"/>
    <w:rsid w:val="00FB4889"/>
    <w:rsid w:val="00FB4AEC"/>
    <w:rsid w:val="00FB5E9E"/>
    <w:rsid w:val="00FB62CB"/>
    <w:rsid w:val="00FB6825"/>
    <w:rsid w:val="00FB7069"/>
    <w:rsid w:val="00FB76E6"/>
    <w:rsid w:val="00FB79AC"/>
    <w:rsid w:val="00FB7A26"/>
    <w:rsid w:val="00FC0736"/>
    <w:rsid w:val="00FC0A4E"/>
    <w:rsid w:val="00FC0F8F"/>
    <w:rsid w:val="00FC111E"/>
    <w:rsid w:val="00FC20DD"/>
    <w:rsid w:val="00FC3A3B"/>
    <w:rsid w:val="00FC4108"/>
    <w:rsid w:val="00FC5085"/>
    <w:rsid w:val="00FC58F3"/>
    <w:rsid w:val="00FC7C49"/>
    <w:rsid w:val="00FD0427"/>
    <w:rsid w:val="00FD0E13"/>
    <w:rsid w:val="00FD0FDE"/>
    <w:rsid w:val="00FD0FF5"/>
    <w:rsid w:val="00FD13BF"/>
    <w:rsid w:val="00FD150A"/>
    <w:rsid w:val="00FD1726"/>
    <w:rsid w:val="00FD1D90"/>
    <w:rsid w:val="00FD1EFE"/>
    <w:rsid w:val="00FD1F0D"/>
    <w:rsid w:val="00FD302E"/>
    <w:rsid w:val="00FD31A5"/>
    <w:rsid w:val="00FD3A48"/>
    <w:rsid w:val="00FD3A84"/>
    <w:rsid w:val="00FD4926"/>
    <w:rsid w:val="00FD49C8"/>
    <w:rsid w:val="00FD5185"/>
    <w:rsid w:val="00FD7738"/>
    <w:rsid w:val="00FD77F6"/>
    <w:rsid w:val="00FD7AD1"/>
    <w:rsid w:val="00FD7B42"/>
    <w:rsid w:val="00FD7CDE"/>
    <w:rsid w:val="00FE0584"/>
    <w:rsid w:val="00FE1098"/>
    <w:rsid w:val="00FE25A1"/>
    <w:rsid w:val="00FE26E5"/>
    <w:rsid w:val="00FE3249"/>
    <w:rsid w:val="00FE4567"/>
    <w:rsid w:val="00FE463F"/>
    <w:rsid w:val="00FE5BEF"/>
    <w:rsid w:val="00FE6A2F"/>
    <w:rsid w:val="00FE6F37"/>
    <w:rsid w:val="00FE71D1"/>
    <w:rsid w:val="00FE7F03"/>
    <w:rsid w:val="00FF032A"/>
    <w:rsid w:val="00FF03D3"/>
    <w:rsid w:val="00FF050F"/>
    <w:rsid w:val="00FF0713"/>
    <w:rsid w:val="00FF277D"/>
    <w:rsid w:val="00FF2B2B"/>
    <w:rsid w:val="00FF2BA2"/>
    <w:rsid w:val="00FF2EFA"/>
    <w:rsid w:val="00FF3073"/>
    <w:rsid w:val="00FF423D"/>
    <w:rsid w:val="00FF4B05"/>
    <w:rsid w:val="00FF4E2C"/>
    <w:rsid w:val="00FF6286"/>
    <w:rsid w:val="00FF6A95"/>
    <w:rsid w:val="00FF6CD5"/>
    <w:rsid w:val="00FF74D5"/>
    <w:rsid w:val="00FF78FC"/>
    <w:rsid w:val="06DD4D52"/>
    <w:rsid w:val="07741FE9"/>
    <w:rsid w:val="085BC747"/>
    <w:rsid w:val="0A14EE14"/>
    <w:rsid w:val="0A569B4F"/>
    <w:rsid w:val="0BA3DD18"/>
    <w:rsid w:val="16417DEA"/>
    <w:rsid w:val="185497AC"/>
    <w:rsid w:val="188D493F"/>
    <w:rsid w:val="18972F03"/>
    <w:rsid w:val="1B14EF0D"/>
    <w:rsid w:val="1C5351BE"/>
    <w:rsid w:val="1E9057CE"/>
    <w:rsid w:val="1EBB2E10"/>
    <w:rsid w:val="24AC8EBA"/>
    <w:rsid w:val="2966A6C1"/>
    <w:rsid w:val="2A72A545"/>
    <w:rsid w:val="2FE9AB66"/>
    <w:rsid w:val="33A47C19"/>
    <w:rsid w:val="3666706B"/>
    <w:rsid w:val="3B20B931"/>
    <w:rsid w:val="3C3F12C6"/>
    <w:rsid w:val="3CAB557C"/>
    <w:rsid w:val="3E60794F"/>
    <w:rsid w:val="3F72EF46"/>
    <w:rsid w:val="42AF457D"/>
    <w:rsid w:val="4630C936"/>
    <w:rsid w:val="4DBC8A8B"/>
    <w:rsid w:val="528FFBAE"/>
    <w:rsid w:val="544BCC68"/>
    <w:rsid w:val="5B2F0BE0"/>
    <w:rsid w:val="5CEA1A39"/>
    <w:rsid w:val="601648DE"/>
    <w:rsid w:val="629EFDD3"/>
    <w:rsid w:val="641ED66C"/>
    <w:rsid w:val="6D093CA7"/>
    <w:rsid w:val="6DB3B5AB"/>
    <w:rsid w:val="716C2866"/>
    <w:rsid w:val="72F8B62E"/>
    <w:rsid w:val="788E1772"/>
    <w:rsid w:val="7917530B"/>
    <w:rsid w:val="7B7E7FD7"/>
    <w:rsid w:val="7C5A4604"/>
    <w:rsid w:val="7D816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02968"/>
  <w15:docId w15:val="{1C188AE2-7C7D-42B1-B9E9-8D27C41B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2DB0"/>
    <w:pPr>
      <w:spacing w:before="120" w:after="120"/>
    </w:pPr>
    <w:rPr>
      <w:rFonts w:ascii="Calibri" w:hAnsi="Calibri" w:eastAsia="MS Mincho" w:cs="Times New Roman"/>
      <w:lang w:val="en-GB"/>
    </w:rPr>
  </w:style>
  <w:style w:type="paragraph" w:styleId="Heading1">
    <w:name w:val="heading 1"/>
    <w:aliases w:val="h1,H1,Header1,level 1,h11,h12,h13,h14,h15,h16,Chapter X. Statement,app heading 1,l1,Huvudrubrik,Section,Main heading,Heading 10,Head,123,Level 1 Head,Part,section break,Module Name,Subhead A,Chapter Headline,1,Header 1,II+,I,new page/chapter,a"/>
    <w:basedOn w:val="Normal"/>
    <w:next w:val="Normal"/>
    <w:link w:val="Heading1Char"/>
    <w:uiPriority w:val="9"/>
    <w:qFormat/>
    <w:rsid w:val="004B6BA1"/>
    <w:pPr>
      <w:keepNext/>
      <w:keepLines/>
      <w:pageBreakBefore/>
      <w:numPr>
        <w:numId w:val="1"/>
      </w:numPr>
      <w:pBdr>
        <w:bottom w:val="single" w:color="BFBFBF" w:sz="8" w:space="1"/>
      </w:pBdr>
      <w:spacing w:before="240" w:after="0" w:line="240" w:lineRule="auto"/>
      <w:outlineLvl w:val="0"/>
    </w:pPr>
    <w:rPr>
      <w:rFonts w:eastAsia="Times New Roman"/>
      <w:bCs/>
      <w:color w:val="0070C0"/>
      <w:sz w:val="32"/>
      <w:szCs w:val="28"/>
    </w:rPr>
  </w:style>
  <w:style w:type="paragraph" w:styleId="Heading2">
    <w:name w:val="heading 2"/>
    <w:aliases w:val="Chapter Title,h2,2m,H2,SD 2,Heading2,2,L2,H21,h21,2m1,H22,SD 21,Heading21,21,見出し 2,Func Header,Header 21,Func Header1,Header 22,Func Header2,Header 23,Func Header3,Header 24,Func Header4,Header 211,Func Header11,Header 221,dd heading,Major,L,A"/>
    <w:basedOn w:val="Normal"/>
    <w:next w:val="Normal"/>
    <w:link w:val="Heading2Char"/>
    <w:autoRedefine/>
    <w:uiPriority w:val="9"/>
    <w:unhideWhenUsed/>
    <w:qFormat/>
    <w:rsid w:val="00CB6121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eastAsia="Times New Roman" w:asciiTheme="minorHAnsi" w:hAnsiTheme="minorHAnsi" w:cstheme="minorHAnsi"/>
      <w:b/>
      <w:color w:val="1F497D"/>
    </w:rPr>
  </w:style>
  <w:style w:type="paragraph" w:styleId="Heading3">
    <w:name w:val="heading 3"/>
    <w:aliases w:val="H3,H31,h3,Level 3 Topic Heading,heading 3,h31,h32,L3,l3,l31,3,3rd level,Head 3,subhead,1.,TF-Overskrift 3,Subhead,titre 1.1.1,ITT t3,PA Minor Section,l32,CT,l3+toc 3,level3,31,subhead1,1.2,TF-Overskrift 31,text,h33,l33,h311,l311,32,1.3,見出し 3,b"/>
    <w:basedOn w:val="Normal"/>
    <w:next w:val="Normal"/>
    <w:link w:val="Heading3Char"/>
    <w:uiPriority w:val="9"/>
    <w:unhideWhenUsed/>
    <w:qFormat/>
    <w:rsid w:val="00922DB0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eastAsia="Times New Roman"/>
      <w:bCs/>
      <w:color w:val="1F497D"/>
      <w:sz w:val="24"/>
    </w:rPr>
  </w:style>
  <w:style w:type="paragraph" w:styleId="Heading4">
    <w:name w:val="heading 4"/>
    <w:aliases w:val="H4,h4,14,l4,4,141,h41,l41,41,142,h42,l42,h43,a.,Map Title,42,parapoint,¶,143,h44,l43,43,1411,h411,l411,411,1421,h421,l421,h431,a.1,Map Title1,421,parapoint1,¶1,H41,ITT t4,PA Micro Section,TE Heading 4,1.1.1.1,4th level,3rd level heading,mh1l,H"/>
    <w:basedOn w:val="Normal"/>
    <w:next w:val="Normal"/>
    <w:link w:val="Heading4Char"/>
    <w:uiPriority w:val="9"/>
    <w:unhideWhenUsed/>
    <w:qFormat/>
    <w:rsid w:val="00922DB0"/>
    <w:pPr>
      <w:keepNext/>
      <w:keepLines/>
      <w:numPr>
        <w:ilvl w:val="3"/>
        <w:numId w:val="1"/>
      </w:numPr>
      <w:spacing w:before="200" w:after="0" w:line="240" w:lineRule="auto"/>
      <w:ind w:left="2124"/>
      <w:outlineLvl w:val="3"/>
    </w:pPr>
    <w:rPr>
      <w:rFonts w:eastAsia="Times New Roman"/>
      <w:bCs/>
      <w:i/>
      <w:iCs/>
      <w:color w:val="1F497D"/>
      <w:sz w:val="24"/>
    </w:rPr>
  </w:style>
  <w:style w:type="paragraph" w:styleId="Heading5">
    <w:name w:val="heading 5"/>
    <w:aliases w:val="H5,Block Label,L5,5,h5,1.1.1.1.1,mh2,Module heading 2,heading 5,Numbered Sub-list,(Level 5 numbered paras),temp,Bullet point,Hdg 5,H51,H52,L51,51,AMD Heading 5,L1 Heading 5,l5,5m,Heading 5 CFMU,Para 5,Heading 5(war),DNV-H5,Level 3 - i,SLA,5/5"/>
    <w:basedOn w:val="Normal"/>
    <w:next w:val="Normal"/>
    <w:link w:val="Heading5Char"/>
    <w:uiPriority w:val="9"/>
    <w:unhideWhenUsed/>
    <w:qFormat/>
    <w:rsid w:val="00922DB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eastAsia="Times New Roman"/>
      <w:color w:val="1F497D"/>
    </w:rPr>
  </w:style>
  <w:style w:type="paragraph" w:styleId="Heading6">
    <w:name w:val="heading 6"/>
    <w:aliases w:val="H6,Heading6,6,h6,Legal Level 1.,Sub-bullet point,H61,H62,61,L1 Heading 6,Requirement,DNV-H6,Hdg 6,Schedule Sub-Sub-Heading,Normal6,sub-dash,sd,DTSÜberschrift 6,DTS‹berschrift 6,ASAPHeading 6,•H6,Legal Level 1. + 14 pt,(Level 6 numbered paras)"/>
    <w:basedOn w:val="Normal"/>
    <w:next w:val="Normal"/>
    <w:link w:val="Heading6Char"/>
    <w:uiPriority w:val="9"/>
    <w:unhideWhenUsed/>
    <w:qFormat/>
    <w:rsid w:val="00922DB0"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1F497D"/>
    </w:rPr>
  </w:style>
  <w:style w:type="paragraph" w:styleId="Heading7">
    <w:name w:val="heading 7"/>
    <w:aliases w:val="7,H7,Hdg 7,L1 Heading 7,DNV-H7,Legal Level 1.1.,h7,Appendices,DTSÜberschrift 7,DTS‹berschrift 7,ExhibitTitle,st,Objective,heading7,req3,Legal Level 1.1.1.1.1.1.1,Para no numbering,12 Heading 7,Normal7,ASAPHeading 7,•H7,L2 PIP,Heading 7(unused)"/>
    <w:basedOn w:val="Normal"/>
    <w:next w:val="Normal"/>
    <w:link w:val="Heading7Char"/>
    <w:uiPriority w:val="9"/>
    <w:unhideWhenUsed/>
    <w:qFormat/>
    <w:rsid w:val="00922DB0"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aliases w:val="H8,8,Hdg 8,L1 Heading 8,DNV-H8,Legal Level 1.1.1.,OurHeadings,h8,No num/gap,RFI H3 (A),12 Heading 8,Answer Bullet,Appendices Sub-Heading,FigureTitle,Condition,requirement,req2,req,No num/gap1,12 Heading 81,No num/gap2,No num/gap3,No num/gap4"/>
    <w:basedOn w:val="Normal"/>
    <w:next w:val="Normal"/>
    <w:link w:val="Heading8Char"/>
    <w:uiPriority w:val="9"/>
    <w:unhideWhenUsed/>
    <w:qFormat/>
    <w:rsid w:val="00922DB0"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aliases w:val="9,H9,App1,App Heading,Hdg 9,L1 Heading 9,(appendix), (appendix),DNV-H9,Legal Level 1.1.1.1.,h9,RFP Reference,Code eg's,oHeading 9,12 Heading 9,TableTitle,Cond'l Reqt.,rb,req bullet,req1,heading 9,Code eg's1,Code eg's2,Code eg's3,Code eg's4"/>
    <w:basedOn w:val="Normal"/>
    <w:next w:val="Normal"/>
    <w:link w:val="Heading9Char"/>
    <w:uiPriority w:val="9"/>
    <w:unhideWhenUsed/>
    <w:qFormat/>
    <w:rsid w:val="00922DB0"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h1 Char,H1 Char,Header1 Char,level 1 Char,h11 Char,h12 Char,h13 Char,h14 Char,h15 Char,h16 Char,Chapter X. Statement Char,app heading 1 Char,l1 Char,Huvudrubrik Char,Section Char,Main heading Char,Heading 10 Char,Head Char,123 Char,1 Char"/>
    <w:basedOn w:val="DefaultParagraphFont"/>
    <w:link w:val="Heading1"/>
    <w:uiPriority w:val="9"/>
    <w:rsid w:val="004B6BA1"/>
    <w:rPr>
      <w:rFonts w:ascii="Calibri" w:hAnsi="Calibri" w:eastAsia="Times New Roman" w:cs="Times New Roman"/>
      <w:bCs/>
      <w:color w:val="0070C0"/>
      <w:sz w:val="32"/>
      <w:szCs w:val="28"/>
      <w:lang w:val="en-GB"/>
    </w:rPr>
  </w:style>
  <w:style w:type="character" w:styleId="Heading2Char" w:customStyle="1">
    <w:name w:val="Heading 2 Char"/>
    <w:aliases w:val="Chapter Title Char,h2 Char,2m Char,H2 Char,SD 2 Char,Heading2 Char,2 Char,L2 Char,H21 Char,h21 Char,2m1 Char,H22 Char,SD 21 Char,Heading21 Char,21 Char,見出し 2 Char,Func Header Char,Header 21 Char,Func Header1 Char,Header 22 Char,Major Char"/>
    <w:basedOn w:val="DefaultParagraphFont"/>
    <w:link w:val="Heading2"/>
    <w:uiPriority w:val="9"/>
    <w:rsid w:val="00CB6121"/>
    <w:rPr>
      <w:rFonts w:eastAsia="Times New Roman" w:cstheme="minorHAnsi"/>
      <w:b/>
      <w:color w:val="1F497D"/>
      <w:lang w:val="en-GB"/>
    </w:rPr>
  </w:style>
  <w:style w:type="character" w:styleId="Heading3Char" w:customStyle="1">
    <w:name w:val="Heading 3 Char"/>
    <w:aliases w:val="H3 Char,H31 Char,h3 Char,Level 3 Topic Heading Char,heading 3 Char,h31 Char,h32 Char,L3 Char,l3 Char,l31 Char,3 Char,3rd level Char,Head 3 Char,subhead Char,1. Char,TF-Overskrift 3 Char,Subhead Char,titre 1.1.1 Char,ITT t3 Char,l32 Char"/>
    <w:basedOn w:val="DefaultParagraphFont"/>
    <w:link w:val="Heading3"/>
    <w:uiPriority w:val="9"/>
    <w:rsid w:val="00922DB0"/>
    <w:rPr>
      <w:rFonts w:ascii="Calibri" w:hAnsi="Calibri" w:eastAsia="Times New Roman" w:cs="Times New Roman"/>
      <w:bCs/>
      <w:color w:val="1F497D"/>
      <w:sz w:val="24"/>
      <w:lang w:val="en-GB"/>
    </w:rPr>
  </w:style>
  <w:style w:type="character" w:styleId="Heading4Char" w:customStyle="1">
    <w:name w:val="Heading 4 Char"/>
    <w:aliases w:val="H4 Char,h4 Char,14 Char,l4 Char,4 Char,141 Char,h41 Char,l41 Char,41 Char,142 Char,h42 Char,l42 Char,h43 Char,a. Char,Map Title Char,42 Char,parapoint Char,¶ Char,143 Char,h44 Char,l43 Char,43 Char,1411 Char,h411 Char,l411 Char,411 Char"/>
    <w:basedOn w:val="DefaultParagraphFont"/>
    <w:link w:val="Heading4"/>
    <w:uiPriority w:val="9"/>
    <w:rsid w:val="00922DB0"/>
    <w:rPr>
      <w:rFonts w:ascii="Calibri" w:hAnsi="Calibri" w:eastAsia="Times New Roman" w:cs="Times New Roman"/>
      <w:bCs/>
      <w:i/>
      <w:iCs/>
      <w:color w:val="1F497D"/>
      <w:sz w:val="24"/>
      <w:lang w:val="en-GB"/>
    </w:rPr>
  </w:style>
  <w:style w:type="character" w:styleId="Heading5Char" w:customStyle="1">
    <w:name w:val="Heading 5 Char"/>
    <w:aliases w:val="H5 Char,Block Label Char,L5 Char,5 Char,h5 Char,1.1.1.1.1 Char,mh2 Char,Module heading 2 Char,heading 5 Char,Numbered Sub-list Char,(Level 5 numbered paras) Char,temp Char,Bullet point Char,Hdg 5 Char,H51 Char,H52 Char,L51 Char,51 Char"/>
    <w:basedOn w:val="DefaultParagraphFont"/>
    <w:link w:val="Heading5"/>
    <w:uiPriority w:val="9"/>
    <w:rsid w:val="00922DB0"/>
    <w:rPr>
      <w:rFonts w:ascii="Calibri" w:hAnsi="Calibri" w:eastAsia="Times New Roman" w:cs="Times New Roman"/>
      <w:color w:val="1F497D"/>
      <w:lang w:val="en-GB"/>
    </w:rPr>
  </w:style>
  <w:style w:type="character" w:styleId="Heading6Char" w:customStyle="1">
    <w:name w:val="Heading 6 Char"/>
    <w:aliases w:val="H6 Char,Heading6 Char,6 Char,h6 Char,Legal Level 1. Char,Sub-bullet point Char,H61 Char,H62 Char,61 Char,L1 Heading 6 Char,Requirement Char,DNV-H6 Char,Hdg 6 Char,Schedule Sub-Sub-Heading Char,Normal6 Char,sub-dash Char,sd Char,•H6 Char"/>
    <w:basedOn w:val="DefaultParagraphFont"/>
    <w:link w:val="Heading6"/>
    <w:uiPriority w:val="9"/>
    <w:rsid w:val="00922DB0"/>
    <w:rPr>
      <w:rFonts w:ascii="Calibri" w:hAnsi="Calibri" w:eastAsia="Times New Roman" w:cs="Times New Roman"/>
      <w:i/>
      <w:iCs/>
      <w:color w:val="1F497D"/>
      <w:lang w:val="en-GB"/>
    </w:rPr>
  </w:style>
  <w:style w:type="character" w:styleId="Heading7Char" w:customStyle="1">
    <w:name w:val="Heading 7 Char"/>
    <w:aliases w:val="7 Char,H7 Char,Hdg 7 Char,L1 Heading 7 Char,DNV-H7 Char,Legal Level 1.1. Char,h7 Char,Appendices Char,DTSÜberschrift 7 Char,DTS‹berschrift 7 Char,ExhibitTitle Char,st Char,Objective Char,heading7 Char,req3 Char,Para no numbering Char"/>
    <w:basedOn w:val="DefaultParagraphFont"/>
    <w:link w:val="Heading7"/>
    <w:uiPriority w:val="9"/>
    <w:rsid w:val="00922DB0"/>
    <w:rPr>
      <w:rFonts w:ascii="Calibri" w:hAnsi="Calibri" w:eastAsia="Times New Roman" w:cs="Times New Roman"/>
      <w:i/>
      <w:iCs/>
      <w:color w:val="404040"/>
      <w:lang w:val="en-GB"/>
    </w:rPr>
  </w:style>
  <w:style w:type="character" w:styleId="Heading8Char" w:customStyle="1">
    <w:name w:val="Heading 8 Char"/>
    <w:aliases w:val="H8 Char,8 Char,Hdg 8 Char,L1 Heading 8 Char,DNV-H8 Char,Legal Level 1.1.1. Char,OurHeadings Char,h8 Char,No num/gap Char,RFI H3 (A) Char,12 Heading 8 Char,Answer Bullet Char,Appendices Sub-Heading Char,FigureTitle Char,Condition Char"/>
    <w:basedOn w:val="DefaultParagraphFont"/>
    <w:link w:val="Heading8"/>
    <w:uiPriority w:val="9"/>
    <w:rsid w:val="00922DB0"/>
    <w:rPr>
      <w:rFonts w:ascii="Calibri" w:hAnsi="Calibri" w:eastAsia="Times New Roman" w:cs="Times New Roman"/>
      <w:color w:val="404040"/>
      <w:sz w:val="20"/>
      <w:szCs w:val="20"/>
      <w:lang w:val="en-GB"/>
    </w:rPr>
  </w:style>
  <w:style w:type="character" w:styleId="Heading9Char" w:customStyle="1">
    <w:name w:val="Heading 9 Char"/>
    <w:aliases w:val="9 Char,H9 Char,App1 Char,App Heading Char,Hdg 9 Char,L1 Heading 9 Char,(appendix) Char, (appendix) Char,DNV-H9 Char,Legal Level 1.1.1.1. Char,h9 Char,RFP Reference Char,Code eg's Char,oHeading 9 Char,12 Heading 9 Char,TableTitle Char"/>
    <w:basedOn w:val="DefaultParagraphFont"/>
    <w:link w:val="Heading9"/>
    <w:uiPriority w:val="9"/>
    <w:rsid w:val="00922DB0"/>
    <w:rPr>
      <w:rFonts w:ascii="Calibri" w:hAnsi="Calibri" w:eastAsia="Times New Roman" w:cs="Times New Roman"/>
      <w:i/>
      <w:iCs/>
      <w:color w:val="40404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qFormat/>
    <w:rsid w:val="00922DB0"/>
    <w:pPr>
      <w:pBdr>
        <w:bottom w:val="single" w:color="808080" w:sz="4" w:space="1"/>
      </w:pBdr>
      <w:tabs>
        <w:tab w:val="right" w:pos="9792"/>
      </w:tabs>
      <w:spacing w:before="0" w:line="36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22DB0"/>
    <w:rPr>
      <w:rFonts w:ascii="Calibri" w:hAnsi="Calibri" w:eastAsia="MS Mincho" w:cs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922DB0"/>
    <w:pPr>
      <w:pBdr>
        <w:top w:val="single" w:color="808080" w:sz="4" w:space="1"/>
      </w:pBdr>
      <w:tabs>
        <w:tab w:val="right" w:pos="979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22DB0"/>
    <w:rPr>
      <w:rFonts w:ascii="Calibri" w:hAnsi="Calibri" w:eastAsia="MS Mincho" w:cs="Times New Roman"/>
    </w:rPr>
  </w:style>
  <w:style w:type="paragraph" w:styleId="TOCHeading">
    <w:name w:val="TOC Heading"/>
    <w:basedOn w:val="Normal"/>
    <w:next w:val="Normal"/>
    <w:uiPriority w:val="39"/>
    <w:unhideWhenUsed/>
    <w:qFormat/>
    <w:rsid w:val="00922DB0"/>
    <w:rPr>
      <w:color w:val="1F497D"/>
      <w:sz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22DB0"/>
    <w:pPr>
      <w:tabs>
        <w:tab w:val="left" w:pos="360"/>
        <w:tab w:val="left" w:pos="1080"/>
        <w:tab w:val="right" w:leader="dot" w:pos="9360"/>
      </w:tabs>
      <w:spacing w:after="0"/>
      <w:ind w:left="360" w:hanging="360"/>
    </w:pPr>
    <w:rPr>
      <w:noProof/>
      <w:color w:val="1F497D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22DB0"/>
    <w:pPr>
      <w:tabs>
        <w:tab w:val="left" w:pos="1080"/>
        <w:tab w:val="right" w:leader="dot" w:pos="9360"/>
      </w:tabs>
      <w:spacing w:before="60" w:after="0"/>
      <w:ind w:left="1080" w:hanging="720"/>
    </w:pPr>
  </w:style>
  <w:style w:type="character" w:styleId="Hyperlink">
    <w:name w:val="Hyperlink"/>
    <w:uiPriority w:val="99"/>
    <w:unhideWhenUsed/>
    <w:rsid w:val="00922DB0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2DB0"/>
    <w:pPr>
      <w:tabs>
        <w:tab w:val="left" w:pos="1440"/>
        <w:tab w:val="right" w:leader="dot" w:pos="9360"/>
      </w:tabs>
      <w:spacing w:before="60" w:after="0"/>
      <w:ind w:left="1440" w:hanging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DB0"/>
    <w:pPr>
      <w:pBdr>
        <w:bottom w:val="single" w:color="BFBFBF" w:sz="12" w:space="4"/>
      </w:pBdr>
      <w:spacing w:before="200" w:after="280"/>
      <w:ind w:left="936" w:right="936"/>
    </w:pPr>
    <w:rPr>
      <w:b/>
      <w:bCs/>
      <w:i/>
      <w:iCs/>
      <w:color w:val="1F497D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2DB0"/>
    <w:rPr>
      <w:rFonts w:ascii="Calibri" w:hAnsi="Calibri" w:eastAsia="MS Mincho" w:cs="Times New Roman"/>
      <w:b/>
      <w:bCs/>
      <w:i/>
      <w:iCs/>
      <w:color w:val="1F497D"/>
    </w:rPr>
  </w:style>
  <w:style w:type="paragraph" w:styleId="Title">
    <w:name w:val="Title"/>
    <w:basedOn w:val="Normal"/>
    <w:next w:val="Normal"/>
    <w:link w:val="TitleChar"/>
    <w:uiPriority w:val="99"/>
    <w:qFormat/>
    <w:rsid w:val="00922DB0"/>
    <w:pPr>
      <w:spacing w:before="480" w:after="0" w:line="240" w:lineRule="auto"/>
      <w:contextualSpacing/>
    </w:pPr>
    <w:rPr>
      <w:rFonts w:eastAsia="Times New Roman"/>
      <w:color w:val="1F497D"/>
      <w:spacing w:val="5"/>
      <w:kern w:val="28"/>
      <w:sz w:val="42"/>
      <w:szCs w:val="52"/>
    </w:rPr>
  </w:style>
  <w:style w:type="character" w:styleId="TitleChar" w:customStyle="1">
    <w:name w:val="Title Char"/>
    <w:basedOn w:val="DefaultParagraphFont"/>
    <w:link w:val="Title"/>
    <w:uiPriority w:val="99"/>
    <w:rsid w:val="00922DB0"/>
    <w:rPr>
      <w:rFonts w:ascii="Calibri" w:hAnsi="Calibri" w:eastAsia="Times New Roman" w:cs="Times New Roman"/>
      <w:color w:val="1F497D"/>
      <w:spacing w:val="5"/>
      <w:kern w:val="28"/>
      <w:sz w:val="42"/>
      <w:szCs w:val="52"/>
    </w:rPr>
  </w:style>
  <w:style w:type="paragraph" w:styleId="BlockText">
    <w:name w:val="Block Text"/>
    <w:basedOn w:val="Normal"/>
    <w:uiPriority w:val="99"/>
    <w:unhideWhenUsed/>
    <w:qFormat/>
    <w:rsid w:val="00922DB0"/>
    <w:pPr>
      <w:pBdr>
        <w:top w:val="single" w:color="1F497D" w:sz="8" w:space="10"/>
        <w:left w:val="single" w:color="1F497D" w:sz="8" w:space="10"/>
        <w:bottom w:val="single" w:color="1F497D" w:sz="8" w:space="10"/>
        <w:right w:val="single" w:color="1F497D" w:sz="8" w:space="10"/>
      </w:pBdr>
      <w:shd w:val="clear" w:color="auto" w:fill="C6D9F1"/>
      <w:ind w:left="1152" w:right="1152"/>
    </w:pPr>
    <w:rPr>
      <w:rFonts w:eastAsia="Times New Roman"/>
      <w:i/>
      <w:iCs/>
      <w:color w:val="000000"/>
    </w:rPr>
  </w:style>
  <w:style w:type="paragraph" w:styleId="TableNumber" w:customStyle="1">
    <w:name w:val="Table Number"/>
    <w:basedOn w:val="Normal"/>
    <w:next w:val="Normal"/>
    <w:link w:val="TableNumberChar"/>
    <w:qFormat/>
    <w:rsid w:val="00922DB0"/>
    <w:pPr>
      <w:numPr>
        <w:numId w:val="3"/>
      </w:numPr>
      <w:spacing w:after="240" w:line="240" w:lineRule="auto"/>
      <w:jc w:val="center"/>
    </w:pPr>
  </w:style>
  <w:style w:type="paragraph" w:styleId="FigureNumber" w:customStyle="1">
    <w:name w:val="Figure Number"/>
    <w:basedOn w:val="Normal"/>
    <w:next w:val="Normal"/>
    <w:link w:val="FigureNumberChar"/>
    <w:qFormat/>
    <w:rsid w:val="00922DB0"/>
    <w:pPr>
      <w:numPr>
        <w:numId w:val="16"/>
      </w:numPr>
      <w:spacing w:after="240" w:line="240" w:lineRule="auto"/>
      <w:jc w:val="center"/>
    </w:pPr>
  </w:style>
  <w:style w:type="character" w:styleId="TableNumberChar" w:customStyle="1">
    <w:name w:val="Table Number Char"/>
    <w:link w:val="TableNumber"/>
    <w:rsid w:val="00922DB0"/>
    <w:rPr>
      <w:rFonts w:ascii="Calibri" w:hAnsi="Calibri" w:eastAsia="MS Mincho" w:cs="Times New Roman"/>
      <w:lang w:val="en-GB"/>
    </w:rPr>
  </w:style>
  <w:style w:type="character" w:styleId="FigureNumberChar" w:customStyle="1">
    <w:name w:val="Figure Number Char"/>
    <w:link w:val="FigureNumber"/>
    <w:rsid w:val="00922DB0"/>
    <w:rPr>
      <w:rFonts w:ascii="Calibri" w:hAnsi="Calibri" w:eastAsia="MS Mincho" w:cs="Times New Roman"/>
      <w:lang w:val="en-GB"/>
    </w:rPr>
  </w:style>
  <w:style w:type="character" w:styleId="Strong">
    <w:name w:val="Strong"/>
    <w:aliases w:val="Bold,Bd"/>
    <w:uiPriority w:val="22"/>
    <w:qFormat/>
    <w:rsid w:val="00922DB0"/>
    <w:rPr>
      <w:b/>
      <w:bCs/>
    </w:rPr>
  </w:style>
  <w:style w:type="paragraph" w:styleId="NumberingStyle" w:customStyle="1">
    <w:name w:val="Numbering Style"/>
    <w:basedOn w:val="Normal"/>
    <w:link w:val="NumberingStyleChar"/>
    <w:qFormat/>
    <w:rsid w:val="00922DB0"/>
    <w:pPr>
      <w:numPr>
        <w:numId w:val="2"/>
      </w:numPr>
      <w:spacing w:after="0"/>
      <w:contextualSpacing/>
    </w:pPr>
  </w:style>
  <w:style w:type="character" w:styleId="NumberingStyleChar" w:customStyle="1">
    <w:name w:val="Numbering Style Char"/>
    <w:basedOn w:val="DefaultParagraphFont"/>
    <w:link w:val="NumberingStyle"/>
    <w:rsid w:val="00922DB0"/>
    <w:rPr>
      <w:rFonts w:ascii="Calibri" w:hAnsi="Calibri" w:eastAsia="MS Mincho" w:cs="Times New Roman"/>
      <w:lang w:val="en-GB"/>
    </w:rPr>
  </w:style>
  <w:style w:type="paragraph" w:styleId="Appendix1" w:customStyle="1">
    <w:name w:val="Appendix 1"/>
    <w:basedOn w:val="Normal"/>
    <w:next w:val="Normal"/>
    <w:link w:val="Appendix1Char"/>
    <w:qFormat/>
    <w:rsid w:val="00922DB0"/>
    <w:pPr>
      <w:pageBreakBefore/>
      <w:numPr>
        <w:numId w:val="7"/>
      </w:numPr>
      <w:pBdr>
        <w:bottom w:val="single" w:color="BFBFBF" w:sz="8" w:space="1"/>
      </w:pBdr>
      <w:spacing w:before="0" w:after="200"/>
    </w:pPr>
    <w:rPr>
      <w:rFonts w:eastAsia="Times New Roman"/>
      <w:bCs/>
      <w:color w:val="1F497D"/>
      <w:sz w:val="32"/>
      <w:szCs w:val="28"/>
    </w:rPr>
  </w:style>
  <w:style w:type="paragraph" w:styleId="Appendix2" w:customStyle="1">
    <w:name w:val="Appendix 2"/>
    <w:basedOn w:val="Normal"/>
    <w:next w:val="Normal"/>
    <w:link w:val="Appendix2Char"/>
    <w:qFormat/>
    <w:rsid w:val="00922DB0"/>
    <w:pPr>
      <w:numPr>
        <w:ilvl w:val="1"/>
        <w:numId w:val="7"/>
      </w:numPr>
      <w:spacing w:after="0"/>
    </w:pPr>
    <w:rPr>
      <w:color w:val="1F497D"/>
      <w:sz w:val="28"/>
    </w:rPr>
  </w:style>
  <w:style w:type="character" w:styleId="Appendix1Char" w:customStyle="1">
    <w:name w:val="Appendix 1 Char"/>
    <w:link w:val="Appendix1"/>
    <w:rsid w:val="00922DB0"/>
    <w:rPr>
      <w:rFonts w:ascii="Calibri" w:hAnsi="Calibri" w:eastAsia="Times New Roman" w:cs="Times New Roman"/>
      <w:bCs/>
      <w:color w:val="1F497D"/>
      <w:sz w:val="32"/>
      <w:szCs w:val="28"/>
      <w:lang w:val="en-GB"/>
    </w:rPr>
  </w:style>
  <w:style w:type="paragraph" w:styleId="Appendix3" w:customStyle="1">
    <w:name w:val="Appendix 3"/>
    <w:basedOn w:val="Normal"/>
    <w:next w:val="Normal"/>
    <w:link w:val="Appendix3Char"/>
    <w:qFormat/>
    <w:rsid w:val="00922DB0"/>
    <w:pPr>
      <w:numPr>
        <w:ilvl w:val="2"/>
        <w:numId w:val="7"/>
      </w:numPr>
      <w:spacing w:after="0"/>
    </w:pPr>
    <w:rPr>
      <w:color w:val="1F497D"/>
      <w:sz w:val="24"/>
    </w:rPr>
  </w:style>
  <w:style w:type="character" w:styleId="Appendix2Char" w:customStyle="1">
    <w:name w:val="Appendix 2 Char"/>
    <w:link w:val="Appendix2"/>
    <w:rsid w:val="00922DB0"/>
    <w:rPr>
      <w:rFonts w:ascii="Calibri" w:hAnsi="Calibri" w:eastAsia="MS Mincho" w:cs="Times New Roman"/>
      <w:color w:val="1F497D"/>
      <w:sz w:val="28"/>
      <w:lang w:val="en-GB"/>
    </w:rPr>
  </w:style>
  <w:style w:type="character" w:styleId="Appendix3Char" w:customStyle="1">
    <w:name w:val="Appendix 3 Char"/>
    <w:link w:val="Appendix3"/>
    <w:rsid w:val="00922DB0"/>
    <w:rPr>
      <w:rFonts w:ascii="Calibri" w:hAnsi="Calibri" w:eastAsia="MS Mincho" w:cs="Times New Roman"/>
      <w:color w:val="1F497D"/>
      <w:sz w:val="24"/>
      <w:lang w:val="en-GB"/>
    </w:rPr>
  </w:style>
  <w:style w:type="paragraph" w:styleId="ListBullet">
    <w:name w:val="List Bullet"/>
    <w:aliases w:val="Round Bullet,Round Bullet1,Round Bullet2,Round Bullet11,Round Bullet3,Round Bullet12, Round Bullet"/>
    <w:basedOn w:val="Normal"/>
    <w:unhideWhenUsed/>
    <w:rsid w:val="00922DB0"/>
    <w:pPr>
      <w:numPr>
        <w:numId w:val="4"/>
      </w:numPr>
      <w:spacing w:after="0"/>
      <w:ind w:left="360"/>
      <w:contextualSpacing/>
    </w:pPr>
  </w:style>
  <w:style w:type="paragraph" w:styleId="ListBullet2">
    <w:name w:val="List Bullet 2"/>
    <w:basedOn w:val="Normal"/>
    <w:uiPriority w:val="99"/>
    <w:unhideWhenUsed/>
    <w:rsid w:val="00922DB0"/>
    <w:pPr>
      <w:numPr>
        <w:numId w:val="5"/>
      </w:numPr>
      <w:spacing w:after="0"/>
      <w:contextualSpacing/>
    </w:pPr>
  </w:style>
  <w:style w:type="paragraph" w:styleId="ListBullet3">
    <w:name w:val="List Bullet 3"/>
    <w:basedOn w:val="Normal"/>
    <w:uiPriority w:val="99"/>
    <w:unhideWhenUsed/>
    <w:rsid w:val="00922DB0"/>
    <w:pPr>
      <w:numPr>
        <w:numId w:val="6"/>
      </w:numPr>
      <w:spacing w:after="0"/>
      <w:ind w:left="1080"/>
      <w:contextualSpacing/>
    </w:pPr>
  </w:style>
  <w:style w:type="character" w:styleId="Underline" w:customStyle="1">
    <w:name w:val="Underline"/>
    <w:uiPriority w:val="1"/>
    <w:qFormat/>
    <w:rsid w:val="00922DB0"/>
    <w:rPr>
      <w:u w:val="single"/>
    </w:rPr>
  </w:style>
  <w:style w:type="paragraph" w:styleId="AboutInfosys" w:customStyle="1">
    <w:name w:val="About_Infosys"/>
    <w:qFormat/>
    <w:locked/>
    <w:rsid w:val="00922DB0"/>
    <w:pPr>
      <w:spacing w:before="60" w:after="0" w:line="240" w:lineRule="exact"/>
    </w:pPr>
    <w:rPr>
      <w:rFonts w:ascii="ITC Berkeley Oldstyle Std" w:hAnsi="ITC Berkeley Oldstyle Std" w:eastAsia="MS Mincho" w:cs="Arial"/>
      <w:color w:val="000000"/>
      <w:sz w:val="18"/>
    </w:rPr>
  </w:style>
  <w:style w:type="numbering" w:styleId="Bullet251" w:customStyle="1">
    <w:name w:val="Bullet .251"/>
    <w:uiPriority w:val="99"/>
    <w:locked/>
    <w:rsid w:val="00922DB0"/>
    <w:pPr>
      <w:numPr>
        <w:numId w:val="2"/>
      </w:numPr>
    </w:pPr>
  </w:style>
  <w:style w:type="paragraph" w:styleId="DidYouKnowHeadings" w:customStyle="1">
    <w:name w:val="Did_You_Know_Headings"/>
    <w:qFormat/>
    <w:locked/>
    <w:rsid w:val="00922DB0"/>
    <w:pPr>
      <w:spacing w:before="120" w:after="0"/>
    </w:pPr>
    <w:rPr>
      <w:rFonts w:ascii="Frutiger LT Std 45 Light" w:hAnsi="Frutiger LT Std 45 Light" w:eastAsia="MS Mincho" w:cs="Times New Roman"/>
      <w:color w:val="0072BA"/>
      <w:szCs w:val="20"/>
    </w:rPr>
  </w:style>
  <w:style w:type="paragraph" w:styleId="DidYouKnowBody" w:customStyle="1">
    <w:name w:val="Did_You_Know_Body"/>
    <w:basedOn w:val="DidYouKnowHeadings"/>
    <w:qFormat/>
    <w:locked/>
    <w:rsid w:val="00922DB0"/>
    <w:pPr>
      <w:spacing w:line="240" w:lineRule="auto"/>
    </w:pPr>
    <w:rPr>
      <w:color w:val="auto"/>
      <w:sz w:val="18"/>
    </w:rPr>
  </w:style>
  <w:style w:type="paragraph" w:styleId="NewHeading-03" w:customStyle="1">
    <w:name w:val="New_Heading-03"/>
    <w:basedOn w:val="Normal"/>
    <w:qFormat/>
    <w:locked/>
    <w:rsid w:val="00922DB0"/>
    <w:pPr>
      <w:spacing w:after="0" w:line="280" w:lineRule="exact"/>
    </w:pPr>
    <w:rPr>
      <w:rFonts w:ascii="Frutiger LT Std 45 Light" w:hAnsi="Frutiger LT Std 45 Light" w:cs="Arial"/>
      <w:color w:val="0072BA"/>
      <w:sz w:val="20"/>
    </w:rPr>
  </w:style>
  <w:style w:type="paragraph" w:styleId="GlobalPresence" w:customStyle="1">
    <w:name w:val="Global_Presence"/>
    <w:basedOn w:val="AboutInfosys"/>
    <w:qFormat/>
    <w:locked/>
    <w:rsid w:val="00922DB0"/>
    <w:pPr>
      <w:spacing w:before="20" w:line="240" w:lineRule="auto"/>
    </w:pPr>
    <w:rPr>
      <w:sz w:val="17"/>
      <w:szCs w:val="18"/>
      <w:lang w:val="en-GB"/>
    </w:rPr>
  </w:style>
  <w:style w:type="paragraph" w:styleId="NewHeading-04" w:customStyle="1">
    <w:name w:val="New_Heading-04"/>
    <w:basedOn w:val="NewHeading-03"/>
    <w:qFormat/>
    <w:locked/>
    <w:rsid w:val="00922DB0"/>
    <w:pPr>
      <w:spacing w:line="240" w:lineRule="exact"/>
    </w:pPr>
    <w:rPr>
      <w:sz w:val="18"/>
    </w:rPr>
  </w:style>
  <w:style w:type="character" w:styleId="Blue" w:customStyle="1">
    <w:name w:val="Blue"/>
    <w:uiPriority w:val="1"/>
    <w:qFormat/>
    <w:rsid w:val="00922DB0"/>
    <w:rPr>
      <w:color w:val="0072BA"/>
    </w:rPr>
  </w:style>
  <w:style w:type="paragraph" w:styleId="Disclaimer" w:customStyle="1">
    <w:name w:val="Disclaimer"/>
    <w:qFormat/>
    <w:locked/>
    <w:rsid w:val="00922DB0"/>
    <w:pPr>
      <w:spacing w:after="0" w:line="240" w:lineRule="auto"/>
    </w:pPr>
    <w:rPr>
      <w:rFonts w:ascii="Frutiger LT Std 45 Light" w:hAnsi="Frutiger LT Std 45 Light" w:eastAsia="MS Mincho" w:cs="Arial"/>
      <w:color w:val="000000"/>
      <w:sz w:val="14"/>
    </w:rPr>
  </w:style>
  <w:style w:type="paragraph" w:styleId="Note" w:customStyle="1">
    <w:name w:val="Note"/>
    <w:basedOn w:val="Normal"/>
    <w:qFormat/>
    <w:rsid w:val="00922DB0"/>
    <w:pPr>
      <w:spacing w:before="40" w:after="0" w:line="220" w:lineRule="exact"/>
    </w:pPr>
    <w:rPr>
      <w:rFonts w:ascii="ITC Berkeley Oldstyle Std Bk" w:hAnsi="ITC Berkeley Oldstyle Std Bk" w:cs="Arial"/>
      <w:i/>
      <w:color w:val="00000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DB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22DB0"/>
    <w:rPr>
      <w:rFonts w:ascii="Tahoma" w:hAnsi="Tahoma" w:eastAsia="MS Mincho" w:cs="Tahoma"/>
      <w:sz w:val="16"/>
      <w:szCs w:val="16"/>
    </w:rPr>
  </w:style>
  <w:style w:type="table" w:styleId="TableGrid">
    <w:name w:val="Table Grid"/>
    <w:aliases w:val="Infosys Table Style,Equifax table,Header Table,Signature Table,Table Definitions Grid"/>
    <w:basedOn w:val="TableNormal"/>
    <w:uiPriority w:val="59"/>
    <w:rsid w:val="00922DB0"/>
    <w:pPr>
      <w:spacing w:after="0" w:line="240" w:lineRule="auto"/>
    </w:pPr>
    <w:rPr>
      <w:rFonts w:eastAsia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aliases w:val="Figure_name,List Paragraph1,Bullet- First level,Listenabsatz1,numbered,Bullet List,FooterText,Paragraphe de liste1,Bulletr List Paragraph,列出段落,列出段落1,List Paragraph2,List Paragraph21,Párrafo de lista1,Parágrafo da Lista1,リスト段落1,Style 2,lp1"/>
    <w:basedOn w:val="Normal"/>
    <w:link w:val="ListParagraphChar"/>
    <w:uiPriority w:val="34"/>
    <w:qFormat/>
    <w:rsid w:val="007D521D"/>
    <w:pPr>
      <w:ind w:left="720"/>
      <w:contextualSpacing/>
    </w:pPr>
  </w:style>
  <w:style w:type="character" w:styleId="ListParagraphChar" w:customStyle="1">
    <w:name w:val="List Paragraph Char"/>
    <w:aliases w:val="Figure_name Char,List Paragraph1 Char,Bullet- First level Char,Listenabsatz1 Char,numbered Char,Bullet List Char,FooterText Char,Paragraphe de liste1 Char,Bulletr List Paragraph Char,列出段落 Char,列出段落1 Char,List Paragraph2 Char,lp1 Char"/>
    <w:basedOn w:val="DefaultParagraphFont"/>
    <w:link w:val="ListParagraph"/>
    <w:uiPriority w:val="34"/>
    <w:qFormat/>
    <w:locked/>
    <w:rsid w:val="007D521D"/>
    <w:rPr>
      <w:rFonts w:ascii="Calibri" w:hAnsi="Calibri" w:eastAsia="MS Mincho" w:cs="Times New Roman"/>
    </w:rPr>
  </w:style>
  <w:style w:type="paragraph" w:styleId="Default" w:customStyle="1">
    <w:name w:val="Default"/>
    <w:rsid w:val="007D521D"/>
    <w:pPr>
      <w:autoSpaceDE w:val="0"/>
      <w:autoSpaceDN w:val="0"/>
      <w:adjustRightInd w:val="0"/>
      <w:spacing w:after="0" w:line="240" w:lineRule="auto"/>
    </w:pPr>
    <w:rPr>
      <w:rFonts w:ascii="Arial" w:hAnsi="Arial" w:eastAsia="Calibri" w:cs="Arial"/>
      <w:color w:val="000000"/>
      <w:sz w:val="24"/>
      <w:szCs w:val="24"/>
    </w:rPr>
  </w:style>
  <w:style w:type="paragraph" w:styleId="AHighlight" w:customStyle="1">
    <w:name w:val="A_Highlight"/>
    <w:basedOn w:val="Normal"/>
    <w:autoRedefine/>
    <w:rsid w:val="001A1D42"/>
    <w:pPr>
      <w:keepLines/>
      <w:pBdr>
        <w:top w:val="single" w:color="000080" w:sz="24" w:space="0"/>
        <w:bottom w:val="single" w:color="000080" w:sz="24" w:space="3"/>
      </w:pBdr>
      <w:shd w:val="clear" w:color="auto" w:fill="D9D9D9" w:themeFill="background1" w:themeFillShade="D9"/>
      <w:spacing w:line="240" w:lineRule="auto"/>
      <w:ind w:left="720" w:right="720"/>
      <w:jc w:val="both"/>
    </w:pPr>
    <w:rPr>
      <w:rFonts w:eastAsia="Times New Roman" w:asciiTheme="minorHAnsi" w:hAnsiTheme="minorHAnsi"/>
      <w:color w:val="C00000"/>
      <w:lang w:bidi="ar-DZ"/>
    </w:rPr>
  </w:style>
  <w:style w:type="paragraph" w:styleId="Caption">
    <w:name w:val="caption"/>
    <w:aliases w:val="Caption Char"/>
    <w:basedOn w:val="Normal"/>
    <w:next w:val="Normal"/>
    <w:uiPriority w:val="99"/>
    <w:unhideWhenUsed/>
    <w:qFormat/>
    <w:rsid w:val="007D521D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7D521D"/>
    <w:pPr>
      <w:spacing w:after="0" w:line="240" w:lineRule="auto"/>
    </w:pPr>
    <w:rPr>
      <w:rFonts w:ascii="Calibri" w:hAnsi="Calibri" w:eastAsia="MS Mincho" w:cs="Times New Roman"/>
    </w:rPr>
  </w:style>
  <w:style w:type="paragraph" w:styleId="BodyText" w:customStyle="1">
    <w:name w:val="BodyText"/>
    <w:basedOn w:val="Normal"/>
    <w:link w:val="BodyTextChar1"/>
    <w:uiPriority w:val="99"/>
    <w:rsid w:val="007D521D"/>
    <w:pPr>
      <w:widowControl w:val="0"/>
      <w:adjustRightInd w:val="0"/>
      <w:spacing w:before="40" w:line="360" w:lineRule="atLeast"/>
      <w:jc w:val="both"/>
      <w:textAlignment w:val="baseline"/>
    </w:pPr>
    <w:rPr>
      <w:rFonts w:ascii="Arial" w:hAnsi="Arial" w:eastAsia="Times New Roman" w:cs="Arial"/>
      <w:sz w:val="18"/>
      <w:szCs w:val="18"/>
      <w:lang w:eastAsia="ja-JP"/>
    </w:rPr>
  </w:style>
  <w:style w:type="character" w:styleId="BodyTextChar1" w:customStyle="1">
    <w:name w:val="BodyText Char1"/>
    <w:basedOn w:val="DefaultParagraphFont"/>
    <w:link w:val="BodyText"/>
    <w:uiPriority w:val="99"/>
    <w:locked/>
    <w:rsid w:val="007D521D"/>
    <w:rPr>
      <w:rFonts w:ascii="Arial" w:hAnsi="Arial" w:eastAsia="Times New Roman" w:cs="Arial"/>
      <w:sz w:val="18"/>
      <w:szCs w:val="18"/>
      <w:lang w:val="en-GB" w:eastAsia="ja-JP"/>
    </w:rPr>
  </w:style>
  <w:style w:type="character" w:styleId="CommentReference">
    <w:name w:val="annotation reference"/>
    <w:basedOn w:val="DefaultParagraphFont"/>
    <w:unhideWhenUsed/>
    <w:rsid w:val="007D521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7D521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7D521D"/>
    <w:rPr>
      <w:rFonts w:ascii="Calibri" w:hAnsi="Calibri" w:eastAsia="MS Mincho" w:cs="Times New Roman"/>
      <w:sz w:val="20"/>
      <w:szCs w:val="20"/>
    </w:rPr>
  </w:style>
  <w:style w:type="table" w:styleId="GridTable4-Accent112" w:customStyle="1">
    <w:name w:val="Grid Table 4 - Accent 112"/>
    <w:basedOn w:val="TableNormal"/>
    <w:uiPriority w:val="49"/>
    <w:rsid w:val="002918D8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0C0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A6A6A6" w:themeFill="background1" w:themeFillShade="A6"/>
      </w:tcPr>
    </w:tblStylePr>
  </w:style>
  <w:style w:type="table" w:styleId="GridTable4-Accent51" w:customStyle="1">
    <w:name w:val="Grid Table 4 - Accent 51"/>
    <w:basedOn w:val="TableNormal"/>
    <w:uiPriority w:val="49"/>
    <w:rsid w:val="007D521D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BodyText0">
    <w:name w:val="Body Text"/>
    <w:aliases w:val="bt,Body Text 1,body text,DJ_BOdY,t1,BODY TEXT,Body Text 1 Char Char Char Char Char Char Char Char Char,t11,t111,bt1,BT,txt1,T1,Title 1,EDStext,sp,bullet title,sbs,block text,Resume Text,bt4,body text4,bt5,body text5,tx,pp,t1111,Body Text 12,b3"/>
    <w:basedOn w:val="Normal"/>
    <w:link w:val="BodyTextChar10"/>
    <w:uiPriority w:val="99"/>
    <w:rsid w:val="007D521D"/>
    <w:pPr>
      <w:spacing w:before="60" w:line="240" w:lineRule="auto"/>
      <w:ind w:left="360"/>
      <w:jc w:val="both"/>
    </w:pPr>
    <w:rPr>
      <w:rFonts w:ascii="Verdana" w:hAnsi="Verdana" w:eastAsia="Times New Roman"/>
      <w:sz w:val="20"/>
      <w:szCs w:val="20"/>
    </w:rPr>
  </w:style>
  <w:style w:type="character" w:styleId="BodyTextChar" w:customStyle="1">
    <w:name w:val="Body Text Char"/>
    <w:basedOn w:val="DefaultParagraphFont"/>
    <w:uiPriority w:val="99"/>
    <w:semiHidden/>
    <w:rsid w:val="007D521D"/>
    <w:rPr>
      <w:rFonts w:ascii="Calibri" w:hAnsi="Calibri" w:eastAsia="MS Mincho" w:cs="Times New Roman"/>
    </w:rPr>
  </w:style>
  <w:style w:type="character" w:styleId="BodyTextChar10" w:customStyle="1">
    <w:name w:val="Body Text Char1"/>
    <w:aliases w:val="bt Char,Body Text 1 Char,body text Char,DJ_BOdY Char,t1 Char,BODY TEXT Char,Body Text 1 Char Char Char Char Char Char Char Char Char Char,t11 Char,t111 Char,bt1 Char,BT Char,txt1 Char,T1 Char,Title 1 Char,EDStext Char,sp Char,sbs Char"/>
    <w:basedOn w:val="DefaultParagraphFont"/>
    <w:link w:val="BodyText0"/>
    <w:uiPriority w:val="99"/>
    <w:locked/>
    <w:rsid w:val="007D521D"/>
    <w:rPr>
      <w:rFonts w:ascii="Verdana" w:hAnsi="Verdana" w:eastAsia="Times New Roman" w:cs="Times New Roman"/>
      <w:sz w:val="20"/>
      <w:szCs w:val="20"/>
    </w:rPr>
  </w:style>
  <w:style w:type="paragraph" w:styleId="BulletStyle" w:customStyle="1">
    <w:name w:val="Bullet Style"/>
    <w:basedOn w:val="ListParagraph"/>
    <w:qFormat/>
    <w:rsid w:val="007D521D"/>
    <w:pPr>
      <w:numPr>
        <w:numId w:val="8"/>
      </w:numPr>
      <w:tabs>
        <w:tab w:val="num" w:pos="360"/>
      </w:tabs>
      <w:spacing w:after="0"/>
      <w:ind w:firstLine="0"/>
      <w:jc w:val="both"/>
    </w:pPr>
    <w:rPr>
      <w:rFonts w:ascii="Arial" w:hAnsi="Arial" w:eastAsia="Times New Roman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521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D521D"/>
    <w:rPr>
      <w:rFonts w:ascii="Calibri" w:hAnsi="Calibri" w:eastAsia="MS Mincho" w:cs="Times New Roman"/>
      <w:b/>
      <w:bCs/>
      <w:sz w:val="20"/>
      <w:szCs w:val="20"/>
    </w:rPr>
  </w:style>
  <w:style w:type="paragraph" w:styleId="NormalWeb">
    <w:name w:val="Normal (Web)"/>
    <w:aliases w:val=" Char Char,Char Char,Char Char Char2,Char Char Char2 Char Char Char,Char Char Char2 Char"/>
    <w:basedOn w:val="Normal"/>
    <w:link w:val="NormalWebChar"/>
    <w:uiPriority w:val="99"/>
    <w:unhideWhenUsed/>
    <w:qFormat/>
    <w:rsid w:val="007D521D"/>
    <w:pPr>
      <w:spacing w:before="0" w:after="200"/>
    </w:pPr>
    <w:rPr>
      <w:rFonts w:ascii="Times New Roman" w:hAnsi="Times New Roman" w:eastAsiaTheme="minorHAnsi"/>
      <w:sz w:val="24"/>
      <w:szCs w:val="24"/>
    </w:rPr>
  </w:style>
  <w:style w:type="paragraph" w:styleId="Body1i" w:customStyle="1">
    <w:name w:val="Body1i"/>
    <w:rsid w:val="007D521D"/>
    <w:pPr>
      <w:spacing w:before="120" w:after="120" w:line="240" w:lineRule="auto"/>
      <w:ind w:left="1080"/>
      <w:jc w:val="both"/>
    </w:pPr>
    <w:rPr>
      <w:rFonts w:ascii="Verdana" w:hAnsi="Verdana" w:eastAsia="Times New Roman" w:cs="Times New Roman"/>
      <w:i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7D521D"/>
    <w:pPr>
      <w:spacing w:after="0"/>
    </w:pPr>
  </w:style>
  <w:style w:type="character" w:styleId="BodyTextChar2" w:customStyle="1">
    <w:name w:val="Body Text Char2"/>
    <w:aliases w:val="bt Char1,Body Text 1 Char1,body text Char1,DJ_BOdY Char1,t1 Char1,BODY TEXT Char1,Body Text 1 Char Char Char Char Char Char Char Char Char Char1,t11 Char1,t111 Char1,bt1 Char1,BT Char1,txt1 Char1,T1 Char1,Title 1 Char1,EDStext Char1"/>
    <w:basedOn w:val="DefaultParagraphFont"/>
    <w:uiPriority w:val="99"/>
    <w:locked/>
    <w:rsid w:val="007D521D"/>
    <w:rPr>
      <w:rFonts w:ascii="Verdana" w:hAnsi="Verdana" w:cs="Times New Roman"/>
      <w:lang w:val="en-US" w:eastAsia="en-US" w:bidi="ar-SA"/>
    </w:rPr>
  </w:style>
  <w:style w:type="paragraph" w:styleId="tabletext" w:customStyle="1">
    <w:name w:val="tabletext"/>
    <w:basedOn w:val="Normal"/>
    <w:rsid w:val="007D521D"/>
    <w:pPr>
      <w:spacing w:before="60" w:after="60" w:line="240" w:lineRule="auto"/>
    </w:pPr>
    <w:rPr>
      <w:rFonts w:ascii="Arial" w:hAnsi="Arial" w:cs="Arial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D521D"/>
    <w:pPr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D521D"/>
    <w:rPr>
      <w:rFonts w:ascii="Calibri" w:hAnsi="Calibri" w:eastAsia="MS Mincho" w:cs="Times New Roman"/>
    </w:rPr>
  </w:style>
  <w:style w:type="paragraph" w:styleId="Body2" w:customStyle="1">
    <w:name w:val="Body 2"/>
    <w:basedOn w:val="Normal"/>
    <w:link w:val="Body2Char"/>
    <w:rsid w:val="007D521D"/>
    <w:pPr>
      <w:widowControl w:val="0"/>
      <w:spacing w:before="0" w:line="240" w:lineRule="auto"/>
      <w:ind w:left="540"/>
      <w:jc w:val="both"/>
    </w:pPr>
    <w:rPr>
      <w:rFonts w:ascii="Arial" w:hAnsi="Arial" w:eastAsia="SimSun"/>
      <w:color w:val="000000"/>
      <w:sz w:val="24"/>
      <w:szCs w:val="24"/>
    </w:rPr>
  </w:style>
  <w:style w:type="character" w:styleId="Body2Char" w:customStyle="1">
    <w:name w:val="Body 2 Char"/>
    <w:basedOn w:val="DefaultParagraphFont"/>
    <w:link w:val="Body2"/>
    <w:locked/>
    <w:rsid w:val="007D521D"/>
    <w:rPr>
      <w:rFonts w:ascii="Arial" w:hAnsi="Arial" w:eastAsia="SimSun" w:cs="Times New Roman"/>
      <w:color w:val="000000"/>
      <w:sz w:val="24"/>
      <w:szCs w:val="24"/>
    </w:rPr>
  </w:style>
  <w:style w:type="table" w:styleId="LightGrid-Accent11" w:customStyle="1">
    <w:name w:val="Light Grid - Accent 11"/>
    <w:basedOn w:val="TableNormal"/>
    <w:uiPriority w:val="62"/>
    <w:rsid w:val="007D521D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TableNumbers" w:customStyle="1">
    <w:name w:val="Table Numbers"/>
    <w:basedOn w:val="Normal"/>
    <w:qFormat/>
    <w:rsid w:val="007D521D"/>
    <w:pPr>
      <w:numPr>
        <w:numId w:val="9"/>
      </w:numPr>
      <w:spacing w:before="60" w:after="0" w:line="240" w:lineRule="auto"/>
      <w:contextualSpacing/>
      <w:jc w:val="center"/>
    </w:pPr>
    <w:rPr>
      <w:rFonts w:eastAsia="Calibri"/>
      <w:sz w:val="20"/>
    </w:rPr>
  </w:style>
  <w:style w:type="table" w:styleId="InfosysTable" w:customStyle="1">
    <w:name w:val="Infosys Table"/>
    <w:basedOn w:val="TableNormal"/>
    <w:rsid w:val="007D521D"/>
    <w:pPr>
      <w:spacing w:before="20" w:after="20" w:line="240" w:lineRule="auto"/>
    </w:pPr>
    <w:rPr>
      <w:rFonts w:ascii="Arial" w:hAnsi="Arial" w:eastAsia="Times New Roman" w:cs="Times New Roman"/>
      <w:sz w:val="18"/>
      <w:szCs w:val="18"/>
    </w:rPr>
    <w:tblPr>
      <w:tblBorders>
        <w:top w:val="single" w:color="808080" w:sz="4" w:space="0"/>
        <w:left w:val="single" w:color="808080" w:sz="4" w:space="0"/>
        <w:bottom w:val="single" w:color="808080" w:sz="4" w:space="0"/>
        <w:right w:val="single" w:color="808080" w:sz="4" w:space="0"/>
        <w:insideH w:val="single" w:color="808080" w:sz="6" w:space="0"/>
        <w:insideV w:val="single" w:color="808080" w:sz="6" w:space="0"/>
      </w:tblBorders>
    </w:tblPr>
    <w:tcPr>
      <w:shd w:val="clear" w:color="auto" w:fill="auto"/>
    </w:tcPr>
    <w:tblStylePr w:type="firstRow">
      <w:pPr>
        <w:wordWrap/>
        <w:spacing w:beforeLines="20" w:beforeAutospacing="0" w:afterLines="20" w:afterAutospacing="0" w:line="240" w:lineRule="auto"/>
        <w:ind w:left="0" w:leftChars="0" w:right="0" w:rightChars="0" w:firstLine="0" w:firstLineChars="0"/>
        <w:jc w:val="left"/>
      </w:pPr>
      <w:rPr>
        <w:rFonts w:ascii="Arial Unicode MS" w:hAnsi="Arial Unicode MS"/>
        <w:b/>
        <w:color w:val="FFFFFF"/>
        <w:sz w:val="18"/>
        <w:szCs w:val="18"/>
      </w:rPr>
      <w:tblPr/>
      <w:tcPr>
        <w:tc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  <w:tl2br w:val="nil"/>
          <w:tr2bl w:val="nil"/>
        </w:tcBorders>
        <w:shd w:val="clear" w:color="auto" w:fill="FFFFCC"/>
      </w:tcPr>
    </w:tblStylePr>
  </w:style>
  <w:style w:type="table" w:styleId="LightShading1" w:customStyle="1">
    <w:name w:val="Light Shading1"/>
    <w:basedOn w:val="TableNormal"/>
    <w:uiPriority w:val="60"/>
    <w:rsid w:val="007D52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1" w:customStyle="1">
    <w:name w:val="Medium Shading 11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1" w:customStyle="1">
    <w:name w:val="Light List - Accent 11"/>
    <w:basedOn w:val="TableNormal"/>
    <w:uiPriority w:val="61"/>
    <w:rsid w:val="007D521D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1-Accent1">
    <w:name w:val="Medium Grid 1 Accent 1"/>
    <w:basedOn w:val="TableNormal"/>
    <w:uiPriority w:val="67"/>
    <w:rsid w:val="007D521D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7D521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paragraph" w:styleId="NoSpacing">
    <w:name w:val="No Spacing"/>
    <w:link w:val="NoSpacingChar"/>
    <w:uiPriority w:val="1"/>
    <w:qFormat/>
    <w:rsid w:val="007D521D"/>
    <w:pPr>
      <w:spacing w:before="60" w:after="60" w:line="240" w:lineRule="auto"/>
      <w:contextualSpacing/>
    </w:pPr>
  </w:style>
  <w:style w:type="table" w:styleId="LightGrid1" w:customStyle="1">
    <w:name w:val="Light Grid1"/>
    <w:basedOn w:val="TableNormal"/>
    <w:uiPriority w:val="62"/>
    <w:rsid w:val="007D521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paragraph" w:styleId="Body" w:customStyle="1">
    <w:name w:val="*Body"/>
    <w:link w:val="BodyChar"/>
    <w:rsid w:val="007D521D"/>
    <w:pPr>
      <w:spacing w:before="80" w:after="80" w:line="240" w:lineRule="auto"/>
      <w:ind w:right="720"/>
    </w:pPr>
    <w:rPr>
      <w:rFonts w:ascii="Arial" w:hAnsi="Arial" w:eastAsia="Times New Roman" w:cs="Times New Roman"/>
      <w:noProof/>
      <w:szCs w:val="20"/>
    </w:rPr>
  </w:style>
  <w:style w:type="character" w:styleId="BodyChar" w:customStyle="1">
    <w:name w:val="*Body Char"/>
    <w:basedOn w:val="DefaultParagraphFont"/>
    <w:link w:val="Body"/>
    <w:locked/>
    <w:rsid w:val="007D521D"/>
    <w:rPr>
      <w:rFonts w:ascii="Arial" w:hAnsi="Arial" w:eastAsia="Times New Roman" w:cs="Times New Roman"/>
      <w:noProof/>
      <w:szCs w:val="20"/>
    </w:rPr>
  </w:style>
  <w:style w:type="paragraph" w:styleId="FigureCaption" w:customStyle="1">
    <w:name w:val="Figure Caption"/>
    <w:basedOn w:val="Normal"/>
    <w:link w:val="FigureCaptionCharChar"/>
    <w:rsid w:val="007D521D"/>
    <w:pPr>
      <w:numPr>
        <w:numId w:val="10"/>
      </w:numPr>
      <w:snapToGrid w:val="0"/>
      <w:spacing w:line="240" w:lineRule="auto"/>
      <w:jc w:val="center"/>
    </w:pPr>
    <w:rPr>
      <w:rFonts w:ascii="Arial Bold" w:hAnsi="Arial Bold" w:eastAsia="Trebuchet MS"/>
      <w:b/>
      <w:i/>
      <w:color w:val="3366FF"/>
      <w:sz w:val="20"/>
      <w:szCs w:val="18"/>
      <w:lang w:eastAsia="ja-JP"/>
    </w:rPr>
  </w:style>
  <w:style w:type="character" w:styleId="BodyTextChar0" w:customStyle="1">
    <w:name w:val="BodyText Char"/>
    <w:basedOn w:val="DefaultParagraphFont"/>
    <w:rsid w:val="007D521D"/>
    <w:rPr>
      <w:rFonts w:ascii="Arial" w:hAnsi="Arial"/>
      <w:sz w:val="18"/>
      <w:lang w:val="en-AU" w:eastAsia="ja-JP" w:bidi="ar-SA"/>
    </w:rPr>
  </w:style>
  <w:style w:type="character" w:styleId="FigureCaptionCharChar" w:customStyle="1">
    <w:name w:val="Figure Caption Char Char"/>
    <w:basedOn w:val="DefaultParagraphFont"/>
    <w:link w:val="FigureCaption"/>
    <w:rsid w:val="007D521D"/>
    <w:rPr>
      <w:rFonts w:ascii="Arial Bold" w:hAnsi="Arial Bold" w:eastAsia="Trebuchet MS" w:cs="Times New Roman"/>
      <w:b/>
      <w:i/>
      <w:color w:val="3366FF"/>
      <w:sz w:val="20"/>
      <w:szCs w:val="18"/>
      <w:lang w:val="en-GB" w:eastAsia="ja-JP"/>
    </w:rPr>
  </w:style>
  <w:style w:type="paragraph" w:styleId="ProposalBody" w:customStyle="1">
    <w:name w:val="Proposal Body"/>
    <w:basedOn w:val="Normal"/>
    <w:link w:val="ProposalBodyChar2"/>
    <w:uiPriority w:val="99"/>
    <w:rsid w:val="007D521D"/>
    <w:pPr>
      <w:spacing w:before="0" w:line="240" w:lineRule="auto"/>
      <w:jc w:val="both"/>
    </w:pPr>
    <w:rPr>
      <w:rFonts w:ascii="Arial" w:hAnsi="Arial" w:cs="Arial"/>
      <w:szCs w:val="24"/>
      <w:lang w:eastAsia="ja-JP"/>
    </w:rPr>
  </w:style>
  <w:style w:type="character" w:styleId="ProposalBodyChar2" w:customStyle="1">
    <w:name w:val="Proposal Body Char2"/>
    <w:basedOn w:val="DefaultParagraphFont"/>
    <w:link w:val="ProposalBody"/>
    <w:uiPriority w:val="99"/>
    <w:locked/>
    <w:rsid w:val="007D521D"/>
    <w:rPr>
      <w:rFonts w:ascii="Arial" w:hAnsi="Arial" w:eastAsia="MS Mincho" w:cs="Arial"/>
      <w:szCs w:val="24"/>
      <w:lang w:eastAsia="ja-JP"/>
    </w:rPr>
  </w:style>
  <w:style w:type="paragraph" w:styleId="TableBullet1" w:customStyle="1">
    <w:name w:val="Table Bullet_1"/>
    <w:next w:val="Normal"/>
    <w:link w:val="TableBullet1Char"/>
    <w:uiPriority w:val="99"/>
    <w:rsid w:val="007D521D"/>
    <w:pPr>
      <w:numPr>
        <w:numId w:val="11"/>
      </w:numPr>
      <w:spacing w:before="20" w:after="20" w:line="240" w:lineRule="auto"/>
    </w:pPr>
    <w:rPr>
      <w:rFonts w:ascii="Arial" w:hAnsi="Arial" w:eastAsia="Times New Roman" w:cs="Arial"/>
      <w:sz w:val="18"/>
      <w:szCs w:val="18"/>
    </w:rPr>
  </w:style>
  <w:style w:type="character" w:styleId="TableBullet1Char" w:customStyle="1">
    <w:name w:val="Table Bullet_1 Char"/>
    <w:basedOn w:val="DefaultParagraphFont"/>
    <w:link w:val="TableBullet1"/>
    <w:uiPriority w:val="99"/>
    <w:rsid w:val="007D521D"/>
    <w:rPr>
      <w:rFonts w:ascii="Arial" w:hAnsi="Arial" w:eastAsia="Times New Roman" w:cs="Arial"/>
      <w:sz w:val="18"/>
      <w:szCs w:val="18"/>
    </w:rPr>
  </w:style>
  <w:style w:type="paragraph" w:styleId="TableText0" w:customStyle="1">
    <w:name w:val="Table Text"/>
    <w:aliases w:val="Bulleted,table text,tt,Bulleted Char Char,Symbol (symbol),Left:  0.25&quot;,Hanging:  0.25&quot;,tb"/>
    <w:basedOn w:val="Normal"/>
    <w:link w:val="TableTextChar"/>
    <w:rsid w:val="007D521D"/>
    <w:pPr>
      <w:spacing w:before="60" w:after="0" w:line="240" w:lineRule="auto"/>
      <w:jc w:val="both"/>
    </w:pPr>
    <w:rPr>
      <w:rFonts w:ascii="Times New Roman" w:hAnsi="Times New Roman" w:eastAsia="Times New Roman"/>
      <w:szCs w:val="24"/>
    </w:rPr>
  </w:style>
  <w:style w:type="character" w:styleId="TableTextChar" w:customStyle="1">
    <w:name w:val="Table Text Char"/>
    <w:basedOn w:val="DefaultParagraphFont"/>
    <w:link w:val="TableText0"/>
    <w:rsid w:val="007D521D"/>
    <w:rPr>
      <w:rFonts w:ascii="Times New Roman" w:hAnsi="Times New Roman" w:eastAsia="Times New Roman" w:cs="Times New Roman"/>
      <w:szCs w:val="24"/>
    </w:rPr>
  </w:style>
  <w:style w:type="numbering" w:styleId="Bullet25" w:customStyle="1">
    <w:name w:val="Bullet .25"/>
    <w:uiPriority w:val="99"/>
    <w:locked/>
    <w:rsid w:val="007D521D"/>
    <w:pPr>
      <w:numPr>
        <w:numId w:val="12"/>
      </w:numPr>
    </w:pPr>
  </w:style>
  <w:style w:type="paragraph" w:styleId="NormalIndent">
    <w:name w:val="Normal Indent"/>
    <w:basedOn w:val="Normal"/>
    <w:link w:val="NormalIndentChar"/>
    <w:rsid w:val="007D521D"/>
    <w:pPr>
      <w:spacing w:after="0" w:line="240" w:lineRule="auto"/>
      <w:ind w:left="720"/>
      <w:jc w:val="both"/>
    </w:pPr>
    <w:rPr>
      <w:rFonts w:ascii="Verdana" w:hAnsi="Verdana" w:eastAsia="Times New Roman"/>
      <w:sz w:val="20"/>
      <w:szCs w:val="20"/>
      <w:lang w:eastAsia="ja-JP"/>
    </w:rPr>
  </w:style>
  <w:style w:type="character" w:styleId="NormalIndentChar" w:customStyle="1">
    <w:name w:val="Normal Indent Char"/>
    <w:basedOn w:val="DefaultParagraphFont"/>
    <w:link w:val="NormalIndent"/>
    <w:rsid w:val="007D521D"/>
    <w:rPr>
      <w:rFonts w:ascii="Verdana" w:hAnsi="Verdana" w:eastAsia="Times New Roman" w:cs="Times New Roman"/>
      <w:sz w:val="20"/>
      <w:szCs w:val="20"/>
      <w:lang w:eastAsia="ja-JP"/>
    </w:rPr>
  </w:style>
  <w:style w:type="table" w:styleId="MediumList2-Accent5">
    <w:name w:val="Medium List 2 Accent 5"/>
    <w:basedOn w:val="TableNormal"/>
    <w:uiPriority w:val="66"/>
    <w:rsid w:val="007D521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1" w:customStyle="1">
    <w:name w:val="Light Shading - Accent 11"/>
    <w:basedOn w:val="TableNormal"/>
    <w:uiPriority w:val="60"/>
    <w:rsid w:val="007D52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1" w:customStyle="1">
    <w:name w:val="Medium Shading 1 - Accent 11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7D521D"/>
    <w:pPr>
      <w:spacing w:before="0"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7D521D"/>
    <w:rPr>
      <w:rFonts w:ascii="Calibri" w:hAnsi="Calibri" w:eastAsia="MS Mincho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D521D"/>
    <w:rPr>
      <w:vertAlign w:val="superscript"/>
    </w:rPr>
  </w:style>
  <w:style w:type="paragraph" w:styleId="0Answeralt0" w:customStyle="1">
    <w:name w:val="0 Answer (alt+0)"/>
    <w:basedOn w:val="Normal"/>
    <w:link w:val="0Answeralt0Char"/>
    <w:uiPriority w:val="99"/>
    <w:rsid w:val="007D521D"/>
    <w:pPr>
      <w:spacing w:after="240" w:line="280" w:lineRule="exact"/>
    </w:pPr>
    <w:rPr>
      <w:rFonts w:ascii="Arial" w:hAnsi="Arial" w:eastAsia="Batang"/>
      <w:sz w:val="20"/>
      <w:szCs w:val="20"/>
      <w:lang w:eastAsia="ko-KR"/>
    </w:rPr>
  </w:style>
  <w:style w:type="character" w:styleId="0Answeralt0Char" w:customStyle="1">
    <w:name w:val="0 Answer (alt+0) Char"/>
    <w:link w:val="0Answeralt0"/>
    <w:uiPriority w:val="99"/>
    <w:locked/>
    <w:rsid w:val="007D521D"/>
    <w:rPr>
      <w:rFonts w:ascii="Arial" w:hAnsi="Arial" w:eastAsia="Batang" w:cs="Times New Roman"/>
      <w:sz w:val="20"/>
      <w:szCs w:val="20"/>
      <w:lang w:eastAsia="ko-KR"/>
    </w:rPr>
  </w:style>
  <w:style w:type="character" w:styleId="IntenseReference">
    <w:name w:val="Intense Reference"/>
    <w:basedOn w:val="DefaultParagraphFont"/>
    <w:uiPriority w:val="32"/>
    <w:qFormat/>
    <w:rsid w:val="007D521D"/>
    <w:rPr>
      <w:b/>
      <w:bCs/>
      <w:smallCaps/>
      <w:color w:val="C0504D"/>
      <w:spacing w:val="5"/>
      <w:u w:val="single"/>
    </w:rPr>
  </w:style>
  <w:style w:type="paragraph" w:styleId="Absatz" w:customStyle="1">
    <w:name w:val="Absatz"/>
    <w:basedOn w:val="Normal"/>
    <w:link w:val="AbsatzZchn"/>
    <w:autoRedefine/>
    <w:rsid w:val="007D521D"/>
    <w:pPr>
      <w:tabs>
        <w:tab w:val="left" w:pos="0"/>
        <w:tab w:val="center" w:pos="72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hAnsi="Arial"/>
      <w:sz w:val="18"/>
      <w:szCs w:val="18"/>
      <w:lang w:val="en-CA"/>
    </w:rPr>
  </w:style>
  <w:style w:type="character" w:styleId="AbsatzZchn" w:customStyle="1">
    <w:name w:val="Absatz Zchn"/>
    <w:link w:val="Absatz"/>
    <w:rsid w:val="007D521D"/>
    <w:rPr>
      <w:rFonts w:ascii="Arial" w:hAnsi="Arial" w:eastAsia="MS Mincho" w:cs="Times New Roman"/>
      <w:sz w:val="18"/>
      <w:szCs w:val="18"/>
      <w:lang w:val="en-CA"/>
    </w:rPr>
  </w:style>
  <w:style w:type="paragraph" w:styleId="StyleHeading3" w:customStyle="1">
    <w:name w:val="Style Heading 3"/>
    <w:basedOn w:val="Normal"/>
    <w:qFormat/>
    <w:rsid w:val="007D521D"/>
    <w:pPr>
      <w:widowControl w:val="0"/>
      <w:spacing w:before="240" w:after="240" w:line="288" w:lineRule="auto"/>
      <w:jc w:val="both"/>
      <w:outlineLvl w:val="1"/>
    </w:pPr>
    <w:rPr>
      <w:rFonts w:ascii="Cambria" w:hAnsi="Cambria" w:eastAsia="Times New Roman" w:cs="Arial"/>
      <w:b/>
      <w:snapToGrid w:val="0"/>
      <w:color w:val="948A54"/>
      <w:kern w:val="28"/>
      <w:sz w:val="24"/>
      <w:szCs w:val="24"/>
    </w:rPr>
  </w:style>
  <w:style w:type="paragraph" w:styleId="Bodytext1" w:customStyle="1">
    <w:name w:val="Bodytext"/>
    <w:basedOn w:val="Normal"/>
    <w:link w:val="BodytextChar3"/>
    <w:rsid w:val="007D521D"/>
    <w:pPr>
      <w:widowControl w:val="0"/>
      <w:spacing w:before="26" w:after="240" w:line="240" w:lineRule="atLeast"/>
      <w:ind w:left="1080" w:right="115"/>
      <w:jc w:val="both"/>
    </w:pPr>
    <w:rPr>
      <w:rFonts w:ascii="Arial" w:hAnsi="Arial" w:eastAsia="Times New Roman"/>
      <w:sz w:val="20"/>
      <w:szCs w:val="20"/>
    </w:rPr>
  </w:style>
  <w:style w:type="character" w:styleId="BodytextChar3" w:customStyle="1">
    <w:name w:val="Bodytext Char"/>
    <w:basedOn w:val="DefaultParagraphFont"/>
    <w:link w:val="Bodytext1"/>
    <w:locked/>
    <w:rsid w:val="007D521D"/>
    <w:rPr>
      <w:rFonts w:ascii="Arial" w:hAnsi="Arial" w:eastAsia="Times New Roman" w:cs="Times New Roman"/>
      <w:sz w:val="20"/>
      <w:szCs w:val="20"/>
    </w:rPr>
  </w:style>
  <w:style w:type="paragraph" w:styleId="msolistparagraph0" w:customStyle="1">
    <w:name w:val="msolistparagraph"/>
    <w:basedOn w:val="Normal"/>
    <w:uiPriority w:val="99"/>
    <w:rsid w:val="007D521D"/>
    <w:pPr>
      <w:spacing w:before="0" w:after="0" w:line="240" w:lineRule="auto"/>
      <w:ind w:left="720"/>
    </w:pPr>
    <w:rPr>
      <w:rFonts w:eastAsia="Times New Roman"/>
    </w:rPr>
  </w:style>
  <w:style w:type="paragraph" w:styleId="subbulls" w:customStyle="1">
    <w:name w:val="sub bulls"/>
    <w:basedOn w:val="Normal"/>
    <w:autoRedefine/>
    <w:rsid w:val="007D521D"/>
    <w:pPr>
      <w:numPr>
        <w:numId w:val="13"/>
      </w:numPr>
      <w:spacing w:before="0" w:line="240" w:lineRule="auto"/>
      <w:jc w:val="both"/>
    </w:pPr>
    <w:rPr>
      <w:rFonts w:ascii="Verdana" w:hAnsi="Verdana" w:eastAsia="Times New Roman" w:cs="Verdana"/>
      <w:sz w:val="20"/>
      <w:szCs w:val="20"/>
      <w:lang w:eastAsia="ja-JP"/>
    </w:rPr>
  </w:style>
  <w:style w:type="character" w:styleId="NoSpacingChar" w:customStyle="1">
    <w:name w:val="No Spacing Char"/>
    <w:link w:val="NoSpacing"/>
    <w:uiPriority w:val="1"/>
    <w:locked/>
    <w:rsid w:val="007D521D"/>
  </w:style>
  <w:style w:type="paragraph" w:styleId="List">
    <w:name w:val="List"/>
    <w:basedOn w:val="Normal"/>
    <w:uiPriority w:val="99"/>
    <w:unhideWhenUsed/>
    <w:rsid w:val="007D521D"/>
    <w:pPr>
      <w:numPr>
        <w:numId w:val="14"/>
      </w:numPr>
      <w:spacing w:before="240" w:after="240" w:line="240" w:lineRule="auto"/>
      <w:ind w:left="714" w:hanging="357"/>
    </w:pPr>
    <w:rPr>
      <w:rFonts w:eastAsia="Calibri"/>
    </w:rPr>
  </w:style>
  <w:style w:type="character" w:styleId="mw-headline" w:customStyle="1">
    <w:name w:val="mw-headline"/>
    <w:basedOn w:val="DefaultParagraphFont"/>
    <w:rsid w:val="007D521D"/>
  </w:style>
  <w:style w:type="paragraph" w:styleId="BOMAP-BodyText1" w:customStyle="1">
    <w:name w:val="BOMAP-Body Text 1"/>
    <w:basedOn w:val="Normal"/>
    <w:link w:val="BOMAP-BodyText1Char"/>
    <w:rsid w:val="007D521D"/>
    <w:pPr>
      <w:spacing w:before="60" w:line="240" w:lineRule="auto"/>
      <w:ind w:left="360"/>
      <w:jc w:val="both"/>
    </w:pPr>
    <w:rPr>
      <w:rFonts w:ascii="Arial" w:hAnsi="Arial" w:eastAsia="Calibri"/>
      <w:sz w:val="20"/>
      <w:szCs w:val="20"/>
    </w:rPr>
  </w:style>
  <w:style w:type="character" w:styleId="BOMAP-BodyText1Char" w:customStyle="1">
    <w:name w:val="BOMAP-Body Text 1 Char"/>
    <w:basedOn w:val="DefaultParagraphFont"/>
    <w:link w:val="BOMAP-BodyText1"/>
    <w:locked/>
    <w:rsid w:val="007D521D"/>
    <w:rPr>
      <w:rFonts w:ascii="Arial" w:hAnsi="Arial" w:eastAsia="Calibri" w:cs="Times New Roman"/>
      <w:sz w:val="20"/>
      <w:szCs w:val="20"/>
    </w:rPr>
  </w:style>
  <w:style w:type="character" w:styleId="NormalWebChar" w:customStyle="1">
    <w:name w:val="Normal (Web) Char"/>
    <w:aliases w:val=" Char Char Char,Char Char Char,Char Char Char2 Char1,Char Char Char2 Char Char Char Char,Char Char Char2 Char Char"/>
    <w:basedOn w:val="DefaultParagraphFont"/>
    <w:link w:val="NormalWeb"/>
    <w:uiPriority w:val="99"/>
    <w:rsid w:val="007D521D"/>
    <w:rPr>
      <w:rFonts w:ascii="Times New Roman" w:hAnsi="Times New Roman" w:cs="Times New Roman"/>
      <w:sz w:val="24"/>
      <w:szCs w:val="24"/>
    </w:rPr>
  </w:style>
  <w:style w:type="table" w:styleId="LightList-Accent12" w:customStyle="1">
    <w:name w:val="Light List - Accent 12"/>
    <w:basedOn w:val="TableNormal"/>
    <w:uiPriority w:val="61"/>
    <w:rsid w:val="007D521D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2-Accent1">
    <w:name w:val="Medium Grid 2 Accent 1"/>
    <w:basedOn w:val="TableNormal"/>
    <w:uiPriority w:val="68"/>
    <w:rsid w:val="007D521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numbering" w:styleId="NoList1" w:customStyle="1">
    <w:name w:val="No List1"/>
    <w:next w:val="NoList"/>
    <w:uiPriority w:val="99"/>
    <w:semiHidden/>
    <w:unhideWhenUsed/>
    <w:rsid w:val="007D521D"/>
  </w:style>
  <w:style w:type="table" w:styleId="TableDefinitionsGrid1" w:customStyle="1">
    <w:name w:val="Table Definitions Grid1"/>
    <w:basedOn w:val="TableNormal"/>
    <w:next w:val="TableGrid"/>
    <w:uiPriority w:val="59"/>
    <w:rsid w:val="007D521D"/>
    <w:pPr>
      <w:spacing w:after="0" w:line="240" w:lineRule="auto"/>
    </w:pPr>
    <w:rPr>
      <w:rFonts w:eastAsia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LightGrid-Accent111" w:customStyle="1">
    <w:name w:val="Light Grid - Accent 111"/>
    <w:basedOn w:val="TableNormal"/>
    <w:uiPriority w:val="62"/>
    <w:rsid w:val="007D521D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InfosysTable1" w:customStyle="1">
    <w:name w:val="Infosys Table1"/>
    <w:basedOn w:val="TableNormal"/>
    <w:rsid w:val="007D521D"/>
    <w:pPr>
      <w:spacing w:before="20" w:after="20" w:line="240" w:lineRule="auto"/>
    </w:pPr>
    <w:rPr>
      <w:rFonts w:ascii="Arial" w:hAnsi="Arial" w:eastAsia="Times New Roman" w:cs="Times New Roman"/>
      <w:sz w:val="18"/>
      <w:szCs w:val="18"/>
    </w:rPr>
    <w:tblPr>
      <w:tblBorders>
        <w:top w:val="single" w:color="808080" w:sz="4" w:space="0"/>
        <w:left w:val="single" w:color="808080" w:sz="4" w:space="0"/>
        <w:bottom w:val="single" w:color="808080" w:sz="4" w:space="0"/>
        <w:right w:val="single" w:color="808080" w:sz="4" w:space="0"/>
        <w:insideH w:val="single" w:color="808080" w:sz="6" w:space="0"/>
        <w:insideV w:val="single" w:color="808080" w:sz="6" w:space="0"/>
      </w:tblBorders>
    </w:tblPr>
    <w:tcPr>
      <w:shd w:val="clear" w:color="auto" w:fill="auto"/>
    </w:tcPr>
    <w:tblStylePr w:type="firstRow">
      <w:pPr>
        <w:wordWrap/>
        <w:spacing w:beforeLines="20" w:beforeAutospacing="0" w:afterLines="20" w:afterAutospacing="0" w:line="240" w:lineRule="auto"/>
        <w:ind w:left="0" w:leftChars="0" w:right="0" w:rightChars="0" w:firstLine="0" w:firstLineChars="0"/>
        <w:jc w:val="left"/>
      </w:pPr>
      <w:rPr>
        <w:rFonts w:ascii="Arial Unicode MS" w:hAnsi="Arial Unicode MS"/>
        <w:b/>
        <w:color w:val="FFFFFF"/>
        <w:sz w:val="18"/>
        <w:szCs w:val="18"/>
      </w:rPr>
      <w:tblPr/>
      <w:tcPr>
        <w:tc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  <w:tl2br w:val="nil"/>
          <w:tr2bl w:val="nil"/>
        </w:tcBorders>
        <w:shd w:val="clear" w:color="auto" w:fill="FFFFCC"/>
      </w:tcPr>
    </w:tblStylePr>
  </w:style>
  <w:style w:type="table" w:styleId="LightShading11" w:customStyle="1">
    <w:name w:val="Light Shading11"/>
    <w:basedOn w:val="TableNormal"/>
    <w:uiPriority w:val="60"/>
    <w:rsid w:val="007D521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111" w:customStyle="1">
    <w:name w:val="Medium Shading 111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11" w:customStyle="1">
    <w:name w:val="Light List - Accent 111"/>
    <w:basedOn w:val="TableNormal"/>
    <w:uiPriority w:val="61"/>
    <w:rsid w:val="007D521D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1-Accent11" w:customStyle="1">
    <w:name w:val="Medium Grid 1 - Accent 11"/>
    <w:basedOn w:val="TableNormal"/>
    <w:next w:val="MediumGrid1-Accent1"/>
    <w:uiPriority w:val="67"/>
    <w:rsid w:val="007D521D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51" w:customStyle="1">
    <w:name w:val="Medium Grid 3 - Accent 51"/>
    <w:basedOn w:val="TableNormal"/>
    <w:next w:val="MediumGrid3-Accent5"/>
    <w:uiPriority w:val="69"/>
    <w:rsid w:val="007D521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LightGrid11" w:customStyle="1">
    <w:name w:val="Light Grid11"/>
    <w:basedOn w:val="TableNormal"/>
    <w:uiPriority w:val="62"/>
    <w:rsid w:val="007D521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MediumList2-Accent51" w:customStyle="1">
    <w:name w:val="Medium List 2 - Accent 51"/>
    <w:basedOn w:val="TableNormal"/>
    <w:next w:val="MediumList2-Accent5"/>
    <w:uiPriority w:val="66"/>
    <w:rsid w:val="007D521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111" w:customStyle="1">
    <w:name w:val="Light Shading - Accent 111"/>
    <w:basedOn w:val="TableNormal"/>
    <w:uiPriority w:val="60"/>
    <w:rsid w:val="007D52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11" w:customStyle="1">
    <w:name w:val="Medium Shading 1 - Accent 111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521D"/>
    <w:rPr>
      <w:color w:val="800080"/>
      <w:u w:val="single"/>
    </w:rPr>
  </w:style>
  <w:style w:type="paragraph" w:styleId="xl68" w:customStyle="1">
    <w:name w:val="xl68"/>
    <w:basedOn w:val="Normal"/>
    <w:rsid w:val="007D521D"/>
    <w:pPr>
      <w:spacing w:before="100" w:beforeAutospacing="1" w:after="100" w:afterAutospacing="1" w:line="240" w:lineRule="auto"/>
    </w:pPr>
    <w:rPr>
      <w:rFonts w:ascii="Century Gothic" w:hAnsi="Century Gothic" w:eastAsia="Times New Roman"/>
      <w:color w:val="000000"/>
      <w:sz w:val="24"/>
      <w:szCs w:val="24"/>
    </w:rPr>
  </w:style>
  <w:style w:type="paragraph" w:styleId="xl69" w:customStyle="1">
    <w:name w:val="xl69"/>
    <w:basedOn w:val="Normal"/>
    <w:rsid w:val="007D521D"/>
    <w:pPr>
      <w:shd w:val="clear" w:color="000000" w:fill="FFFFFF"/>
      <w:spacing w:before="100" w:beforeAutospacing="1" w:after="100" w:afterAutospacing="1" w:line="240" w:lineRule="auto"/>
    </w:pPr>
    <w:rPr>
      <w:rFonts w:ascii="Century Gothic" w:hAnsi="Century Gothic" w:eastAsia="Times New Roman"/>
      <w:color w:val="000000"/>
      <w:sz w:val="24"/>
      <w:szCs w:val="24"/>
    </w:rPr>
  </w:style>
  <w:style w:type="paragraph" w:styleId="xl70" w:customStyle="1">
    <w:name w:val="xl70"/>
    <w:basedOn w:val="Normal"/>
    <w:rsid w:val="007D521D"/>
    <w:pPr>
      <w:shd w:val="clear" w:color="000000" w:fill="FFFFFF"/>
      <w:spacing w:before="100" w:beforeAutospacing="1" w:after="100" w:afterAutospacing="1" w:line="240" w:lineRule="auto"/>
    </w:pPr>
    <w:rPr>
      <w:rFonts w:ascii="Century Gothic" w:hAnsi="Century Gothic" w:eastAsia="Times New Roman"/>
      <w:color w:val="003366"/>
      <w:sz w:val="24"/>
      <w:szCs w:val="24"/>
    </w:rPr>
  </w:style>
  <w:style w:type="paragraph" w:styleId="xl71" w:customStyle="1">
    <w:name w:val="xl71"/>
    <w:basedOn w:val="Normal"/>
    <w:rsid w:val="007D521D"/>
    <w:pPr>
      <w:spacing w:before="100" w:beforeAutospacing="1" w:after="100" w:afterAutospacing="1" w:line="240" w:lineRule="auto"/>
    </w:pPr>
    <w:rPr>
      <w:rFonts w:ascii="Century Gothic" w:hAnsi="Century Gothic" w:eastAsia="Times New Roman"/>
      <w:color w:val="003366"/>
      <w:sz w:val="24"/>
      <w:szCs w:val="24"/>
    </w:rPr>
  </w:style>
  <w:style w:type="paragraph" w:styleId="xl72" w:customStyle="1">
    <w:name w:val="xl72"/>
    <w:basedOn w:val="Normal"/>
    <w:rsid w:val="007D521D"/>
    <w:pPr>
      <w:spacing w:before="100" w:beforeAutospacing="1" w:after="100" w:afterAutospacing="1" w:line="240" w:lineRule="auto"/>
      <w:jc w:val="center"/>
      <w:textAlignment w:val="center"/>
    </w:pPr>
    <w:rPr>
      <w:rFonts w:ascii="Century Gothic" w:hAnsi="Century Gothic" w:eastAsia="Times New Roman"/>
      <w:b/>
      <w:bCs/>
      <w:color w:val="000000"/>
      <w:sz w:val="24"/>
      <w:szCs w:val="24"/>
    </w:rPr>
  </w:style>
  <w:style w:type="paragraph" w:styleId="xl73" w:customStyle="1">
    <w:name w:val="xl73"/>
    <w:basedOn w:val="Normal"/>
    <w:rsid w:val="007D521D"/>
    <w:pPr>
      <w:spacing w:before="100" w:beforeAutospacing="1" w:after="100" w:afterAutospacing="1" w:line="240" w:lineRule="auto"/>
    </w:pPr>
    <w:rPr>
      <w:rFonts w:ascii="Century Gothic" w:hAnsi="Century Gothic" w:eastAsia="Times New Roman"/>
      <w:b/>
      <w:bCs/>
      <w:color w:val="000000"/>
      <w:sz w:val="24"/>
      <w:szCs w:val="24"/>
    </w:rPr>
  </w:style>
  <w:style w:type="paragraph" w:styleId="xl74" w:customStyle="1">
    <w:name w:val="xl74"/>
    <w:basedOn w:val="Normal"/>
    <w:rsid w:val="007D521D"/>
    <w:pPr>
      <w:spacing w:before="100" w:beforeAutospacing="1" w:after="100" w:afterAutospacing="1" w:line="240" w:lineRule="auto"/>
    </w:pPr>
    <w:rPr>
      <w:rFonts w:ascii="Times New Roman" w:hAnsi="Times New Roman" w:eastAsia="Times New Roman"/>
      <w:color w:val="9C6500"/>
      <w:sz w:val="24"/>
      <w:szCs w:val="24"/>
    </w:rPr>
  </w:style>
  <w:style w:type="paragraph" w:styleId="xl75" w:customStyle="1">
    <w:name w:val="xl75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6EFCE"/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sz w:val="20"/>
      <w:szCs w:val="20"/>
    </w:rPr>
  </w:style>
  <w:style w:type="paragraph" w:styleId="xl76" w:customStyle="1">
    <w:name w:val="xl76"/>
    <w:basedOn w:val="Normal"/>
    <w:rsid w:val="007D521D"/>
    <w:pPr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color w:val="000000"/>
      <w:sz w:val="24"/>
      <w:szCs w:val="24"/>
    </w:rPr>
  </w:style>
  <w:style w:type="paragraph" w:styleId="xl77" w:customStyle="1">
    <w:name w:val="xl77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99CCFF"/>
      <w:spacing w:before="100" w:beforeAutospacing="1" w:after="100" w:afterAutospacing="1" w:line="240" w:lineRule="auto"/>
      <w:jc w:val="center"/>
      <w:textAlignment w:val="top"/>
    </w:pPr>
    <w:rPr>
      <w:rFonts w:ascii="Century Gothic" w:hAnsi="Century Gothic" w:eastAsia="Times New Roman"/>
      <w:b/>
      <w:bCs/>
      <w:sz w:val="20"/>
      <w:szCs w:val="20"/>
    </w:rPr>
  </w:style>
  <w:style w:type="paragraph" w:styleId="xl78" w:customStyle="1">
    <w:name w:val="xl78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b/>
      <w:bCs/>
      <w:sz w:val="20"/>
      <w:szCs w:val="20"/>
    </w:rPr>
  </w:style>
  <w:style w:type="paragraph" w:styleId="xl79" w:customStyle="1">
    <w:name w:val="xl79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6EFCE"/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sz w:val="20"/>
      <w:szCs w:val="20"/>
    </w:rPr>
  </w:style>
  <w:style w:type="paragraph" w:styleId="xl80" w:customStyle="1">
    <w:name w:val="xl80"/>
    <w:basedOn w:val="Normal"/>
    <w:rsid w:val="007D521D"/>
    <w:pPr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color w:val="000000"/>
      <w:sz w:val="24"/>
      <w:szCs w:val="24"/>
    </w:rPr>
  </w:style>
  <w:style w:type="paragraph" w:styleId="xl81" w:customStyle="1">
    <w:name w:val="xl81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000000" w:fill="99CCFF"/>
      <w:spacing w:before="100" w:beforeAutospacing="1" w:after="100" w:afterAutospacing="1" w:line="240" w:lineRule="auto"/>
      <w:jc w:val="center"/>
      <w:textAlignment w:val="top"/>
    </w:pPr>
    <w:rPr>
      <w:rFonts w:ascii="Century Gothic" w:hAnsi="Century Gothic" w:eastAsia="Times New Roman"/>
      <w:b/>
      <w:bCs/>
      <w:sz w:val="20"/>
      <w:szCs w:val="20"/>
    </w:rPr>
  </w:style>
  <w:style w:type="paragraph" w:styleId="xl82" w:customStyle="1">
    <w:name w:val="xl82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ascii="Century Gothic" w:hAnsi="Century Gothic" w:eastAsia="Times New Roman"/>
      <w:b/>
      <w:bCs/>
      <w:sz w:val="20"/>
      <w:szCs w:val="20"/>
    </w:rPr>
  </w:style>
  <w:style w:type="paragraph" w:styleId="xl83" w:customStyle="1">
    <w:name w:val="xl83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6EFCE"/>
      <w:spacing w:before="100" w:beforeAutospacing="1" w:after="100" w:afterAutospacing="1" w:line="240" w:lineRule="auto"/>
      <w:jc w:val="center"/>
      <w:textAlignment w:val="top"/>
    </w:pPr>
    <w:rPr>
      <w:rFonts w:ascii="Century Gothic" w:hAnsi="Century Gothic" w:eastAsia="Times New Roman"/>
      <w:sz w:val="20"/>
      <w:szCs w:val="20"/>
    </w:rPr>
  </w:style>
  <w:style w:type="paragraph" w:styleId="xl84" w:customStyle="1">
    <w:name w:val="xl84"/>
    <w:basedOn w:val="Normal"/>
    <w:rsid w:val="007D521D"/>
    <w:pPr>
      <w:spacing w:before="100" w:beforeAutospacing="1" w:after="100" w:afterAutospacing="1" w:line="240" w:lineRule="auto"/>
      <w:jc w:val="center"/>
      <w:textAlignment w:val="top"/>
    </w:pPr>
    <w:rPr>
      <w:rFonts w:ascii="Century Gothic" w:hAnsi="Century Gothic" w:eastAsia="Times New Roman"/>
      <w:color w:val="000000"/>
      <w:sz w:val="24"/>
      <w:szCs w:val="24"/>
    </w:rPr>
  </w:style>
  <w:style w:type="paragraph" w:styleId="xl85" w:customStyle="1">
    <w:name w:val="xl85"/>
    <w:basedOn w:val="Normal"/>
    <w:rsid w:val="007D521D"/>
    <w:pPr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color w:val="000000"/>
      <w:sz w:val="24"/>
      <w:szCs w:val="24"/>
    </w:rPr>
  </w:style>
  <w:style w:type="paragraph" w:styleId="xl86" w:customStyle="1">
    <w:name w:val="xl86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99CCFF"/>
      <w:spacing w:before="100" w:beforeAutospacing="1" w:after="100" w:afterAutospacing="1" w:line="240" w:lineRule="auto"/>
      <w:jc w:val="center"/>
      <w:textAlignment w:val="top"/>
    </w:pPr>
    <w:rPr>
      <w:rFonts w:ascii="Century Gothic" w:hAnsi="Century Gothic" w:eastAsia="Times New Roman"/>
      <w:b/>
      <w:bCs/>
      <w:sz w:val="20"/>
      <w:szCs w:val="20"/>
    </w:rPr>
  </w:style>
  <w:style w:type="paragraph" w:styleId="xl87" w:customStyle="1">
    <w:name w:val="xl87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b/>
      <w:bCs/>
      <w:sz w:val="20"/>
      <w:szCs w:val="20"/>
    </w:rPr>
  </w:style>
  <w:style w:type="paragraph" w:styleId="xl88" w:customStyle="1">
    <w:name w:val="xl88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sz w:val="20"/>
      <w:szCs w:val="20"/>
    </w:rPr>
  </w:style>
  <w:style w:type="paragraph" w:styleId="xl89" w:customStyle="1">
    <w:name w:val="xl89"/>
    <w:basedOn w:val="Normal"/>
    <w:rsid w:val="007D521D"/>
    <w:pPr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sz w:val="20"/>
      <w:szCs w:val="20"/>
    </w:rPr>
  </w:style>
  <w:style w:type="paragraph" w:styleId="xl90" w:customStyle="1">
    <w:name w:val="xl90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6EFCE"/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sz w:val="20"/>
      <w:szCs w:val="20"/>
    </w:rPr>
  </w:style>
  <w:style w:type="paragraph" w:styleId="xl91" w:customStyle="1">
    <w:name w:val="xl91"/>
    <w:basedOn w:val="Normal"/>
    <w:rsid w:val="007D521D"/>
    <w:pPr>
      <w:pBdr>
        <w:top w:val="single" w:color="auto" w:sz="4" w:space="0"/>
        <w:left w:val="single" w:color="auto" w:sz="4" w:space="0"/>
        <w:right w:val="single" w:color="auto" w:sz="4" w:space="0"/>
      </w:pBdr>
      <w:shd w:val="clear" w:color="000000" w:fill="C6EFCE"/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sz w:val="20"/>
      <w:szCs w:val="20"/>
    </w:rPr>
  </w:style>
  <w:style w:type="paragraph" w:styleId="xl92" w:customStyle="1">
    <w:name w:val="xl92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sz w:val="20"/>
      <w:szCs w:val="20"/>
    </w:rPr>
  </w:style>
  <w:style w:type="paragraph" w:styleId="xl93" w:customStyle="1">
    <w:name w:val="xl93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ascii="Century Gothic" w:hAnsi="Century Gothic" w:eastAsia="Times New Roman"/>
      <w:sz w:val="20"/>
      <w:szCs w:val="20"/>
    </w:rPr>
  </w:style>
  <w:style w:type="paragraph" w:styleId="xl94" w:customStyle="1">
    <w:name w:val="xl94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color w:val="000000"/>
      <w:sz w:val="20"/>
      <w:szCs w:val="20"/>
    </w:rPr>
  </w:style>
  <w:style w:type="paragraph" w:styleId="xl95" w:customStyle="1">
    <w:name w:val="xl95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b/>
      <w:bCs/>
      <w:color w:val="000000"/>
      <w:sz w:val="20"/>
      <w:szCs w:val="20"/>
    </w:rPr>
  </w:style>
  <w:style w:type="paragraph" w:styleId="xl96" w:customStyle="1">
    <w:name w:val="xl96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color w:val="000000"/>
      <w:sz w:val="20"/>
      <w:szCs w:val="20"/>
    </w:rPr>
  </w:style>
  <w:style w:type="paragraph" w:styleId="xl97" w:customStyle="1">
    <w:name w:val="xl97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color w:val="000000"/>
      <w:sz w:val="20"/>
      <w:szCs w:val="20"/>
    </w:rPr>
  </w:style>
  <w:style w:type="paragraph" w:styleId="xl98" w:customStyle="1">
    <w:name w:val="xl98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6EFCE"/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color w:val="000000"/>
      <w:sz w:val="20"/>
      <w:szCs w:val="20"/>
    </w:rPr>
  </w:style>
  <w:style w:type="paragraph" w:styleId="xl99" w:customStyle="1">
    <w:name w:val="xl99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b/>
      <w:bCs/>
      <w:color w:val="000000"/>
      <w:sz w:val="20"/>
      <w:szCs w:val="20"/>
    </w:rPr>
  </w:style>
  <w:style w:type="paragraph" w:styleId="xl100" w:customStyle="1">
    <w:name w:val="xl100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6EFCE"/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color w:val="000000"/>
      <w:sz w:val="20"/>
      <w:szCs w:val="20"/>
    </w:rPr>
  </w:style>
  <w:style w:type="paragraph" w:styleId="xl101" w:customStyle="1">
    <w:name w:val="xl101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C6EFCE"/>
      <w:spacing w:before="100" w:beforeAutospacing="1" w:after="100" w:afterAutospacing="1" w:line="240" w:lineRule="auto"/>
      <w:jc w:val="center"/>
      <w:textAlignment w:val="top"/>
    </w:pPr>
    <w:rPr>
      <w:rFonts w:ascii="Century Gothic" w:hAnsi="Century Gothic" w:eastAsia="Times New Roman"/>
      <w:color w:val="000000"/>
      <w:sz w:val="20"/>
      <w:szCs w:val="20"/>
    </w:rPr>
  </w:style>
  <w:style w:type="paragraph" w:styleId="xl102" w:customStyle="1">
    <w:name w:val="xl102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Century Gothic" w:hAnsi="Century Gothic" w:eastAsia="Times New Roman"/>
      <w:color w:val="000000"/>
      <w:sz w:val="20"/>
      <w:szCs w:val="20"/>
    </w:rPr>
  </w:style>
  <w:style w:type="paragraph" w:styleId="xl103" w:customStyle="1">
    <w:name w:val="xl103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ascii="Century Gothic" w:hAnsi="Century Gothic" w:eastAsia="Times New Roman"/>
      <w:color w:val="000000"/>
      <w:sz w:val="20"/>
      <w:szCs w:val="20"/>
    </w:rPr>
  </w:style>
  <w:style w:type="paragraph" w:styleId="xl104" w:customStyle="1">
    <w:name w:val="xl104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b/>
      <w:bCs/>
      <w:sz w:val="20"/>
      <w:szCs w:val="20"/>
    </w:rPr>
  </w:style>
  <w:style w:type="paragraph" w:styleId="xl105" w:customStyle="1">
    <w:name w:val="xl105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color w:val="000000"/>
      <w:sz w:val="20"/>
      <w:szCs w:val="20"/>
    </w:rPr>
  </w:style>
  <w:style w:type="paragraph" w:styleId="xl106" w:customStyle="1">
    <w:name w:val="xl106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b/>
      <w:bCs/>
      <w:color w:val="F79646"/>
      <w:sz w:val="20"/>
      <w:szCs w:val="20"/>
    </w:rPr>
  </w:style>
  <w:style w:type="paragraph" w:styleId="xl107" w:customStyle="1">
    <w:name w:val="xl107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b/>
      <w:bCs/>
      <w:color w:val="F79646"/>
      <w:sz w:val="20"/>
      <w:szCs w:val="20"/>
    </w:rPr>
  </w:style>
  <w:style w:type="paragraph" w:styleId="xl108" w:customStyle="1">
    <w:name w:val="xl108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b/>
      <w:bCs/>
      <w:color w:val="F79646"/>
      <w:sz w:val="20"/>
      <w:szCs w:val="20"/>
    </w:rPr>
  </w:style>
  <w:style w:type="paragraph" w:styleId="xl109" w:customStyle="1">
    <w:name w:val="xl109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color w:val="F79646"/>
      <w:sz w:val="20"/>
      <w:szCs w:val="20"/>
    </w:rPr>
  </w:style>
  <w:style w:type="paragraph" w:styleId="xl110" w:customStyle="1">
    <w:name w:val="xl110"/>
    <w:basedOn w:val="Normal"/>
    <w:rsid w:val="007D521D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top"/>
    </w:pPr>
    <w:rPr>
      <w:rFonts w:ascii="Century Gothic" w:hAnsi="Century Gothic" w:eastAsia="Times New Roman"/>
      <w:color w:val="F79646"/>
      <w:sz w:val="20"/>
      <w:szCs w:val="20"/>
    </w:rPr>
  </w:style>
  <w:style w:type="table" w:styleId="MediumGrid2-Accent11" w:customStyle="1">
    <w:name w:val="Medium Grid 2 - Accent 11"/>
    <w:basedOn w:val="TableNormal"/>
    <w:next w:val="MediumGrid2-Accent1"/>
    <w:uiPriority w:val="68"/>
    <w:rsid w:val="007D521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2" w:customStyle="1">
    <w:name w:val="Medium Shading 1 - Accent 12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2" w:customStyle="1">
    <w:name w:val="Light Grid - Accent 12"/>
    <w:basedOn w:val="TableNormal"/>
    <w:uiPriority w:val="62"/>
    <w:rsid w:val="007D521D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D521D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D521D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D521D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D521D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D521D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D521D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table" w:styleId="MediumShading1-Accent13" w:customStyle="1">
    <w:name w:val="Medium Shading 1 - Accent 13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4" w:customStyle="1">
    <w:name w:val="Medium Shading 1 - Accent 14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3" w:customStyle="1">
    <w:name w:val="Light List - Accent 13"/>
    <w:basedOn w:val="TableNormal"/>
    <w:uiPriority w:val="61"/>
    <w:rsid w:val="007D521D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5" w:customStyle="1">
    <w:name w:val="Medium Shading 1 - Accent 15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7D521D"/>
    <w:rPr>
      <w:i/>
      <w:iCs/>
    </w:rPr>
  </w:style>
  <w:style w:type="table" w:styleId="LightList-Accent14" w:customStyle="1">
    <w:name w:val="Light List - Accent 14"/>
    <w:basedOn w:val="TableNormal"/>
    <w:uiPriority w:val="61"/>
    <w:rsid w:val="007D521D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7D521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paragraph" w:styleId="normalbullets" w:customStyle="1">
    <w:name w:val="normal bullets"/>
    <w:basedOn w:val="Normal"/>
    <w:rsid w:val="007D521D"/>
    <w:pPr>
      <w:numPr>
        <w:numId w:val="15"/>
      </w:numPr>
      <w:spacing w:before="0" w:after="160" w:line="240" w:lineRule="auto"/>
    </w:pPr>
    <w:rPr>
      <w:rFonts w:ascii="Arial" w:hAnsi="Arial" w:cs="Arial" w:eastAsiaTheme="minorHAnsi"/>
      <w:sz w:val="18"/>
      <w:szCs w:val="18"/>
    </w:rPr>
  </w:style>
  <w:style w:type="table" w:styleId="MediumShading1-Accent151" w:customStyle="1">
    <w:name w:val="Medium Shading 1 - Accent 151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41" w:customStyle="1">
    <w:name w:val="Light List - Accent 141"/>
    <w:basedOn w:val="TableNormal"/>
    <w:uiPriority w:val="61"/>
    <w:rsid w:val="007D521D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RFPstyle1" w:customStyle="1">
    <w:name w:val="RFP style 1"/>
    <w:basedOn w:val="TableNormal"/>
    <w:uiPriority w:val="49"/>
    <w:rsid w:val="007D521D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MediumGrid2-Accent5">
    <w:name w:val="Medium Grid 2 Accent 5"/>
    <w:basedOn w:val="TableNormal"/>
    <w:uiPriority w:val="68"/>
    <w:rsid w:val="007D521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6" w:customStyle="1">
    <w:name w:val="Medium Shading 1 - Accent 16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5" w:customStyle="1">
    <w:name w:val="Light List - Accent 15"/>
    <w:basedOn w:val="TableNormal"/>
    <w:uiPriority w:val="61"/>
    <w:rsid w:val="007D521D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16" w:customStyle="1">
    <w:name w:val="Light List - Accent 16"/>
    <w:basedOn w:val="TableNormal"/>
    <w:uiPriority w:val="61"/>
    <w:rsid w:val="007D521D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7" w:customStyle="1">
    <w:name w:val="Medium Shading 1 - Accent 17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FPStyle-1" w:customStyle="1">
    <w:name w:val="RFP Style-1"/>
    <w:basedOn w:val="TableNormal"/>
    <w:uiPriority w:val="49"/>
    <w:rsid w:val="007D521D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ghtList-Accent17" w:customStyle="1">
    <w:name w:val="Light List - Accent 17"/>
    <w:basedOn w:val="TableNormal"/>
    <w:uiPriority w:val="61"/>
    <w:rsid w:val="007D521D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8" w:customStyle="1">
    <w:name w:val="Medium Shading 1 - Accent 18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D521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7D521D"/>
    <w:pPr>
      <w:spacing w:before="0" w:after="0" w:line="240" w:lineRule="auto"/>
    </w:pPr>
    <w:rPr>
      <w:rFonts w:eastAsiaTheme="minorHAnsi"/>
    </w:rPr>
  </w:style>
  <w:style w:type="character" w:styleId="PlainTextChar" w:customStyle="1">
    <w:name w:val="Plain Text Char"/>
    <w:basedOn w:val="DefaultParagraphFont"/>
    <w:link w:val="PlainText"/>
    <w:uiPriority w:val="99"/>
    <w:rsid w:val="007D521D"/>
    <w:rPr>
      <w:rFonts w:ascii="Calibri" w:hAnsi="Calibri" w:cs="Times New Roman"/>
    </w:rPr>
  </w:style>
  <w:style w:type="table" w:styleId="MediumShading1-Accent19" w:customStyle="1">
    <w:name w:val="Medium Shading 1 - Accent 19"/>
    <w:basedOn w:val="TableNormal"/>
    <w:uiPriority w:val="63"/>
    <w:rsid w:val="007D521D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tyle2" w:customStyle="1">
    <w:name w:val="Style2"/>
    <w:basedOn w:val="Normal"/>
    <w:link w:val="Style2Char"/>
    <w:qFormat/>
    <w:rsid w:val="007D521D"/>
    <w:rPr>
      <w:rFonts w:eastAsia="Calibri"/>
      <w:bCs/>
      <w:color w:val="1F497D" w:themeColor="text2"/>
      <w:sz w:val="28"/>
      <w:szCs w:val="28"/>
    </w:rPr>
  </w:style>
  <w:style w:type="character" w:styleId="Style2Char" w:customStyle="1">
    <w:name w:val="Style2 Char"/>
    <w:basedOn w:val="DefaultParagraphFont"/>
    <w:link w:val="Style2"/>
    <w:rsid w:val="007D521D"/>
    <w:rPr>
      <w:rFonts w:ascii="Calibri" w:hAnsi="Calibri" w:eastAsia="Calibri" w:cs="Times New Roman"/>
      <w:bCs/>
      <w:color w:val="1F497D" w:themeColor="text2"/>
      <w:sz w:val="28"/>
      <w:szCs w:val="28"/>
    </w:rPr>
  </w:style>
  <w:style w:type="table" w:styleId="GridTable4-Accent114" w:customStyle="1">
    <w:name w:val="Grid Table 4 - Accent 114"/>
    <w:basedOn w:val="TableNormal"/>
    <w:uiPriority w:val="49"/>
    <w:rsid w:val="007D521D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16" w:customStyle="1">
    <w:name w:val="Grid Table 4 - Accent 116"/>
    <w:basedOn w:val="TableNormal"/>
    <w:uiPriority w:val="49"/>
    <w:rsid w:val="007D521D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oyotastyle1" w:customStyle="1">
    <w:name w:val="toyota_style1"/>
    <w:basedOn w:val="TableNormal"/>
    <w:uiPriority w:val="99"/>
    <w:rsid w:val="00BA23F2"/>
    <w:pPr>
      <w:spacing w:after="0" w:line="240" w:lineRule="auto"/>
    </w:pPr>
    <w:tblPr>
      <w:tblStyleRowBandSize w:val="1"/>
      <w:tblBorders>
        <w:top w:val="single" w:color="EEECE1" w:themeColor="background2" w:sz="8" w:space="0"/>
        <w:left w:val="single" w:color="EEECE1" w:themeColor="background2" w:sz="8" w:space="0"/>
        <w:bottom w:val="single" w:color="EEECE1" w:themeColor="background2" w:sz="8" w:space="0"/>
        <w:right w:val="single" w:color="EEECE1" w:themeColor="background2" w:sz="8" w:space="0"/>
        <w:insideH w:val="single" w:color="EEECE1" w:themeColor="background2" w:sz="8" w:space="0"/>
        <w:insideV w:val="single" w:color="EEECE1" w:themeColor="background2" w:sz="8" w:space="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color="EEECE1" w:themeColor="background2" w:sz="8" w:space="0"/>
          <w:left w:val="single" w:color="EEECE1" w:themeColor="background2" w:sz="8" w:space="0"/>
          <w:bottom w:val="single" w:color="EEECE1" w:themeColor="background2" w:sz="8" w:space="0"/>
          <w:right w:val="single" w:color="EEECE1" w:themeColor="background2" w:sz="8" w:space="0"/>
          <w:insideH w:val="single" w:color="EEECE1" w:themeColor="background2" w:sz="8" w:space="0"/>
          <w:insideV w:val="single" w:color="EEECE1" w:themeColor="background2" w:sz="8" w:space="0"/>
        </w:tcBorders>
        <w:shd w:val="clear" w:color="auto" w:fill="0070C0"/>
      </w:tcPr>
    </w:tblStylePr>
    <w:tblStylePr w:type="lastCol">
      <w:tblPr/>
      <w:tcPr>
        <w:shd w:val="clear" w:color="auto" w:fill="BFBFBF" w:themeFill="background1" w:themeFillShade="BF"/>
      </w:tcPr>
    </w:tblStylePr>
    <w:tblStylePr w:type="band1Horz">
      <w:tblPr/>
      <w:tcPr>
        <w:shd w:val="clear" w:color="auto" w:fill="BFBFBF" w:themeFill="background1" w:themeFillShade="BF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toyotastylhealine" w:customStyle="1">
    <w:name w:val="toyota_styl_healine"/>
    <w:basedOn w:val="Heading1"/>
    <w:qFormat/>
    <w:rsid w:val="007247B4"/>
    <w:pPr>
      <w:spacing w:before="0"/>
    </w:pPr>
    <w:rPr>
      <w:rFonts w:asciiTheme="minorHAnsi" w:hAnsiTheme="minorHAnsi" w:cstheme="minorHAnsi"/>
      <w:szCs w:val="32"/>
    </w:rPr>
  </w:style>
  <w:style w:type="paragraph" w:styleId="toytastyl2" w:customStyle="1">
    <w:name w:val="toyta_styl2"/>
    <w:basedOn w:val="Heading2"/>
    <w:qFormat/>
    <w:rsid w:val="007247B4"/>
    <w:rPr>
      <w:sz w:val="28"/>
    </w:rPr>
  </w:style>
  <w:style w:type="paragraph" w:styleId="toyotastyle3" w:customStyle="1">
    <w:name w:val="toyota_style_3"/>
    <w:basedOn w:val="Heading3"/>
    <w:qFormat/>
    <w:rsid w:val="000B3FFA"/>
    <w:pPr>
      <w:jc w:val="both"/>
    </w:pPr>
    <w:rPr>
      <w:rFonts w:asciiTheme="minorHAnsi" w:hAnsiTheme="minorHAnsi" w:cstheme="minorHAnsi"/>
    </w:rPr>
  </w:style>
  <w:style w:type="paragraph" w:styleId="toytoastyle4" w:customStyle="1">
    <w:name w:val="toytoa style 4"/>
    <w:basedOn w:val="Heading4"/>
    <w:qFormat/>
    <w:rsid w:val="008A078B"/>
    <w:pPr>
      <w:jc w:val="both"/>
    </w:pPr>
    <w:rPr>
      <w:rFonts w:cs="Arial" w:asciiTheme="minorHAnsi" w:hAnsiTheme="minorHAnsi"/>
    </w:rPr>
  </w:style>
  <w:style w:type="character" w:styleId="Normal5Char" w:customStyle="1">
    <w:name w:val="Normal  +5 Char"/>
    <w:basedOn w:val="DefaultParagraphFont"/>
    <w:link w:val="Normal5"/>
    <w:locked/>
    <w:rsid w:val="00CA75A6"/>
    <w:rPr>
      <w:rFonts w:ascii="Calibri" w:hAnsi="Calibri" w:cs="Calibri"/>
    </w:rPr>
  </w:style>
  <w:style w:type="paragraph" w:styleId="Normal5" w:customStyle="1">
    <w:name w:val="Normal  +5"/>
    <w:basedOn w:val="Normal"/>
    <w:link w:val="Normal5Char"/>
    <w:rsid w:val="00CA75A6"/>
    <w:pPr>
      <w:spacing w:before="0" w:after="0" w:line="240" w:lineRule="auto"/>
      <w:ind w:left="720"/>
    </w:pPr>
    <w:rPr>
      <w:rFonts w:cs="Calibri" w:eastAsiaTheme="minorHAnsi"/>
    </w:rPr>
  </w:style>
  <w:style w:type="table" w:styleId="RFPTable1" w:customStyle="1">
    <w:name w:val="RFP Table 1"/>
    <w:basedOn w:val="TableGrid"/>
    <w:uiPriority w:val="99"/>
    <w:rsid w:val="007A5870"/>
    <w:rPr>
      <w:rFonts w:ascii="Calibri" w:hAnsi="Calibri" w:cs="Times New Roman"/>
      <w:sz w:val="20"/>
      <w:szCs w:val="20"/>
    </w:rPr>
    <w:tblPr>
      <w:tblStyleRow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cPr>
      <w:shd w:val="clear" w:color="auto" w:fill="auto"/>
    </w:tcPr>
    <w:tblStylePr w:type="firstRow">
      <w:pPr>
        <w:jc w:val="center"/>
      </w:pPr>
      <w:rPr>
        <w:rFonts w:ascii="Calibri" w:hAnsi="Calibri"/>
        <w:color w:val="FFFFFF"/>
        <w:sz w:val="22"/>
      </w:rPr>
      <w:tblPr/>
      <w:tcPr>
        <w:shd w:val="clear" w:color="auto" w:fill="0070C0"/>
        <w:vAlign w:val="center"/>
      </w:tcPr>
    </w:tblStylePr>
    <w:tblStylePr w:type="band1Horz">
      <w:pPr>
        <w:jc w:val="left"/>
      </w:pPr>
      <w:tblPr/>
      <w:tcPr>
        <w:vAlign w:val="center"/>
      </w:tcPr>
    </w:tblStylePr>
    <w:tblStylePr w:type="band2Horz">
      <w:pPr>
        <w:jc w:val="left"/>
      </w:pPr>
      <w:tblPr/>
      <w:tcPr>
        <w:shd w:val="clear" w:color="auto" w:fill="F2F2F2"/>
        <w:vAlign w:val="center"/>
      </w:tcPr>
    </w:tblStylePr>
  </w:style>
  <w:style w:type="table" w:styleId="GridTable4-Accent11" w:customStyle="1">
    <w:name w:val="Grid Table 4 - Accent 11"/>
    <w:basedOn w:val="TableNormal"/>
    <w:uiPriority w:val="49"/>
    <w:rsid w:val="006A561A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11" w:customStyle="1">
    <w:name w:val="Grid Table 4 - Accent 111"/>
    <w:basedOn w:val="TableNormal"/>
    <w:uiPriority w:val="49"/>
    <w:rsid w:val="006A561A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E0C58"/>
    <w:pPr>
      <w:spacing w:before="0" w:after="0" w:line="240" w:lineRule="auto"/>
    </w:pPr>
    <w:rPr>
      <w:sz w:val="20"/>
      <w:szCs w:val="20"/>
      <w:lang w:val="en-US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E0C58"/>
    <w:rPr>
      <w:rFonts w:ascii="Calibri" w:hAnsi="Calibri" w:eastAsia="MS Mincho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0C58"/>
    <w:rPr>
      <w:vertAlign w:val="superscript"/>
    </w:rPr>
  </w:style>
  <w:style w:type="table" w:styleId="GridTable5Dark-Accent31" w:customStyle="1">
    <w:name w:val="Grid Table 5 Dark - Accent 31"/>
    <w:basedOn w:val="TableNormal"/>
    <w:uiPriority w:val="50"/>
    <w:rsid w:val="00E91795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11" w:customStyle="1">
    <w:name w:val="Grid Table 5 Dark - Accent 11"/>
    <w:basedOn w:val="TableNormal"/>
    <w:uiPriority w:val="50"/>
    <w:rsid w:val="0070260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311" w:customStyle="1">
    <w:name w:val="Grid Table 5 Dark - Accent 311"/>
    <w:basedOn w:val="TableNormal"/>
    <w:uiPriority w:val="50"/>
    <w:rsid w:val="00E70EF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abletext1" w:customStyle="1">
    <w:name w:val="Tabletext"/>
    <w:basedOn w:val="Normal"/>
    <w:uiPriority w:val="99"/>
    <w:rsid w:val="00871338"/>
    <w:pPr>
      <w:keepLines/>
      <w:widowControl w:val="0"/>
      <w:spacing w:before="0" w:line="240" w:lineRule="atLeast"/>
    </w:pPr>
    <w:rPr>
      <w:rFonts w:ascii="Times New Roman" w:hAnsi="Times New Roman" w:eastAsia="Times New Roman"/>
      <w:b/>
      <w:color w:val="000000"/>
      <w:lang w:val="en-US" w:eastAsia="ko-KR"/>
    </w:rPr>
  </w:style>
  <w:style w:type="character" w:styleId="apple-converted-space" w:customStyle="1">
    <w:name w:val="apple-converted-space"/>
    <w:basedOn w:val="DefaultParagraphFont"/>
    <w:rsid w:val="007B3434"/>
  </w:style>
  <w:style w:type="paragraph" w:styleId="DocumentMap">
    <w:name w:val="Document Map"/>
    <w:basedOn w:val="Normal"/>
    <w:link w:val="DocumentMapChar"/>
    <w:uiPriority w:val="99"/>
    <w:semiHidden/>
    <w:unhideWhenUsed/>
    <w:rsid w:val="00030C7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030C72"/>
    <w:rPr>
      <w:rFonts w:ascii="Tahoma" w:hAnsi="Tahoma" w:eastAsia="MS Mincho" w:cs="Tahoma"/>
      <w:sz w:val="16"/>
      <w:szCs w:val="16"/>
      <w:lang w:val="en-GB"/>
    </w:rPr>
  </w:style>
  <w:style w:type="paragraph" w:styleId="temptext1" w:customStyle="1">
    <w:name w:val="temptext1"/>
    <w:basedOn w:val="Normal"/>
    <w:uiPriority w:val="99"/>
    <w:rsid w:val="00CD1142"/>
    <w:pPr>
      <w:keepNext/>
      <w:keepLines/>
      <w:spacing w:before="0" w:after="0" w:line="240" w:lineRule="auto"/>
      <w:jc w:val="both"/>
    </w:pPr>
    <w:rPr>
      <w:rFonts w:ascii="Helv" w:hAnsi="Helv" w:eastAsia="Times New Roman"/>
      <w:sz w:val="20"/>
      <w:szCs w:val="20"/>
      <w:lang w:val="en-US"/>
    </w:rPr>
  </w:style>
  <w:style w:type="paragraph" w:styleId="Normallevel3" w:customStyle="1">
    <w:name w:val="Normal level 3"/>
    <w:basedOn w:val="Normal"/>
    <w:link w:val="Normallevel3Char"/>
    <w:qFormat/>
    <w:rsid w:val="00974791"/>
    <w:pPr>
      <w:spacing w:before="0" w:after="0" w:line="240" w:lineRule="auto"/>
      <w:ind w:left="2160"/>
    </w:pPr>
    <w:rPr>
      <w:rFonts w:ascii="Arial" w:hAnsi="Arial" w:eastAsia="Times New Roman" w:cs="Arial"/>
      <w:sz w:val="20"/>
      <w:szCs w:val="20"/>
      <w:lang w:val="en-US"/>
    </w:rPr>
  </w:style>
  <w:style w:type="character" w:styleId="Normallevel3Char" w:customStyle="1">
    <w:name w:val="Normal level 3 Char"/>
    <w:basedOn w:val="DefaultParagraphFont"/>
    <w:link w:val="Normallevel3"/>
    <w:rsid w:val="00974791"/>
    <w:rPr>
      <w:rFonts w:ascii="Arial" w:hAnsi="Arial" w:eastAsia="Times New Roman" w:cs="Arial"/>
      <w:sz w:val="20"/>
      <w:szCs w:val="20"/>
    </w:rPr>
  </w:style>
  <w:style w:type="character" w:styleId="tagnamecolor" w:customStyle="1">
    <w:name w:val="tagnamecolor"/>
    <w:basedOn w:val="DefaultParagraphFont"/>
    <w:rsid w:val="00315B66"/>
  </w:style>
  <w:style w:type="character" w:styleId="tagcolor" w:customStyle="1">
    <w:name w:val="tagcolor"/>
    <w:basedOn w:val="DefaultParagraphFont"/>
    <w:rsid w:val="00315B66"/>
  </w:style>
  <w:style w:type="character" w:styleId="attributecolor" w:customStyle="1">
    <w:name w:val="attributecolor"/>
    <w:basedOn w:val="DefaultParagraphFont"/>
    <w:rsid w:val="00315B66"/>
  </w:style>
  <w:style w:type="character" w:styleId="attributevaluecolor" w:customStyle="1">
    <w:name w:val="attributevaluecolor"/>
    <w:basedOn w:val="DefaultParagraphFont"/>
    <w:rsid w:val="00315B66"/>
  </w:style>
  <w:style w:type="character" w:styleId="UnresolvedMention">
    <w:name w:val="Unresolved Mention"/>
    <w:basedOn w:val="DefaultParagraphFont"/>
    <w:uiPriority w:val="99"/>
    <w:semiHidden/>
    <w:unhideWhenUsed/>
    <w:rsid w:val="0066552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50022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402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65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0933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48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33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446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507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9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72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06">
          <w:marLeft w:val="63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315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1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7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4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4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0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8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98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574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73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919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832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9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3033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7692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6141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116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1027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2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4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5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8284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5491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613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566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1209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9552">
          <w:marLeft w:val="274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2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29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5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2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4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2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5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4156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09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8728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455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6333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905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1589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38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0884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75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5254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394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4215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88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289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6748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635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336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693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6035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103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0819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556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4316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94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98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6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225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3874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273">
          <w:marLeft w:val="547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5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1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99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19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589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168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3024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73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758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9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7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13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0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9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68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067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60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9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52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04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57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9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2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42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9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30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12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4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4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29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3088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397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8730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27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329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190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861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199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5115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561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145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3935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1423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01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307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9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7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3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444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942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7215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3010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6234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108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5142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1630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9558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75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85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2700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2838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603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0328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5040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272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1029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8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942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834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066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7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27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22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6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6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7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49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0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8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4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186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910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22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890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57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1194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8489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9338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8875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65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0259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5564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595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92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27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9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70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5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4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62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38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9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727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7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7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9136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95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0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7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6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87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8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9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2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2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2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9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5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4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3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7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5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5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9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0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24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9133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3013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9117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755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698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7268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59532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1086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011">
          <w:marLeft w:val="7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2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7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0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49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52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2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94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1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0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1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6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7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22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37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32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3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1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9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5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8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2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60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6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9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8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7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2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34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8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7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5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7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3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7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5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1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4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59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2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9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6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5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7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33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225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9753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0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9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73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83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0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2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26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08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65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6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ortal.azure.com/" TargetMode="External" Id="rId18" /><Relationship Type="http://schemas.openxmlformats.org/officeDocument/2006/relationships/glossaryDocument" Target="glossary/document.xml" Id="rId39" /><Relationship Type="http://schemas.openxmlformats.org/officeDocument/2006/relationships/footer" Target="footer1.xml" Id="rId34" /><Relationship Type="http://schemas.openxmlformats.org/officeDocument/2006/relationships/styles" Target="styles.xml" Id="rId7" /><Relationship Type="http://schemas.openxmlformats.org/officeDocument/2006/relationships/oleObject" Target="embeddings/oleObject2.bin" Id="rId17" /><Relationship Type="http://schemas.openxmlformats.org/officeDocument/2006/relationships/header" Target="header2.xml" Id="rId33" /><Relationship Type="http://schemas.openxmlformats.org/officeDocument/2006/relationships/fontTable" Target="fontTable.xml" Id="rId38" /><Relationship Type="http://schemas.openxmlformats.org/officeDocument/2006/relationships/customXml" Target="../customXml/item2.xml" Id="rId2" /><Relationship Type="http://schemas.openxmlformats.org/officeDocument/2006/relationships/image" Target="media/image5.emf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header" Target="header1.xml" Id="rId32" /><Relationship Type="http://schemas.openxmlformats.org/officeDocument/2006/relationships/footer" Target="footer3.xml" Id="rId37" /><Relationship Type="http://schemas.openxmlformats.org/officeDocument/2006/relationships/theme" Target="theme/theme1.xml" Id="rId40" /><Relationship Type="http://schemas.openxmlformats.org/officeDocument/2006/relationships/customXml" Target="../customXml/item5.xml" Id="rId5" /><Relationship Type="http://schemas.openxmlformats.org/officeDocument/2006/relationships/oleObject" Target="embeddings/oleObject1.bin" Id="rId15" /><Relationship Type="http://schemas.openxmlformats.org/officeDocument/2006/relationships/header" Target="header3.xml" Id="rId36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4.emf" Id="rId14" /><Relationship Type="http://schemas.openxmlformats.org/officeDocument/2006/relationships/footer" Target="footer2.xml" Id="rId35" /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openxmlformats.org/officeDocument/2006/relationships/image" Target="/media/image11.png" Id="R2e375f3447714449" /><Relationship Type="http://schemas.openxmlformats.org/officeDocument/2006/relationships/image" Target="/media/image12.png" Id="Radb71d95bc2e4060" /><Relationship Type="http://schemas.openxmlformats.org/officeDocument/2006/relationships/image" Target="/media/image13.png" Id="Re7b2f65d3c0c4cb8" /><Relationship Type="http://schemas.openxmlformats.org/officeDocument/2006/relationships/image" Target="/media/image14.png" Id="R4d6088549cff4280" /><Relationship Type="http://schemas.openxmlformats.org/officeDocument/2006/relationships/image" Target="/media/image15.png" Id="Rac6344aee7be499f" /><Relationship Type="http://schemas.openxmlformats.org/officeDocument/2006/relationships/image" Target="/media/image16.png" Id="R662bf3b30291446f" /><Relationship Type="http://schemas.openxmlformats.org/officeDocument/2006/relationships/image" Target="/media/image17.png" Id="Rb460e95bf9144adf" /><Relationship Type="http://schemas.openxmlformats.org/officeDocument/2006/relationships/image" Target="/media/image18.png" Id="R9c91a03481614eb6" /><Relationship Type="http://schemas.openxmlformats.org/officeDocument/2006/relationships/image" Target="/media/image19.png" Id="Re1c3a1ef087d4246" /><Relationship Type="http://schemas.openxmlformats.org/officeDocument/2006/relationships/image" Target="/media/image1a.png" Id="R97f8348d914040d5" /><Relationship Type="http://schemas.openxmlformats.org/officeDocument/2006/relationships/image" Target="/media/image1b.png" Id="Rb24d5f808f034325" /><Relationship Type="http://schemas.openxmlformats.org/officeDocument/2006/relationships/image" Target="/media/image1c.png" Id="Radc7a14732c543e8" /><Relationship Type="http://schemas.openxmlformats.org/officeDocument/2006/relationships/image" Target="/media/image1d.png" Id="Rfbcf407cf07447a5" /><Relationship Type="http://schemas.openxmlformats.org/officeDocument/2006/relationships/image" Target="/media/image1e.png" Id="Rd0ae814dba1a45fa" /><Relationship Type="http://schemas.openxmlformats.org/officeDocument/2006/relationships/image" Target="/media/image1f.png" Id="R7d80257b8b8f4b6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20.png" Id="Rcafa5b742b404271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hani_chatterjee\Desktop\Infosys-RFP-Template%20Standa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AF035DC942E4CE6978EE1E47E76D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1653B-AA17-488B-BBDA-877358C6A48A}"/>
      </w:docPartPr>
      <w:docPartBody>
        <w:p w:rsidR="007D6443" w:rsidRDefault="00C75F4F" w:rsidP="00C75F4F">
          <w:pPr>
            <w:pStyle w:val="1AF035DC942E4CE6978EE1E47E76D2DE"/>
          </w:pPr>
          <w:r w:rsidRPr="00B01C9E">
            <w:rPr>
              <w:rStyle w:val="TitleChar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T">
    <w:altName w:val="Arial"/>
    <w:charset w:val="00"/>
    <w:family w:val="swiss"/>
    <w:pitch w:val="variable"/>
    <w:sig w:usb0="00000087" w:usb1="00000000" w:usb2="00000000" w:usb3="00000000" w:csb0="0000001B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ITC Berkeley Oldstyle St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TC Berkeley Oldstyle Std 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7799"/>
    <w:rsid w:val="00002AA2"/>
    <w:rsid w:val="00005D0D"/>
    <w:rsid w:val="0003697E"/>
    <w:rsid w:val="00042235"/>
    <w:rsid w:val="00071E28"/>
    <w:rsid w:val="0009442D"/>
    <w:rsid w:val="000F2E3D"/>
    <w:rsid w:val="001071EC"/>
    <w:rsid w:val="0012365F"/>
    <w:rsid w:val="00133BAC"/>
    <w:rsid w:val="00142F0E"/>
    <w:rsid w:val="001666A8"/>
    <w:rsid w:val="001939E0"/>
    <w:rsid w:val="00193FDB"/>
    <w:rsid w:val="001B4052"/>
    <w:rsid w:val="001D2564"/>
    <w:rsid w:val="001E08C5"/>
    <w:rsid w:val="001E2A8F"/>
    <w:rsid w:val="001E4B5E"/>
    <w:rsid w:val="0020589C"/>
    <w:rsid w:val="00226C24"/>
    <w:rsid w:val="002362A8"/>
    <w:rsid w:val="0027206D"/>
    <w:rsid w:val="002E7F4A"/>
    <w:rsid w:val="00315E53"/>
    <w:rsid w:val="00321EBA"/>
    <w:rsid w:val="00341599"/>
    <w:rsid w:val="00342B11"/>
    <w:rsid w:val="003436E3"/>
    <w:rsid w:val="0034530E"/>
    <w:rsid w:val="0034602A"/>
    <w:rsid w:val="00361EF3"/>
    <w:rsid w:val="00363975"/>
    <w:rsid w:val="003B18F1"/>
    <w:rsid w:val="003B37A6"/>
    <w:rsid w:val="003B3C62"/>
    <w:rsid w:val="003D4910"/>
    <w:rsid w:val="003F19E7"/>
    <w:rsid w:val="003F467B"/>
    <w:rsid w:val="00413C2A"/>
    <w:rsid w:val="00415349"/>
    <w:rsid w:val="004205F1"/>
    <w:rsid w:val="00435DE2"/>
    <w:rsid w:val="00463BBB"/>
    <w:rsid w:val="00471BD5"/>
    <w:rsid w:val="00475E83"/>
    <w:rsid w:val="0048223A"/>
    <w:rsid w:val="004877DF"/>
    <w:rsid w:val="0049011F"/>
    <w:rsid w:val="00495BF0"/>
    <w:rsid w:val="0049644E"/>
    <w:rsid w:val="004971F1"/>
    <w:rsid w:val="004A19F1"/>
    <w:rsid w:val="005246FC"/>
    <w:rsid w:val="00534E48"/>
    <w:rsid w:val="005469E6"/>
    <w:rsid w:val="005767B9"/>
    <w:rsid w:val="005A104E"/>
    <w:rsid w:val="005A4EC8"/>
    <w:rsid w:val="005A745C"/>
    <w:rsid w:val="005B384F"/>
    <w:rsid w:val="005C554F"/>
    <w:rsid w:val="005F5737"/>
    <w:rsid w:val="006203AD"/>
    <w:rsid w:val="006816D1"/>
    <w:rsid w:val="00691DA3"/>
    <w:rsid w:val="00697048"/>
    <w:rsid w:val="006A0F6C"/>
    <w:rsid w:val="006C00B7"/>
    <w:rsid w:val="006D3617"/>
    <w:rsid w:val="006E0A54"/>
    <w:rsid w:val="006E33E1"/>
    <w:rsid w:val="006F596E"/>
    <w:rsid w:val="0070453E"/>
    <w:rsid w:val="00705761"/>
    <w:rsid w:val="007233ED"/>
    <w:rsid w:val="00727369"/>
    <w:rsid w:val="00752F2E"/>
    <w:rsid w:val="007543C7"/>
    <w:rsid w:val="00777792"/>
    <w:rsid w:val="00781E3C"/>
    <w:rsid w:val="007837F0"/>
    <w:rsid w:val="00792CD4"/>
    <w:rsid w:val="007A264F"/>
    <w:rsid w:val="007B7618"/>
    <w:rsid w:val="007D6443"/>
    <w:rsid w:val="007E7D3B"/>
    <w:rsid w:val="007F2CF9"/>
    <w:rsid w:val="00800EB4"/>
    <w:rsid w:val="00825F5B"/>
    <w:rsid w:val="008361ED"/>
    <w:rsid w:val="0085040F"/>
    <w:rsid w:val="0085139F"/>
    <w:rsid w:val="00860A94"/>
    <w:rsid w:val="00867F44"/>
    <w:rsid w:val="008B0DF6"/>
    <w:rsid w:val="008D1CEE"/>
    <w:rsid w:val="008F22AA"/>
    <w:rsid w:val="008F334B"/>
    <w:rsid w:val="008F47F6"/>
    <w:rsid w:val="008F5913"/>
    <w:rsid w:val="00907799"/>
    <w:rsid w:val="00911A96"/>
    <w:rsid w:val="00967CF8"/>
    <w:rsid w:val="00987042"/>
    <w:rsid w:val="009A057C"/>
    <w:rsid w:val="009C0278"/>
    <w:rsid w:val="009C5CEC"/>
    <w:rsid w:val="00A23E79"/>
    <w:rsid w:val="00A570BB"/>
    <w:rsid w:val="00A9066E"/>
    <w:rsid w:val="00AA3646"/>
    <w:rsid w:val="00AD479A"/>
    <w:rsid w:val="00AD5A81"/>
    <w:rsid w:val="00AE55BD"/>
    <w:rsid w:val="00AE5ED4"/>
    <w:rsid w:val="00AF58FA"/>
    <w:rsid w:val="00B01CE4"/>
    <w:rsid w:val="00B14816"/>
    <w:rsid w:val="00B23D5A"/>
    <w:rsid w:val="00B31A44"/>
    <w:rsid w:val="00B4703D"/>
    <w:rsid w:val="00B61D84"/>
    <w:rsid w:val="00B77199"/>
    <w:rsid w:val="00B83759"/>
    <w:rsid w:val="00BA409E"/>
    <w:rsid w:val="00BA41E1"/>
    <w:rsid w:val="00BA5ADD"/>
    <w:rsid w:val="00BA675C"/>
    <w:rsid w:val="00BA6D37"/>
    <w:rsid w:val="00BB4B68"/>
    <w:rsid w:val="00C10A97"/>
    <w:rsid w:val="00C23EAD"/>
    <w:rsid w:val="00C46F2C"/>
    <w:rsid w:val="00C75EEE"/>
    <w:rsid w:val="00C75F4F"/>
    <w:rsid w:val="00CA4361"/>
    <w:rsid w:val="00CC51C9"/>
    <w:rsid w:val="00CE12F6"/>
    <w:rsid w:val="00CE760F"/>
    <w:rsid w:val="00D111AF"/>
    <w:rsid w:val="00D265DE"/>
    <w:rsid w:val="00D62F68"/>
    <w:rsid w:val="00D64A51"/>
    <w:rsid w:val="00D64B3D"/>
    <w:rsid w:val="00D81B73"/>
    <w:rsid w:val="00D851EF"/>
    <w:rsid w:val="00D86657"/>
    <w:rsid w:val="00DC2F3A"/>
    <w:rsid w:val="00DC6430"/>
    <w:rsid w:val="00DD038B"/>
    <w:rsid w:val="00DE05D3"/>
    <w:rsid w:val="00DF2DC5"/>
    <w:rsid w:val="00E00F93"/>
    <w:rsid w:val="00E01BC2"/>
    <w:rsid w:val="00E05F27"/>
    <w:rsid w:val="00E1315F"/>
    <w:rsid w:val="00E15EAB"/>
    <w:rsid w:val="00E2445F"/>
    <w:rsid w:val="00E43140"/>
    <w:rsid w:val="00E461E6"/>
    <w:rsid w:val="00E46E4A"/>
    <w:rsid w:val="00E6057A"/>
    <w:rsid w:val="00E65447"/>
    <w:rsid w:val="00E77DD5"/>
    <w:rsid w:val="00E811AD"/>
    <w:rsid w:val="00E857DB"/>
    <w:rsid w:val="00E86D18"/>
    <w:rsid w:val="00E903F5"/>
    <w:rsid w:val="00E931F7"/>
    <w:rsid w:val="00EA67C3"/>
    <w:rsid w:val="00F05113"/>
    <w:rsid w:val="00F07CAB"/>
    <w:rsid w:val="00F133C7"/>
    <w:rsid w:val="00F14934"/>
    <w:rsid w:val="00F17B86"/>
    <w:rsid w:val="00F50B48"/>
    <w:rsid w:val="00F675F6"/>
    <w:rsid w:val="00F82A01"/>
    <w:rsid w:val="00F858BD"/>
    <w:rsid w:val="00F92FCB"/>
    <w:rsid w:val="00FC38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5F4F"/>
    <w:pPr>
      <w:pBdr>
        <w:bottom w:val="single" w:sz="8" w:space="4" w:color="4472C4" w:themeColor="accent1"/>
      </w:pBdr>
      <w:tabs>
        <w:tab w:val="left" w:pos="360"/>
        <w:tab w:val="left" w:pos="720"/>
        <w:tab w:val="left" w:pos="1080"/>
        <w:tab w:val="left" w:pos="1440"/>
      </w:tabs>
      <w:spacing w:before="240" w:after="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F4F"/>
    <w:rPr>
      <w:rFonts w:asciiTheme="majorHAnsi" w:eastAsiaTheme="majorEastAsia" w:hAnsiTheme="majorHAnsi" w:cstheme="majorBidi"/>
      <w:color w:val="FFFFFF" w:themeColor="background1"/>
      <w:spacing w:val="5"/>
      <w:kern w:val="28"/>
      <w:sz w:val="42"/>
      <w:szCs w:val="52"/>
    </w:rPr>
  </w:style>
  <w:style w:type="paragraph" w:customStyle="1" w:styleId="DEB6518D94E64EF0B6F209B54D35827B">
    <w:name w:val="DEB6518D94E64EF0B6F209B54D35827B"/>
    <w:rsid w:val="00907799"/>
  </w:style>
  <w:style w:type="paragraph" w:customStyle="1" w:styleId="0AB94C84DBF34B3F8E3036637C67A844">
    <w:name w:val="0AB94C84DBF34B3F8E3036637C67A844"/>
    <w:rsid w:val="00907799"/>
  </w:style>
  <w:style w:type="paragraph" w:customStyle="1" w:styleId="1AF035DC942E4CE6978EE1E47E76D2DE">
    <w:name w:val="1AF035DC942E4CE6978EE1E47E76D2DE"/>
    <w:rsid w:val="00C75F4F"/>
    <w:rPr>
      <w:lang w:val="en-AU" w:eastAsia="en-AU"/>
    </w:rPr>
  </w:style>
  <w:style w:type="paragraph" w:customStyle="1" w:styleId="71A78874542C41C99145E50D5777F3A8">
    <w:name w:val="71A78874542C41C99145E50D5777F3A8"/>
  </w:style>
  <w:style w:type="paragraph" w:customStyle="1" w:styleId="09272AFE23AF48558A8CC8D3DFE3A81B">
    <w:name w:val="09272AFE23AF48558A8CC8D3DFE3A8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2021-02-01T00:00:00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666B16E22CDD48B6DABEC13520DFC6" ma:contentTypeVersion="11" ma:contentTypeDescription="Create a new document." ma:contentTypeScope="" ma:versionID="32f92696e994bda1da4dab490c0c0998">
  <xsd:schema xmlns:xsd="http://www.w3.org/2001/XMLSchema" xmlns:xs="http://www.w3.org/2001/XMLSchema" xmlns:p="http://schemas.microsoft.com/office/2006/metadata/properties" xmlns:ns2="78a860aa-9b52-432f-a21e-cacb8e93e617" xmlns:ns3="53dabe81-c779-4b6b-a75f-03fa6d3e5fe6" targetNamespace="http://schemas.microsoft.com/office/2006/metadata/properties" ma:root="true" ma:fieldsID="c1c911d9b9bbcc5bc12e3730ab16ac26" ns2:_="" ns3:_="">
    <xsd:import namespace="78a860aa-9b52-432f-a21e-cacb8e93e617"/>
    <xsd:import namespace="53dabe81-c779-4b6b-a75f-03fa6d3e5f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860aa-9b52-432f-a21e-cacb8e93e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abe81-c779-4b6b-a75f-03fa6d3e5f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64DC33-73B0-45E9-913C-94024F23CB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00036-49AA-43FB-B43A-F5B239B15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860aa-9b52-432f-a21e-cacb8e93e617"/>
    <ds:schemaRef ds:uri="53dabe81-c779-4b6b-a75f-03fa6d3e5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072AE-3A9E-45D7-A082-987C27EC76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EA2B6EA-4EF4-4FFB-A9BA-82DDC1FD0D2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Infosys-RFP-Template Standard.dotx</ap:Template>
  <ap:Application>Microsoft Office Word</ap:Application>
  <ap:DocSecurity>0</ap:DocSecurity>
  <ap:ScaleCrop>false</ap:ScaleCrop>
  <ap:Company>Infosys Limited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Sitecore Hackathon 2021 – Strikers_Infy</dc:title>
  <dc:creator>Visakh Raghunath</dc:creator>
  <lastModifiedBy>Yamini Muttevi</lastModifiedBy>
  <revision>81</revision>
  <lastPrinted>2016-08-31T09:01:00.0000000Z</lastPrinted>
  <dcterms:created xsi:type="dcterms:W3CDTF">2021-03-06T10:01:00.0000000Z</dcterms:created>
  <dcterms:modified xsi:type="dcterms:W3CDTF">2021-03-06T13:08:27.9485820Z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0x01010010666B16E22CDD48B6DABEC13520DFC6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Visakh_R@ad.infosys.com</vt:lpwstr>
  </property>
  <property fmtid="{D5CDD505-2E9C-101B-9397-08002B2CF9AE}" pid="6" name="MSIP_Label_be4b3411-284d-4d31-bd4f-bc13ef7f1fd6_SetDate">
    <vt:lpwstr>2020-08-10T08:51:27.7310831Z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ActionId">
    <vt:lpwstr>25867e13-1852-4433-b849-80770d112d10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Visakh_R@ad.infosys.com</vt:lpwstr>
  </property>
  <property fmtid="{D5CDD505-2E9C-101B-9397-08002B2CF9AE}" pid="14" name="MSIP_Label_a0819fa7-4367-4500-ba88-dd630d977609_SetDate">
    <vt:lpwstr>2020-08-10T08:51:27.7310831Z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ActionId">
    <vt:lpwstr>25867e13-1852-4433-b849-80770d112d10</vt:lpwstr>
  </property>
  <property fmtid="{D5CDD505-2E9C-101B-9397-08002B2CF9AE}" pid="18" name="MSIP_Label_a0819fa7-4367-4500-ba88-dd630d977609_Parent">
    <vt:lpwstr>be4b3411-284d-4d31-bd4f-bc13ef7f1fd6</vt:lpwstr>
  </property>
  <property fmtid="{D5CDD505-2E9C-101B-9397-08002B2CF9AE}" pid="19" name="MSIP_Label_a0819fa7-4367-4500-ba88-dd630d977609_Extended_MSFT_Method">
    <vt:lpwstr>Automatic</vt:lpwstr>
  </property>
  <property fmtid="{D5CDD505-2E9C-101B-9397-08002B2CF9AE}" pid="20" name="Sensitivity">
    <vt:lpwstr>Internal Companywide usage</vt:lpwstr>
  </property>
</Properties>
</file>